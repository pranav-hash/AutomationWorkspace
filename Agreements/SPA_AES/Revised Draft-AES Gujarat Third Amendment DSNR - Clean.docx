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5DB6E" w14:textId="43627932" w:rsidR="00EB0966" w:rsidRDefault="00EB0966" w:rsidP="00E0554A">
      <w:pPr>
        <w:spacing w:after="0"/>
        <w:jc w:val="center"/>
        <w:rPr>
          <w:rFonts w:eastAsia="Times New Roman"/>
          <w:b/>
          <w:u w:val="single"/>
        </w:rPr>
      </w:pPr>
      <w:r>
        <w:rPr>
          <w:rFonts w:eastAsia="Times New Roman"/>
          <w:b/>
          <w:u w:val="single"/>
        </w:rPr>
        <w:t>[</w:t>
      </w:r>
      <w:r w:rsidR="001B3862">
        <w:rPr>
          <w:rFonts w:eastAsia="Times New Roman"/>
          <w:b/>
          <w:u w:val="single"/>
        </w:rPr>
        <w:t xml:space="preserve">Note to Draft: </w:t>
      </w:r>
      <w:r>
        <w:rPr>
          <w:rFonts w:eastAsia="Times New Roman"/>
          <w:b/>
          <w:u w:val="single"/>
        </w:rPr>
        <w:t>To be stamped by way of payment of adequate stamp duty]</w:t>
      </w:r>
    </w:p>
    <w:p w14:paraId="547FD49D" w14:textId="77777777" w:rsidR="00EB0966" w:rsidRDefault="00EB0966" w:rsidP="00E0554A">
      <w:pPr>
        <w:spacing w:after="0"/>
        <w:jc w:val="center"/>
        <w:rPr>
          <w:rFonts w:eastAsia="Times New Roman"/>
          <w:b/>
          <w:u w:val="single"/>
        </w:rPr>
      </w:pPr>
    </w:p>
    <w:p w14:paraId="470C7A14" w14:textId="77777777" w:rsidR="00E0554A" w:rsidRPr="009E2DFA" w:rsidRDefault="00E0554A" w:rsidP="00E0554A">
      <w:pPr>
        <w:spacing w:after="0"/>
        <w:jc w:val="center"/>
        <w:rPr>
          <w:rFonts w:eastAsia="Times New Roman"/>
          <w:b/>
          <w:u w:val="single"/>
        </w:rPr>
      </w:pPr>
      <w:r w:rsidRPr="009E2DFA">
        <w:rPr>
          <w:rFonts w:eastAsia="Times New Roman"/>
          <w:b/>
          <w:u w:val="single"/>
        </w:rPr>
        <w:t>THIRD AMENDMENT TO SHARE PURCHASE AGREEMENT</w:t>
      </w:r>
    </w:p>
    <w:p w14:paraId="44B43273" w14:textId="77777777" w:rsidR="00E0554A" w:rsidRPr="009E2DFA" w:rsidRDefault="00E0554A" w:rsidP="00E0554A">
      <w:pPr>
        <w:spacing w:after="0"/>
        <w:jc w:val="center"/>
        <w:rPr>
          <w:rFonts w:eastAsia="Times New Roman"/>
          <w:b/>
        </w:rPr>
      </w:pPr>
    </w:p>
    <w:p w14:paraId="50002FCE" w14:textId="6B09450D" w:rsidR="00E0554A" w:rsidRPr="009E2DFA" w:rsidRDefault="00E0554A" w:rsidP="00E0554A">
      <w:pPr>
        <w:spacing w:after="0"/>
        <w:rPr>
          <w:rFonts w:eastAsia="Times New Roman"/>
        </w:rPr>
      </w:pPr>
      <w:r w:rsidRPr="009E2DFA">
        <w:rPr>
          <w:rFonts w:eastAsia="Times New Roman"/>
        </w:rPr>
        <w:t xml:space="preserve">This THIRD AMENDMENT to the Share Purchase Agreement dated </w:t>
      </w:r>
      <w:r w:rsidR="00EB0966">
        <w:rPr>
          <w:rFonts w:eastAsia="Times New Roman"/>
        </w:rPr>
        <w:t>November 11, 2015</w:t>
      </w:r>
      <w:r w:rsidRPr="009E2DFA">
        <w:rPr>
          <w:rFonts w:eastAsia="Times New Roman"/>
        </w:rPr>
        <w:t xml:space="preserve">is entered into and executed at </w:t>
      </w:r>
      <w:r w:rsidR="00DF51BC" w:rsidRPr="009E2DFA">
        <w:rPr>
          <w:rFonts w:eastAsia="Times New Roman"/>
        </w:rPr>
        <w:t>[●]</w:t>
      </w:r>
      <w:r w:rsidR="003E5A40" w:rsidRPr="009E2DFA">
        <w:rPr>
          <w:rFonts w:eastAsia="Times New Roman"/>
        </w:rPr>
        <w:t xml:space="preserve"> on this [●] day of July, 2018:</w:t>
      </w:r>
    </w:p>
    <w:p w14:paraId="3236DD5C" w14:textId="77777777" w:rsidR="00C420B8" w:rsidRPr="009E2DFA" w:rsidRDefault="00C420B8" w:rsidP="00C420B8">
      <w:pPr>
        <w:spacing w:after="0"/>
        <w:rPr>
          <w:rFonts w:eastAsia="Times New Roman"/>
        </w:rPr>
      </w:pPr>
    </w:p>
    <w:p w14:paraId="7DD6DEFF" w14:textId="77777777" w:rsidR="00C420B8" w:rsidRPr="009E2DFA" w:rsidRDefault="00EF3DAB" w:rsidP="00C420B8">
      <w:pPr>
        <w:jc w:val="center"/>
        <w:rPr>
          <w:b/>
          <w:caps/>
        </w:rPr>
      </w:pPr>
      <w:r w:rsidRPr="009E2DFA">
        <w:rPr>
          <w:b/>
          <w:caps/>
        </w:rPr>
        <w:t>amongst</w:t>
      </w:r>
    </w:p>
    <w:p w14:paraId="3735CEE7" w14:textId="77777777" w:rsidR="00C420B8" w:rsidRPr="009E2DFA" w:rsidRDefault="00EE4715" w:rsidP="00C420B8">
      <w:r w:rsidRPr="009E2DFA">
        <w:rPr>
          <w:b/>
          <w:caps/>
        </w:rPr>
        <w:t xml:space="preserve">SINDICATUM </w:t>
      </w:r>
      <w:r w:rsidR="00EF3DAB" w:rsidRPr="009E2DFA">
        <w:rPr>
          <w:b/>
          <w:caps/>
        </w:rPr>
        <w:t>Solar Energy GUJARAT Private Limited</w:t>
      </w:r>
      <w:r w:rsidR="00A511E2" w:rsidRPr="009E2DFA">
        <w:rPr>
          <w:b/>
          <w:caps/>
        </w:rPr>
        <w:t xml:space="preserve"> </w:t>
      </w:r>
      <w:r w:rsidR="00A511E2" w:rsidRPr="009E2DFA">
        <w:t>(</w:t>
      </w:r>
      <w:r w:rsidR="00C92EF4" w:rsidRPr="009E2DFA">
        <w:t>f</w:t>
      </w:r>
      <w:r w:rsidR="00C553D8" w:rsidRPr="009E2DFA">
        <w:t>ormerly</w:t>
      </w:r>
      <w:r w:rsidR="00A511E2" w:rsidRPr="009E2DFA">
        <w:t xml:space="preserve"> </w:t>
      </w:r>
      <w:r w:rsidR="00CF36B5" w:rsidRPr="009E2DFA">
        <w:t xml:space="preserve">AES Solar Energy </w:t>
      </w:r>
      <w:r w:rsidR="00C553D8" w:rsidRPr="009E2DFA">
        <w:t>Gujarat</w:t>
      </w:r>
      <w:r w:rsidR="00CF36B5" w:rsidRPr="009E2DFA">
        <w:t xml:space="preserve"> Private Limited</w:t>
      </w:r>
      <w:r w:rsidR="00CF36B5" w:rsidRPr="009E2DFA">
        <w:rPr>
          <w:b/>
          <w:caps/>
        </w:rPr>
        <w:t>)</w:t>
      </w:r>
      <w:r w:rsidR="00EF3DAB" w:rsidRPr="009E2DFA">
        <w:t xml:space="preserve">, a private limited company incorporated and registered under the (Indian) Companies Act, 1956 and having its registered office at </w:t>
      </w:r>
      <w:r w:rsidR="00C553D8" w:rsidRPr="009E2DFA">
        <w:t>B-93, Basement Defence Colony, New Delhi</w:t>
      </w:r>
      <w:r w:rsidR="00EF3DAB" w:rsidRPr="009E2DFA">
        <w:t>, India, acting through its authorized signatory (hereinafter referred to as the “</w:t>
      </w:r>
      <w:r w:rsidR="00EF3DAB" w:rsidRPr="009E2DFA">
        <w:rPr>
          <w:b/>
        </w:rPr>
        <w:t>Company</w:t>
      </w:r>
      <w:r w:rsidR="00EF3DAB" w:rsidRPr="009E2DFA">
        <w:t xml:space="preserve">”, which expression shall, unless it be repugnant to the context or meaning thereof, be deemed to mean and include all its successors and permitted assigns) of the </w:t>
      </w:r>
      <w:r w:rsidR="00EF3DAB" w:rsidRPr="009E2DFA">
        <w:rPr>
          <w:b/>
          <w:smallCaps/>
        </w:rPr>
        <w:t>First Part</w:t>
      </w:r>
      <w:r w:rsidR="00EF3DAB" w:rsidRPr="009E2DFA">
        <w:t>;</w:t>
      </w:r>
    </w:p>
    <w:p w14:paraId="264F4DE9" w14:textId="77777777" w:rsidR="00C420B8" w:rsidRPr="009E2DFA" w:rsidRDefault="00EF3DAB" w:rsidP="00C420B8">
      <w:pPr>
        <w:jc w:val="center"/>
        <w:rPr>
          <w:b/>
          <w:caps/>
        </w:rPr>
      </w:pPr>
      <w:r w:rsidRPr="009E2DFA">
        <w:rPr>
          <w:b/>
          <w:caps/>
        </w:rPr>
        <w:t>and</w:t>
      </w:r>
    </w:p>
    <w:p w14:paraId="4B6C9CE4" w14:textId="77777777" w:rsidR="00C420B8" w:rsidRPr="009E2DFA" w:rsidRDefault="00EF3DAB" w:rsidP="00C420B8">
      <w:pPr>
        <w:tabs>
          <w:tab w:val="left" w:pos="2410"/>
        </w:tabs>
        <w:rPr>
          <w:b/>
          <w:bCs/>
          <w:i/>
          <w:caps/>
        </w:rPr>
      </w:pPr>
      <w:r w:rsidRPr="009E2DFA">
        <w:rPr>
          <w:b/>
          <w:bCs/>
          <w:caps/>
        </w:rPr>
        <w:t>AES Solar Energy Holdings Mauritius Private Limited</w:t>
      </w:r>
      <w:r w:rsidRPr="009E2DFA">
        <w:rPr>
          <w:bCs/>
        </w:rPr>
        <w:t>, a company incorporated and registered under the laws of Republic of Mauritius and having its registered office at Les Cascades Building, Edith Cavell Street, Port Louis, Mauritius</w:t>
      </w:r>
      <w:r w:rsidRPr="009E2DFA">
        <w:t>, acting through its authorized signatory (hereinafter referred to as “</w:t>
      </w:r>
      <w:r w:rsidRPr="009E2DFA">
        <w:rPr>
          <w:b/>
        </w:rPr>
        <w:t>Seller No. 1</w:t>
      </w:r>
      <w:r w:rsidRPr="009E2DFA">
        <w:t xml:space="preserve">”, which expression shall, unless it be repugnant to the context or meaning thereof, be deemed to mean and include all its successors and permitted assigns) of the </w:t>
      </w:r>
      <w:r w:rsidRPr="009E2DFA">
        <w:rPr>
          <w:b/>
          <w:smallCaps/>
        </w:rPr>
        <w:t>Second Part</w:t>
      </w:r>
      <w:r w:rsidRPr="009E2DFA">
        <w:t xml:space="preserve">; </w:t>
      </w:r>
    </w:p>
    <w:p w14:paraId="20CBA7FA" w14:textId="77777777" w:rsidR="00C420B8" w:rsidRPr="009E2DFA" w:rsidRDefault="00EF3DAB" w:rsidP="00C420B8">
      <w:pPr>
        <w:jc w:val="center"/>
        <w:rPr>
          <w:b/>
          <w:caps/>
        </w:rPr>
      </w:pPr>
      <w:r w:rsidRPr="009E2DFA">
        <w:rPr>
          <w:b/>
          <w:caps/>
        </w:rPr>
        <w:t>and</w:t>
      </w:r>
    </w:p>
    <w:p w14:paraId="3FF7F0CC" w14:textId="77777777" w:rsidR="00C420B8" w:rsidRPr="009E2DFA" w:rsidRDefault="00EF3DAB" w:rsidP="00C420B8">
      <w:pPr>
        <w:rPr>
          <w:lang w:val="en-US"/>
        </w:rPr>
      </w:pPr>
      <w:r w:rsidRPr="009E2DFA">
        <w:rPr>
          <w:b/>
          <w:bCs/>
          <w:caps/>
        </w:rPr>
        <w:t>Silver Ridge Power B.V.</w:t>
      </w:r>
      <w:r w:rsidRPr="009E2DFA">
        <w:rPr>
          <w:bCs/>
        </w:rPr>
        <w:t>, a company incorporated and registered under the laws of Netherlands and having its registered office at Barbara Strozzilaan 201, 1083 HN, Amsterdam, Netherlands, acting through its authorized signatory (hereinafter referred</w:t>
      </w:r>
      <w:r w:rsidRPr="009E2DFA">
        <w:t xml:space="preserve"> to as “</w:t>
      </w:r>
      <w:r w:rsidRPr="009E2DFA">
        <w:rPr>
          <w:b/>
        </w:rPr>
        <w:t>Seller No. 2</w:t>
      </w:r>
      <w:r w:rsidRPr="009E2DFA">
        <w:t xml:space="preserve">”, which expression shall, unless it be repugnant to the context or meaning thereof, be deemed to mean and include all its successors and permitted assigns) of the </w:t>
      </w:r>
      <w:r w:rsidRPr="009E2DFA">
        <w:rPr>
          <w:b/>
          <w:smallCaps/>
        </w:rPr>
        <w:t>Third Part</w:t>
      </w:r>
      <w:r w:rsidRPr="009E2DFA">
        <w:t xml:space="preserve">; </w:t>
      </w:r>
    </w:p>
    <w:p w14:paraId="25DD86D2" w14:textId="77777777" w:rsidR="00C420B8" w:rsidRPr="009E2DFA" w:rsidRDefault="00EF3DAB" w:rsidP="00C420B8">
      <w:pPr>
        <w:jc w:val="center"/>
        <w:rPr>
          <w:b/>
          <w:caps/>
        </w:rPr>
      </w:pPr>
      <w:r w:rsidRPr="009E2DFA">
        <w:rPr>
          <w:b/>
          <w:caps/>
        </w:rPr>
        <w:t>and</w:t>
      </w:r>
    </w:p>
    <w:p w14:paraId="3E89EF6B" w14:textId="77777777" w:rsidR="00C420B8" w:rsidRPr="009E2DFA" w:rsidRDefault="00EF3DAB" w:rsidP="00C420B8">
      <w:r w:rsidRPr="009E2DFA">
        <w:rPr>
          <w:b/>
          <w:caps/>
        </w:rPr>
        <w:t>Sindicatum Captive Energy Singapore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w:t>
      </w:r>
      <w:r w:rsidRPr="009E2DFA">
        <w:t xml:space="preserve">”, which expression shall, unless it be repugnant to the context or meaning thereof, be deemed to mean and include its successors and permitted assigns) of the </w:t>
      </w:r>
      <w:r w:rsidRPr="009E2DFA">
        <w:rPr>
          <w:b/>
          <w:smallCaps/>
        </w:rPr>
        <w:t>Fourth Part</w:t>
      </w:r>
      <w:r w:rsidRPr="009E2DFA">
        <w:t>;</w:t>
      </w:r>
    </w:p>
    <w:p w14:paraId="4CB2C080" w14:textId="77777777" w:rsidR="00C420B8" w:rsidRPr="009E2DFA" w:rsidRDefault="00EF3DAB" w:rsidP="00C420B8">
      <w:pPr>
        <w:jc w:val="center"/>
        <w:rPr>
          <w:b/>
        </w:rPr>
      </w:pPr>
      <w:r w:rsidRPr="009E2DFA">
        <w:rPr>
          <w:b/>
          <w:caps/>
        </w:rPr>
        <w:t>AND</w:t>
      </w:r>
    </w:p>
    <w:p w14:paraId="008FC62C" w14:textId="77777777" w:rsidR="00C420B8" w:rsidRPr="009E2DFA" w:rsidRDefault="00EF3DAB" w:rsidP="00C420B8">
      <w:pPr>
        <w:spacing w:after="0"/>
      </w:pPr>
      <w:r w:rsidRPr="009E2DFA">
        <w:rPr>
          <w:b/>
        </w:rPr>
        <w:t>SINDICATUM RENEWABLE ENERGY COMPANY PTE. LIMITED</w:t>
      </w:r>
      <w:r w:rsidRPr="009E2DFA">
        <w:t>, a company registered under the laws of Singapore and having its registered office at 80, Anson Road, # 28 – 02, Fuji Xerox Towers, Singapore 079 907, acting through its authorized signatory (hereinafter referred to as the “</w:t>
      </w:r>
      <w:r w:rsidRPr="009E2DFA">
        <w:rPr>
          <w:b/>
        </w:rPr>
        <w:t>Acquirer Nominee</w:t>
      </w:r>
      <w:r w:rsidRPr="009E2DFA">
        <w:t xml:space="preserve">”, which expression shall, unless it be repugnant to the context or meaning thereof, be deemed to mean and include its successors and permitted assigns) of the </w:t>
      </w:r>
      <w:r w:rsidRPr="009E2DFA">
        <w:rPr>
          <w:b/>
          <w:smallCaps/>
        </w:rPr>
        <w:t>Fifth Part</w:t>
      </w:r>
      <w:r w:rsidRPr="009E2DFA">
        <w:t>.</w:t>
      </w:r>
    </w:p>
    <w:p w14:paraId="26B22708" w14:textId="77777777" w:rsidR="004965F8" w:rsidRPr="009E2DFA" w:rsidRDefault="004965F8" w:rsidP="00C420B8">
      <w:pPr>
        <w:spacing w:after="0"/>
        <w:rPr>
          <w:rFonts w:eastAsia="Times New Roman"/>
        </w:rPr>
      </w:pPr>
    </w:p>
    <w:p w14:paraId="1B90155B" w14:textId="77777777" w:rsidR="00FC4FA1" w:rsidRPr="009E2DFA" w:rsidRDefault="00831387" w:rsidP="002A0B5E">
      <w:pPr>
        <w:pStyle w:val="Whereas"/>
      </w:pPr>
      <w:r w:rsidRPr="009E2DFA">
        <w:t>Whereas:</w:t>
      </w:r>
    </w:p>
    <w:p w14:paraId="019012ED" w14:textId="77777777" w:rsidR="00F14D8F" w:rsidRPr="009E2DFA" w:rsidRDefault="00EF3DAB" w:rsidP="001F2CE1">
      <w:pPr>
        <w:pStyle w:val="Recital"/>
        <w:ind w:hanging="720"/>
        <w:jc w:val="both"/>
        <w:rPr>
          <w:b w:val="0"/>
        </w:rPr>
      </w:pPr>
      <w:r w:rsidRPr="009E2DFA">
        <w:rPr>
          <w:b w:val="0"/>
        </w:rPr>
        <w:t xml:space="preserve">The Parties had executed a </w:t>
      </w:r>
      <w:r w:rsidR="00E72AAD" w:rsidRPr="009E2DFA">
        <w:rPr>
          <w:b w:val="0"/>
        </w:rPr>
        <w:t>s</w:t>
      </w:r>
      <w:r w:rsidRPr="009E2DFA">
        <w:rPr>
          <w:b w:val="0"/>
        </w:rPr>
        <w:t xml:space="preserve">hare </w:t>
      </w:r>
      <w:r w:rsidR="00E72AAD" w:rsidRPr="009E2DFA">
        <w:rPr>
          <w:b w:val="0"/>
        </w:rPr>
        <w:t>p</w:t>
      </w:r>
      <w:r w:rsidRPr="009E2DFA">
        <w:rPr>
          <w:b w:val="0"/>
        </w:rPr>
        <w:t xml:space="preserve">urchase </w:t>
      </w:r>
      <w:r w:rsidR="00E72AAD" w:rsidRPr="009E2DFA">
        <w:rPr>
          <w:b w:val="0"/>
        </w:rPr>
        <w:t xml:space="preserve">agreement </w:t>
      </w:r>
      <w:r w:rsidRPr="009E2DFA">
        <w:rPr>
          <w:b w:val="0"/>
        </w:rPr>
        <w:t>dated November 11, 2015</w:t>
      </w:r>
      <w:r w:rsidR="007320E4" w:rsidRPr="009E2DFA">
        <w:rPr>
          <w:b w:val="0"/>
        </w:rPr>
        <w:t xml:space="preserve">, </w:t>
      </w:r>
      <w:r w:rsidR="00E72A4E" w:rsidRPr="009E2DFA">
        <w:rPr>
          <w:b w:val="0"/>
        </w:rPr>
        <w:t>as amended by the First Amendment Agreement</w:t>
      </w:r>
      <w:r w:rsidR="002E654F" w:rsidRPr="009E2DFA">
        <w:rPr>
          <w:b w:val="0"/>
        </w:rPr>
        <w:t xml:space="preserve"> </w:t>
      </w:r>
      <w:r w:rsidR="00E72A4E" w:rsidRPr="009E2DFA">
        <w:rPr>
          <w:b w:val="0"/>
        </w:rPr>
        <w:t>and the Second Amendment Agreement (</w:t>
      </w:r>
      <w:r w:rsidR="00E72A4E" w:rsidRPr="009E2DFA">
        <w:rPr>
          <w:b w:val="0"/>
          <w:i/>
        </w:rPr>
        <w:t xml:space="preserve">as defined herein </w:t>
      </w:r>
      <w:r w:rsidR="007320E4" w:rsidRPr="009E2DFA">
        <w:rPr>
          <w:b w:val="0"/>
          <w:i/>
        </w:rPr>
        <w:t>after</w:t>
      </w:r>
      <w:r w:rsidR="00E72A4E" w:rsidRPr="009E2DFA">
        <w:rPr>
          <w:b w:val="0"/>
        </w:rPr>
        <w:t xml:space="preserve">) </w:t>
      </w:r>
      <w:r w:rsidRPr="009E2DFA">
        <w:rPr>
          <w:b w:val="0"/>
        </w:rPr>
        <w:t xml:space="preserve">for recording the terms and conditions, as mutually agreed, for the purchase of 74% </w:t>
      </w:r>
      <w:r w:rsidRPr="009E2DFA">
        <w:rPr>
          <w:b w:val="0"/>
        </w:rPr>
        <w:lastRenderedPageBreak/>
        <w:t>(Seventy Four Per cent) of the total issued, subscribed and paid-up share capital of the Company by the Acquirer and Acquirer Nominee from the Seller No. 1</w:t>
      </w:r>
      <w:r w:rsidR="008C3AD5" w:rsidRPr="009E2DFA">
        <w:rPr>
          <w:b w:val="0"/>
        </w:rPr>
        <w:t xml:space="preserve"> </w:t>
      </w:r>
      <w:r w:rsidRPr="009E2DFA">
        <w:rPr>
          <w:b w:val="0"/>
        </w:rPr>
        <w:t>and Seller No. 2 and purchase of balance 26% (Twenty Six Per cent) of the total issued, subscribed and paid-up capital of the Company by the Acquirer from Seller No. 1 upon the occurrence of the Trigger Event (“</w:t>
      </w:r>
      <w:r w:rsidR="00831387" w:rsidRPr="009E2DFA">
        <w:t>Gujarat SPA</w:t>
      </w:r>
      <w:r w:rsidRPr="009E2DFA">
        <w:rPr>
          <w:b w:val="0"/>
        </w:rPr>
        <w:t>”);</w:t>
      </w:r>
    </w:p>
    <w:p w14:paraId="0F32B52D" w14:textId="77777777" w:rsidR="008C3AD5" w:rsidRPr="009E2DFA" w:rsidRDefault="008C3AD5" w:rsidP="007B1107">
      <w:pPr>
        <w:pStyle w:val="Recital"/>
        <w:numPr>
          <w:ilvl w:val="0"/>
          <w:numId w:val="0"/>
        </w:numPr>
        <w:ind w:left="709"/>
        <w:jc w:val="both"/>
        <w:rPr>
          <w:b w:val="0"/>
        </w:rPr>
      </w:pPr>
    </w:p>
    <w:p w14:paraId="275D3B7B" w14:textId="6FF9A2FC" w:rsidR="003E5A40" w:rsidRPr="00116C86" w:rsidRDefault="003E5A40" w:rsidP="00116C86">
      <w:pPr>
        <w:pStyle w:val="Recital"/>
        <w:jc w:val="both"/>
        <w:rPr>
          <w:b w:val="0"/>
        </w:rPr>
      </w:pPr>
      <w:r w:rsidRPr="00116C86">
        <w:rPr>
          <w:b w:val="0"/>
        </w:rPr>
        <w:t xml:space="preserve">The Seller No. 1, Seller No. 2, Silver Ridge Power Holdings B.V., the Company </w:t>
      </w:r>
      <w:r w:rsidR="00060462" w:rsidRPr="00060462">
        <w:rPr>
          <w:b w:val="0"/>
        </w:rPr>
        <w:t xml:space="preserve">the Subsidiary </w:t>
      </w:r>
      <w:r w:rsidR="00D92D3F">
        <w:rPr>
          <w:b w:val="0"/>
        </w:rPr>
        <w:t>(</w:t>
      </w:r>
      <w:r w:rsidR="00060462" w:rsidRPr="00060462">
        <w:rPr>
          <w:b w:val="0"/>
        </w:rPr>
        <w:t xml:space="preserve">as defined </w:t>
      </w:r>
      <w:r w:rsidR="00D92D3F">
        <w:rPr>
          <w:b w:val="0"/>
        </w:rPr>
        <w:t>in Clause 2.2 of this Third Amendment Agreement below</w:t>
      </w:r>
      <w:r w:rsidR="00060462" w:rsidRPr="00060462">
        <w:rPr>
          <w:b w:val="0"/>
        </w:rPr>
        <w:t xml:space="preserve">) </w:t>
      </w:r>
      <w:r w:rsidRPr="00116C86">
        <w:rPr>
          <w:b w:val="0"/>
        </w:rPr>
        <w:t>executed a share purchase agreement dated September 21, 2016 (“AES Rajasthan Share Acquisition Agreement”), wherein the Seller No. 1, Seller No. 2 and Silver Ridge Power Holdings B.V. have cumulatively transferred 89.6% (Eighty-Nine point Six Per cent) of issued, subscribed and paid-up share capital of the Subsidiary to the Company</w:t>
      </w:r>
      <w:r w:rsidR="00EC50C7" w:rsidRPr="00116C86">
        <w:rPr>
          <w:b w:val="0"/>
        </w:rPr>
        <w:t>. Pursuant to the said transaction, the Parties had executed an amendment agreement dated October 31, 2016 (“First Amendment Agreement”) to the Gujarat SPA. The Parties ha</w:t>
      </w:r>
      <w:r w:rsidR="005C1AA2" w:rsidRPr="00116C86">
        <w:rPr>
          <w:b w:val="0"/>
        </w:rPr>
        <w:t>d</w:t>
      </w:r>
      <w:r w:rsidR="00EC50C7" w:rsidRPr="00116C86">
        <w:rPr>
          <w:b w:val="0"/>
        </w:rPr>
        <w:t xml:space="preserve"> also executed an amendment agreement dated </w:t>
      </w:r>
      <w:r w:rsidR="00EC50C7" w:rsidRPr="00116C86">
        <w:rPr>
          <w:rFonts w:eastAsia="Calibri"/>
          <w:b w:val="0"/>
          <w:bCs/>
          <w:iCs/>
        </w:rPr>
        <w:t>December 5, 2016</w:t>
      </w:r>
      <w:r w:rsidR="00EC50C7" w:rsidRPr="00116C86">
        <w:rPr>
          <w:b w:val="0"/>
        </w:rPr>
        <w:t xml:space="preserve"> (“Second Amendment Agreement”) to the Gujarat SPA</w:t>
      </w:r>
      <w:r w:rsidR="00C24960" w:rsidRPr="00116C86">
        <w:rPr>
          <w:b w:val="0"/>
        </w:rPr>
        <w:t xml:space="preserve"> (hereinafter jointly </w:t>
      </w:r>
      <w:r w:rsidR="0015385B" w:rsidRPr="00116C86">
        <w:rPr>
          <w:b w:val="0"/>
        </w:rPr>
        <w:t>referred</w:t>
      </w:r>
      <w:r w:rsidR="00C24960" w:rsidRPr="00116C86">
        <w:rPr>
          <w:b w:val="0"/>
        </w:rPr>
        <w:t xml:space="preserve"> to as the </w:t>
      </w:r>
      <w:r w:rsidR="00BD6DC6" w:rsidRPr="00116C86">
        <w:rPr>
          <w:b w:val="0"/>
        </w:rPr>
        <w:t>“</w:t>
      </w:r>
      <w:r w:rsidR="00C24960" w:rsidRPr="00116C86">
        <w:rPr>
          <w:b w:val="0"/>
        </w:rPr>
        <w:t>Amendment Agreements</w:t>
      </w:r>
      <w:r w:rsidR="00BD6DC6" w:rsidRPr="00116C86">
        <w:rPr>
          <w:b w:val="0"/>
        </w:rPr>
        <w:t>”</w:t>
      </w:r>
      <w:r w:rsidR="00C24960" w:rsidRPr="00116C86">
        <w:rPr>
          <w:b w:val="0"/>
        </w:rPr>
        <w:t>)</w:t>
      </w:r>
      <w:r w:rsidR="00EC50C7" w:rsidRPr="00116C86">
        <w:rPr>
          <w:b w:val="0"/>
        </w:rPr>
        <w:t>; and</w:t>
      </w:r>
    </w:p>
    <w:p w14:paraId="3EBFA6E4" w14:textId="77777777" w:rsidR="00FC7213" w:rsidRPr="009E2DFA" w:rsidRDefault="00FC7213" w:rsidP="001F2CE1">
      <w:pPr>
        <w:pStyle w:val="Recital"/>
        <w:numPr>
          <w:ilvl w:val="0"/>
          <w:numId w:val="0"/>
        </w:numPr>
        <w:ind w:left="360"/>
        <w:jc w:val="both"/>
        <w:rPr>
          <w:b w:val="0"/>
        </w:rPr>
      </w:pPr>
    </w:p>
    <w:p w14:paraId="59723E10" w14:textId="029A9771" w:rsidR="00D175F4" w:rsidRPr="009E2DFA" w:rsidRDefault="00C24960" w:rsidP="001F2CE1">
      <w:pPr>
        <w:pStyle w:val="Recital"/>
        <w:ind w:hanging="720"/>
        <w:jc w:val="both"/>
        <w:rPr>
          <w:b w:val="0"/>
        </w:rPr>
      </w:pPr>
      <w:r w:rsidRPr="009E2DFA">
        <w:rPr>
          <w:b w:val="0"/>
        </w:rPr>
        <w:t>D</w:t>
      </w:r>
      <w:r w:rsidR="00710E97">
        <w:rPr>
          <w:b w:val="0"/>
        </w:rPr>
        <w:t>ue to</w:t>
      </w:r>
      <w:r w:rsidR="00742970">
        <w:rPr>
          <w:b w:val="0"/>
        </w:rPr>
        <w:t xml:space="preserve"> non – completion of certain conditions</w:t>
      </w:r>
      <w:r w:rsidRPr="009E2DFA">
        <w:rPr>
          <w:b w:val="0"/>
        </w:rPr>
        <w:t xml:space="preserve"> the Final </w:t>
      </w:r>
      <w:r w:rsidR="007575B2" w:rsidRPr="009E2DFA">
        <w:rPr>
          <w:b w:val="0"/>
        </w:rPr>
        <w:t>Completion</w:t>
      </w:r>
      <w:r w:rsidRPr="009E2DFA">
        <w:rPr>
          <w:b w:val="0"/>
        </w:rPr>
        <w:t xml:space="preserve"> in</w:t>
      </w:r>
      <w:r w:rsidR="00CF4858" w:rsidRPr="009E2DFA">
        <w:rPr>
          <w:b w:val="0"/>
        </w:rPr>
        <w:t xml:space="preserve"> </w:t>
      </w:r>
      <w:r w:rsidRPr="009E2DFA">
        <w:rPr>
          <w:b w:val="0"/>
        </w:rPr>
        <w:t xml:space="preserve">terms of the Gujarat SPA as amended by the Amendment Agreements has not occurred. </w:t>
      </w:r>
      <w:r w:rsidR="00710E97">
        <w:rPr>
          <w:b w:val="0"/>
        </w:rPr>
        <w:t xml:space="preserve">The Parties </w:t>
      </w:r>
      <w:r w:rsidR="00EF3DAB" w:rsidRPr="009E2DFA">
        <w:rPr>
          <w:b w:val="0"/>
        </w:rPr>
        <w:t>have</w:t>
      </w:r>
      <w:r w:rsidR="00710E97">
        <w:rPr>
          <w:b w:val="0"/>
        </w:rPr>
        <w:t>, in good faith,</w:t>
      </w:r>
      <w:r w:rsidR="00EF3DAB" w:rsidRPr="009E2DFA">
        <w:rPr>
          <w:b w:val="0"/>
        </w:rPr>
        <w:t xml:space="preserve"> mutually agreed to </w:t>
      </w:r>
      <w:r w:rsidR="008C3AD5" w:rsidRPr="009E2DFA">
        <w:rPr>
          <w:b w:val="0"/>
        </w:rPr>
        <w:t xml:space="preserve">further </w:t>
      </w:r>
      <w:r w:rsidR="00EF3DAB" w:rsidRPr="009E2DFA">
        <w:rPr>
          <w:b w:val="0"/>
        </w:rPr>
        <w:t>amend the terms of the Gujarat SPA</w:t>
      </w:r>
      <w:r w:rsidR="00710E97">
        <w:rPr>
          <w:b w:val="0"/>
        </w:rPr>
        <w:t xml:space="preserve"> with the intent of undertaking the Final Completion </w:t>
      </w:r>
      <w:r w:rsidR="00CC6A4C">
        <w:rPr>
          <w:b w:val="0"/>
        </w:rPr>
        <w:t xml:space="preserve">within [•] days from the date of execution of this Third Amendment Agreement (or within such other number of days as mutually agreed amongst the Parties). </w:t>
      </w:r>
    </w:p>
    <w:p w14:paraId="0EC3BF5C" w14:textId="77777777" w:rsidR="00D175F4" w:rsidRPr="009E2DFA" w:rsidRDefault="00D175F4" w:rsidP="001F2CE1">
      <w:pPr>
        <w:pStyle w:val="Recital"/>
        <w:numPr>
          <w:ilvl w:val="0"/>
          <w:numId w:val="0"/>
        </w:numPr>
        <w:ind w:left="720"/>
        <w:jc w:val="both"/>
        <w:rPr>
          <w:b w:val="0"/>
        </w:rPr>
      </w:pPr>
    </w:p>
    <w:p w14:paraId="0690F435" w14:textId="77777777" w:rsidR="00F074F6" w:rsidRPr="009E2DFA" w:rsidRDefault="00F074F6" w:rsidP="001F2CE1">
      <w:pPr>
        <w:pStyle w:val="Recital"/>
        <w:ind w:hanging="720"/>
        <w:jc w:val="both"/>
        <w:rPr>
          <w:b w:val="0"/>
        </w:rPr>
      </w:pPr>
      <w:r w:rsidRPr="009E2DFA">
        <w:rPr>
          <w:b w:val="0"/>
        </w:rPr>
        <w:t>The Parties are therefore, desirous of entering into this</w:t>
      </w:r>
      <w:r w:rsidR="003F6F7C" w:rsidRPr="009E2DFA">
        <w:rPr>
          <w:b w:val="0"/>
        </w:rPr>
        <w:t xml:space="preserve"> </w:t>
      </w:r>
      <w:r w:rsidRPr="009E2DFA">
        <w:rPr>
          <w:b w:val="0"/>
        </w:rPr>
        <w:t>Third Amendment Agreement to amend certain terms of the Gujarat SPA, as specified in this Third Amendment Agreement.</w:t>
      </w:r>
      <w:r w:rsidRPr="009E2DFA">
        <w:t xml:space="preserve"> </w:t>
      </w:r>
    </w:p>
    <w:p w14:paraId="01F5492F" w14:textId="77777777" w:rsidR="00F074F6" w:rsidRPr="009E2DFA" w:rsidRDefault="00F074F6" w:rsidP="001F2CE1">
      <w:pPr>
        <w:pStyle w:val="Recital"/>
        <w:numPr>
          <w:ilvl w:val="0"/>
          <w:numId w:val="0"/>
        </w:numPr>
        <w:ind w:left="720"/>
        <w:jc w:val="both"/>
        <w:rPr>
          <w:b w:val="0"/>
        </w:rPr>
      </w:pPr>
    </w:p>
    <w:p w14:paraId="3A053ED5" w14:textId="77777777" w:rsidR="002E37A8" w:rsidRPr="009E2DFA" w:rsidRDefault="00831387" w:rsidP="00C50A4C">
      <w:pPr>
        <w:pStyle w:val="Whereas"/>
        <w:spacing w:after="0"/>
      </w:pPr>
      <w:r w:rsidRPr="009E2DFA">
        <w:t xml:space="preserve">Now, therefore, the </w:t>
      </w:r>
      <w:r w:rsidR="002E654F" w:rsidRPr="009E2DFA">
        <w:t>Parties have agreed as follows</w:t>
      </w:r>
      <w:r w:rsidRPr="009E2DFA">
        <w:t>:</w:t>
      </w:r>
    </w:p>
    <w:p w14:paraId="7648320B" w14:textId="77777777" w:rsidR="00C50A4C" w:rsidRPr="009E2DFA" w:rsidRDefault="00C50A4C" w:rsidP="004821B5">
      <w:pPr>
        <w:pStyle w:val="Heading1"/>
      </w:pPr>
    </w:p>
    <w:p w14:paraId="4AB4B779" w14:textId="77777777" w:rsidR="00F935C1" w:rsidRPr="009E2DFA" w:rsidRDefault="00EF3DAB" w:rsidP="003220B1">
      <w:pPr>
        <w:pStyle w:val="Heading2"/>
        <w:numPr>
          <w:ilvl w:val="0"/>
          <w:numId w:val="6"/>
        </w:numPr>
        <w:rPr>
          <w:b/>
          <w:smallCaps/>
        </w:rPr>
      </w:pPr>
      <w:r w:rsidRPr="009E2DFA">
        <w:rPr>
          <w:b/>
          <w:smallCaps/>
        </w:rPr>
        <w:t>Definitions and Interpretation</w:t>
      </w:r>
    </w:p>
    <w:p w14:paraId="736C28E5" w14:textId="77777777" w:rsidR="0073545A" w:rsidRPr="0073545A" w:rsidRDefault="0073545A" w:rsidP="0073545A">
      <w:pPr>
        <w:pStyle w:val="Heading2"/>
        <w:rPr>
          <w:b/>
        </w:rPr>
      </w:pPr>
      <w:r w:rsidRPr="0073545A">
        <w:rPr>
          <w:b/>
        </w:rPr>
        <w:t xml:space="preserve">Definitions </w:t>
      </w:r>
    </w:p>
    <w:p w14:paraId="55765425" w14:textId="1769D7D3" w:rsidR="0073545A" w:rsidRPr="00B83496" w:rsidRDefault="0073545A" w:rsidP="00B83496">
      <w:pPr>
        <w:pStyle w:val="Heading2"/>
        <w:numPr>
          <w:ilvl w:val="0"/>
          <w:numId w:val="0"/>
        </w:numPr>
        <w:ind w:left="709"/>
      </w:pPr>
      <w:r w:rsidRPr="00B83496">
        <w:t>All capitalised terms, unless specifically defined in this Third Amendment Agreement, shall have the meaning ascribed to them respectively in the AES Gujarat SPA.</w:t>
      </w:r>
    </w:p>
    <w:p w14:paraId="11EF70F4" w14:textId="706E606E" w:rsidR="005E52E4" w:rsidRPr="009E2DFA" w:rsidRDefault="00EF3DAB" w:rsidP="009A2B04">
      <w:pPr>
        <w:pStyle w:val="Heading2"/>
        <w:rPr>
          <w:b/>
        </w:rPr>
      </w:pPr>
      <w:r w:rsidRPr="009E2DFA">
        <w:rPr>
          <w:b/>
        </w:rPr>
        <w:t>Interpretation</w:t>
      </w:r>
    </w:p>
    <w:p w14:paraId="29CD0BDF" w14:textId="0CB81EE2" w:rsidR="00410C42" w:rsidRPr="009E2DFA" w:rsidRDefault="00831387" w:rsidP="007B1107">
      <w:pPr>
        <w:pStyle w:val="Heading3"/>
        <w:numPr>
          <w:ilvl w:val="0"/>
          <w:numId w:val="0"/>
        </w:numPr>
        <w:ind w:left="709"/>
        <w:rPr>
          <w:szCs w:val="22"/>
        </w:rPr>
      </w:pPr>
      <w:r w:rsidRPr="009E2DFA">
        <w:rPr>
          <w:szCs w:val="22"/>
        </w:rPr>
        <w:t xml:space="preserve">The provisions of Clause 1.2 of the Gujarat SPA shall apply </w:t>
      </w:r>
      <w:r w:rsidRPr="009E2DFA">
        <w:rPr>
          <w:i/>
          <w:szCs w:val="22"/>
        </w:rPr>
        <w:t>mutatis mutandis</w:t>
      </w:r>
      <w:r w:rsidRPr="009E2DFA">
        <w:rPr>
          <w:szCs w:val="22"/>
        </w:rPr>
        <w:t xml:space="preserve"> to this </w:t>
      </w:r>
      <w:r w:rsidR="00175655" w:rsidRPr="009E2DFA">
        <w:rPr>
          <w:szCs w:val="22"/>
        </w:rPr>
        <w:t xml:space="preserve">Third </w:t>
      </w:r>
      <w:r w:rsidRPr="009E2DFA">
        <w:rPr>
          <w:szCs w:val="22"/>
        </w:rPr>
        <w:t>Amendment Agreement and shall be deemed to have been incorporated herein by reference.</w:t>
      </w:r>
    </w:p>
    <w:p w14:paraId="3A4D2B93" w14:textId="77777777" w:rsidR="00410C42" w:rsidRPr="009E2DFA" w:rsidRDefault="00EF3DAB" w:rsidP="00B55C04">
      <w:pPr>
        <w:pStyle w:val="Heading2"/>
        <w:numPr>
          <w:ilvl w:val="0"/>
          <w:numId w:val="6"/>
        </w:numPr>
        <w:rPr>
          <w:b/>
          <w:smallCaps/>
        </w:rPr>
      </w:pPr>
      <w:r w:rsidRPr="009E2DFA">
        <w:rPr>
          <w:b/>
          <w:smallCaps/>
        </w:rPr>
        <w:t>Agreed Amendments</w:t>
      </w:r>
    </w:p>
    <w:p w14:paraId="3D8D7DC5" w14:textId="77777777" w:rsidR="00410C42" w:rsidRPr="009E2DFA" w:rsidRDefault="00EF3DAB" w:rsidP="00410C42">
      <w:pPr>
        <w:pStyle w:val="Heading2"/>
        <w:numPr>
          <w:ilvl w:val="0"/>
          <w:numId w:val="0"/>
        </w:numPr>
        <w:ind w:left="709"/>
      </w:pPr>
      <w:r w:rsidRPr="009E2DFA">
        <w:t>The Parties herein agree that the following amendments shall be incorporated in Gujarat SPA</w:t>
      </w:r>
      <w:r w:rsidR="00060462">
        <w:t xml:space="preserve"> </w:t>
      </w:r>
      <w:r w:rsidR="00060462" w:rsidRPr="00060462">
        <w:t>on and from the Effective Date (as defined in Clause 3 of this Third Amendment Agreement below)</w:t>
      </w:r>
      <w:r w:rsidRPr="009E2DFA">
        <w:t>:</w:t>
      </w:r>
    </w:p>
    <w:p w14:paraId="781EC076" w14:textId="77777777" w:rsidR="00410C42" w:rsidRPr="009E2DFA" w:rsidRDefault="00EF3DAB" w:rsidP="001A3526">
      <w:pPr>
        <w:pStyle w:val="Heading2"/>
        <w:spacing w:after="0"/>
      </w:pPr>
      <w:r w:rsidRPr="009E2DFA">
        <w:t xml:space="preserve">The following definition shall be deleted in </w:t>
      </w:r>
      <w:r w:rsidR="00494174" w:rsidRPr="009E2DFA">
        <w:t xml:space="preserve">its </w:t>
      </w:r>
      <w:r w:rsidRPr="009E2DFA">
        <w:t>entirety from Clause 1.1 (</w:t>
      </w:r>
      <w:r w:rsidRPr="009E2DFA">
        <w:rPr>
          <w:i/>
        </w:rPr>
        <w:t>Definitions</w:t>
      </w:r>
      <w:r w:rsidRPr="009E2DFA">
        <w:t>) of the Gujarat SPA:</w:t>
      </w:r>
    </w:p>
    <w:p w14:paraId="4ECA5D29" w14:textId="77777777" w:rsidR="001A3526" w:rsidRPr="009E2DFA" w:rsidRDefault="001A3526" w:rsidP="001A3526">
      <w:pPr>
        <w:pStyle w:val="Heading2"/>
        <w:numPr>
          <w:ilvl w:val="0"/>
          <w:numId w:val="0"/>
        </w:numPr>
        <w:spacing w:after="0"/>
        <w:ind w:left="709"/>
      </w:pPr>
    </w:p>
    <w:p w14:paraId="4464D61F" w14:textId="77777777" w:rsidR="00D437A2" w:rsidRPr="009E2DFA" w:rsidRDefault="00EF3DAB" w:rsidP="007B1107">
      <w:pPr>
        <w:ind w:left="567" w:firstLine="142"/>
        <w:rPr>
          <w:i/>
          <w:lang w:eastAsia="ja-JP"/>
        </w:rPr>
      </w:pPr>
      <w:r w:rsidRPr="009E2DFA">
        <w:rPr>
          <w:i/>
          <w:lang w:eastAsia="ja-JP"/>
        </w:rPr>
        <w:t>“</w:t>
      </w:r>
      <w:r w:rsidR="00494174" w:rsidRPr="009E2DFA">
        <w:rPr>
          <w:b/>
          <w:i/>
          <w:lang w:eastAsia="ja-JP"/>
        </w:rPr>
        <w:t>SVB Bond</w:t>
      </w:r>
      <w:r w:rsidRPr="009E2DFA">
        <w:rPr>
          <w:i/>
          <w:lang w:eastAsia="ja-JP"/>
        </w:rPr>
        <w:t>”</w:t>
      </w:r>
      <w:r w:rsidR="00D437A2" w:rsidRPr="009E2DFA">
        <w:rPr>
          <w:i/>
          <w:lang w:eastAsia="ja-JP"/>
        </w:rPr>
        <w:t>;</w:t>
      </w:r>
    </w:p>
    <w:p w14:paraId="51602947" w14:textId="77777777" w:rsidR="00E34F78" w:rsidRPr="009E2DFA" w:rsidRDefault="00EF3DAB" w:rsidP="008D6D78">
      <w:pPr>
        <w:pStyle w:val="Heading2"/>
        <w:spacing w:after="0"/>
      </w:pPr>
      <w:r w:rsidRPr="009E2DFA">
        <w:lastRenderedPageBreak/>
        <w:t>The following definition</w:t>
      </w:r>
      <w:r w:rsidR="00D437A2" w:rsidRPr="009E2DFA">
        <w:t>s</w:t>
      </w:r>
      <w:r w:rsidRPr="009E2DFA">
        <w:t xml:space="preserve"> stated in Clause 1.1 of the Gujarat SPA </w:t>
      </w:r>
      <w:r w:rsidR="00D437A2" w:rsidRPr="009E2DFA">
        <w:t xml:space="preserve">are </w:t>
      </w:r>
      <w:r w:rsidRPr="009E2DFA">
        <w:t xml:space="preserve">hereby amended and restated in </w:t>
      </w:r>
      <w:r w:rsidR="00D437A2" w:rsidRPr="009E2DFA">
        <w:t xml:space="preserve">their </w:t>
      </w:r>
      <w:r w:rsidRPr="009E2DFA">
        <w:t xml:space="preserve">entirety as follows: </w:t>
      </w:r>
    </w:p>
    <w:p w14:paraId="711C69E6" w14:textId="77777777" w:rsidR="008D6D78" w:rsidRPr="009E2DFA" w:rsidRDefault="008D6D78" w:rsidP="008D6D78">
      <w:pPr>
        <w:spacing w:after="0"/>
        <w:ind w:left="567"/>
        <w:rPr>
          <w:lang w:eastAsia="ja-JP"/>
        </w:rPr>
      </w:pPr>
    </w:p>
    <w:p w14:paraId="6A1785FA" w14:textId="77777777" w:rsidR="00F40A3A" w:rsidRPr="009E2DFA" w:rsidRDefault="00494174" w:rsidP="001F2CE1">
      <w:pPr>
        <w:ind w:left="709"/>
        <w:rPr>
          <w:i/>
          <w:lang w:eastAsia="ja-JP"/>
        </w:rPr>
      </w:pPr>
      <w:r w:rsidRPr="009E2DFA">
        <w:rPr>
          <w:i/>
          <w:lang w:eastAsia="ja-JP"/>
        </w:rPr>
        <w:t>“</w:t>
      </w:r>
      <w:bookmarkStart w:id="0" w:name="_GoBack"/>
      <w:r w:rsidRPr="009E2DFA">
        <w:rPr>
          <w:b/>
          <w:i/>
          <w:lang w:eastAsia="ja-JP"/>
        </w:rPr>
        <w:t>Balance Purch</w:t>
      </w:r>
      <w:bookmarkEnd w:id="0"/>
      <w:r w:rsidRPr="009E2DFA">
        <w:rPr>
          <w:b/>
          <w:i/>
          <w:lang w:eastAsia="ja-JP"/>
        </w:rPr>
        <w:t>ase Consideration</w:t>
      </w:r>
      <w:r w:rsidRPr="009E2DFA">
        <w:rPr>
          <w:i/>
          <w:lang w:eastAsia="ja-JP"/>
        </w:rPr>
        <w:t>” shall mean USD 1,800,000</w:t>
      </w:r>
      <w:r w:rsidR="00CD235B" w:rsidRPr="009E2DFA">
        <w:rPr>
          <w:i/>
          <w:lang w:eastAsia="ja-JP"/>
        </w:rPr>
        <w:t xml:space="preserve"> (United States Dollars One Million Eight Hundred Thousand only)</w:t>
      </w:r>
      <w:r w:rsidRPr="009E2DFA">
        <w:rPr>
          <w:i/>
          <w:lang w:eastAsia="ja-JP"/>
        </w:rPr>
        <w:t>;</w:t>
      </w:r>
      <w:r w:rsidR="00EC3592" w:rsidRPr="009E2DFA">
        <w:rPr>
          <w:i/>
          <w:lang w:eastAsia="ja-JP"/>
        </w:rPr>
        <w:t xml:space="preserve"> </w:t>
      </w:r>
    </w:p>
    <w:p w14:paraId="237BB78A" w14:textId="7FB07D4C" w:rsidR="005B58DD" w:rsidRDefault="005B58DD" w:rsidP="001F2CE1">
      <w:pPr>
        <w:ind w:left="709"/>
        <w:rPr>
          <w:i/>
          <w:highlight w:val="yellow"/>
        </w:rPr>
      </w:pPr>
      <w:r w:rsidRPr="009E2DFA">
        <w:rPr>
          <w:i/>
          <w:lang w:eastAsia="ja-JP"/>
        </w:rPr>
        <w:t>“</w:t>
      </w:r>
      <w:r w:rsidRPr="009E2DFA">
        <w:rPr>
          <w:b/>
          <w:i/>
          <w:lang w:eastAsia="ja-JP"/>
        </w:rPr>
        <w:t>Purchase Consideration</w:t>
      </w:r>
      <w:r w:rsidRPr="009E2DFA">
        <w:rPr>
          <w:i/>
          <w:lang w:eastAsia="ja-JP"/>
        </w:rPr>
        <w:t xml:space="preserve">” shall mean </w:t>
      </w:r>
      <w:r w:rsidR="0073545A">
        <w:rPr>
          <w:i/>
          <w:lang w:eastAsia="ja-JP"/>
        </w:rPr>
        <w:t>[</w:t>
      </w:r>
      <w:commentRangeStart w:id="1"/>
      <w:r w:rsidRPr="009E2DFA">
        <w:rPr>
          <w:i/>
          <w:lang w:eastAsia="ja-JP"/>
        </w:rPr>
        <w:t xml:space="preserve">USD </w:t>
      </w:r>
      <w:r w:rsidR="00060462" w:rsidRPr="00060462">
        <w:rPr>
          <w:i/>
          <w:lang w:eastAsia="ja-JP"/>
        </w:rPr>
        <w:t>9,977,338 (United States Dollars Nine Million Nine Hundred and Seventy</w:t>
      </w:r>
      <w:r w:rsidR="00060462">
        <w:rPr>
          <w:i/>
          <w:lang w:eastAsia="ja-JP"/>
        </w:rPr>
        <w:t>-</w:t>
      </w:r>
      <w:r w:rsidR="00060462" w:rsidRPr="00060462">
        <w:rPr>
          <w:i/>
          <w:lang w:eastAsia="ja-JP"/>
        </w:rPr>
        <w:t>Seven Thousand Three Hundred and Thirty Eight]</w:t>
      </w:r>
      <w:commentRangeEnd w:id="1"/>
      <w:r w:rsidR="00060462">
        <w:rPr>
          <w:rStyle w:val="CommentReference"/>
        </w:rPr>
        <w:commentReference w:id="1"/>
      </w:r>
      <w:r w:rsidRPr="009E2DFA">
        <w:rPr>
          <w:i/>
        </w:rPr>
        <w:t>;</w:t>
      </w:r>
      <w:r w:rsidR="00756444" w:rsidRPr="009E2DFA">
        <w:t xml:space="preserve"> </w:t>
      </w:r>
    </w:p>
    <w:p w14:paraId="3BE98C51" w14:textId="6708B33B" w:rsidR="00D92D3F" w:rsidRPr="00A55DE6" w:rsidRDefault="00D92D3F" w:rsidP="001F2CE1">
      <w:pPr>
        <w:ind w:left="709"/>
        <w:rPr>
          <w:b/>
          <w:i/>
        </w:rPr>
      </w:pPr>
      <w:r>
        <w:rPr>
          <w:b/>
          <w:i/>
        </w:rPr>
        <w:t xml:space="preserve">“Subsidiary” </w:t>
      </w:r>
      <w:r w:rsidRPr="00AD56D9">
        <w:rPr>
          <w:i/>
        </w:rPr>
        <w:t xml:space="preserve">shall mean </w:t>
      </w:r>
      <w:r w:rsidR="00A55DE6">
        <w:rPr>
          <w:i/>
        </w:rPr>
        <w:t>Sindicatum Solar Energy Private Limited;</w:t>
      </w:r>
    </w:p>
    <w:p w14:paraId="5C3CFC4D" w14:textId="63460F44" w:rsidR="001F0817" w:rsidRPr="009E2DFA" w:rsidRDefault="00190A64" w:rsidP="001F0817">
      <w:pPr>
        <w:spacing w:after="0"/>
        <w:ind w:left="709"/>
      </w:pPr>
      <w:r w:rsidRPr="009E2DFA">
        <w:rPr>
          <w:i/>
        </w:rPr>
        <w:t>“</w:t>
      </w:r>
      <w:r w:rsidRPr="009E2DFA">
        <w:rPr>
          <w:b/>
          <w:i/>
        </w:rPr>
        <w:t>Tranche I</w:t>
      </w:r>
      <w:r w:rsidRPr="009E2DFA">
        <w:rPr>
          <w:b/>
          <w:i/>
          <w:lang w:eastAsia="ja-JP"/>
        </w:rPr>
        <w:t xml:space="preserve"> Purchase Consideration” </w:t>
      </w:r>
      <w:r w:rsidRPr="009E2DFA">
        <w:rPr>
          <w:i/>
          <w:lang w:eastAsia="ja-JP"/>
        </w:rPr>
        <w:t xml:space="preserve">shall mean </w:t>
      </w:r>
      <w:r w:rsidR="0073545A">
        <w:rPr>
          <w:i/>
          <w:lang w:eastAsia="ja-JP"/>
        </w:rPr>
        <w:t>[</w:t>
      </w:r>
      <w:commentRangeStart w:id="2"/>
      <w:r w:rsidRPr="009E2DFA">
        <w:rPr>
          <w:i/>
          <w:lang w:eastAsia="ja-JP"/>
        </w:rPr>
        <w:t xml:space="preserve">USD </w:t>
      </w:r>
      <w:r w:rsidR="00060462" w:rsidRPr="00060462">
        <w:rPr>
          <w:i/>
          <w:lang w:eastAsia="ja-JP"/>
        </w:rPr>
        <w:t>8,177,338] (United States Dollars Eight Million One Hundred and Seventy</w:t>
      </w:r>
      <w:r w:rsidR="00060462">
        <w:rPr>
          <w:i/>
          <w:lang w:eastAsia="ja-JP"/>
        </w:rPr>
        <w:t>-</w:t>
      </w:r>
      <w:r w:rsidR="00060462" w:rsidRPr="00060462">
        <w:rPr>
          <w:i/>
          <w:lang w:eastAsia="ja-JP"/>
        </w:rPr>
        <w:t>Seven Thousand Three Hundred and Thirty Eight]</w:t>
      </w:r>
      <w:commentRangeEnd w:id="2"/>
      <w:r w:rsidR="00060462">
        <w:rPr>
          <w:rStyle w:val="CommentReference"/>
        </w:rPr>
        <w:commentReference w:id="2"/>
      </w:r>
      <w:r w:rsidRPr="009E2DFA">
        <w:rPr>
          <w:i/>
          <w:lang w:eastAsia="ja-JP"/>
        </w:rPr>
        <w:t>)</w:t>
      </w:r>
      <w:r w:rsidR="002F6969" w:rsidRPr="009E2DFA">
        <w:rPr>
          <w:i/>
          <w:lang w:eastAsia="ja-JP"/>
        </w:rPr>
        <w:t>.</w:t>
      </w:r>
    </w:p>
    <w:p w14:paraId="2AA807A4" w14:textId="77777777" w:rsidR="00190A64" w:rsidRPr="009E2DFA" w:rsidRDefault="00190A64" w:rsidP="002E654F">
      <w:pPr>
        <w:spacing w:after="0"/>
        <w:ind w:left="567"/>
        <w:rPr>
          <w:i/>
        </w:rPr>
      </w:pPr>
    </w:p>
    <w:p w14:paraId="0B39E71D" w14:textId="77777777" w:rsidR="00CE56A9" w:rsidRPr="009E2DFA" w:rsidRDefault="00CE56A9" w:rsidP="00CE56A9">
      <w:pPr>
        <w:pStyle w:val="Heading2"/>
        <w:spacing w:after="0"/>
        <w:contextualSpacing/>
      </w:pPr>
      <w:r w:rsidRPr="009E2DFA">
        <w:t>The following definitions shall be added to Clause 1.1 of the Gujarat SPA:</w:t>
      </w:r>
    </w:p>
    <w:p w14:paraId="4763F06B" w14:textId="77777777" w:rsidR="00CE56A9" w:rsidRPr="009E2DFA" w:rsidRDefault="00CE56A9" w:rsidP="00CE56A9">
      <w:pPr>
        <w:pStyle w:val="Heading2"/>
        <w:numPr>
          <w:ilvl w:val="0"/>
          <w:numId w:val="0"/>
        </w:numPr>
        <w:spacing w:after="0"/>
        <w:ind w:left="709"/>
        <w:contextualSpacing/>
      </w:pPr>
    </w:p>
    <w:p w14:paraId="600B0B24" w14:textId="77777777" w:rsidR="00CE56A9" w:rsidRPr="009E2DFA" w:rsidRDefault="00CE56A9" w:rsidP="001F2CE1">
      <w:pPr>
        <w:ind w:left="709"/>
        <w:rPr>
          <w:lang w:eastAsia="ja-JP"/>
        </w:rPr>
      </w:pPr>
      <w:r w:rsidRPr="009E2DFA">
        <w:rPr>
          <w:i/>
          <w:lang w:eastAsia="ja-JP"/>
        </w:rPr>
        <w:t>“</w:t>
      </w:r>
      <w:r w:rsidRPr="009E2DFA">
        <w:rPr>
          <w:b/>
          <w:i/>
          <w:lang w:eastAsia="ja-JP"/>
        </w:rPr>
        <w:t>Third</w:t>
      </w:r>
      <w:r w:rsidRPr="009E2DFA">
        <w:rPr>
          <w:i/>
          <w:lang w:eastAsia="ja-JP"/>
        </w:rPr>
        <w:t xml:space="preserve"> </w:t>
      </w:r>
      <w:r w:rsidRPr="009E2DFA">
        <w:rPr>
          <w:b/>
          <w:i/>
          <w:lang w:eastAsia="ja-JP"/>
        </w:rPr>
        <w:t>Amendment Agreement</w:t>
      </w:r>
      <w:r w:rsidRPr="009E2DFA">
        <w:rPr>
          <w:i/>
          <w:lang w:eastAsia="ja-JP"/>
        </w:rPr>
        <w:t xml:space="preserve">” shall mean </w:t>
      </w:r>
      <w:r w:rsidR="009E7EAC" w:rsidRPr="009E2DFA">
        <w:rPr>
          <w:i/>
          <w:lang w:eastAsia="ja-JP"/>
        </w:rPr>
        <w:t xml:space="preserve">the third </w:t>
      </w:r>
      <w:r w:rsidR="00382612" w:rsidRPr="009E2DFA">
        <w:rPr>
          <w:i/>
          <w:lang w:eastAsia="ja-JP"/>
        </w:rPr>
        <w:t>a</w:t>
      </w:r>
      <w:r w:rsidRPr="009E2DFA">
        <w:rPr>
          <w:i/>
          <w:lang w:eastAsia="ja-JP"/>
        </w:rPr>
        <w:t xml:space="preserve">mendment </w:t>
      </w:r>
      <w:r w:rsidR="00382612" w:rsidRPr="009E2DFA">
        <w:rPr>
          <w:i/>
          <w:lang w:eastAsia="ja-JP"/>
        </w:rPr>
        <w:t>a</w:t>
      </w:r>
      <w:r w:rsidRPr="009E2DFA">
        <w:rPr>
          <w:i/>
          <w:lang w:eastAsia="ja-JP"/>
        </w:rPr>
        <w:t xml:space="preserve">greement </w:t>
      </w:r>
      <w:r w:rsidRPr="009E2DFA">
        <w:rPr>
          <w:i/>
        </w:rPr>
        <w:t xml:space="preserve">to the Gujarat SPA </w:t>
      </w:r>
      <w:r w:rsidRPr="009E2DFA">
        <w:rPr>
          <w:i/>
          <w:lang w:eastAsia="ja-JP"/>
        </w:rPr>
        <w:t>executed amongst the Parties hereto</w:t>
      </w:r>
      <w:r w:rsidR="009E7EAC" w:rsidRPr="009E2DFA">
        <w:rPr>
          <w:i/>
          <w:lang w:eastAsia="ja-JP"/>
        </w:rPr>
        <w:t xml:space="preserve"> on </w:t>
      </w:r>
      <w:r w:rsidR="009E7EAC" w:rsidRPr="009E2DFA">
        <w:rPr>
          <w:rFonts w:eastAsia="Calibri"/>
          <w:bCs/>
          <w:iCs/>
          <w:highlight w:val="yellow"/>
        </w:rPr>
        <w:t>[</w:t>
      </w:r>
      <w:r w:rsidR="009E7EAC" w:rsidRPr="009E2DFA">
        <w:rPr>
          <w:rFonts w:eastAsia="Calibri"/>
          <w:bCs/>
          <w:i/>
          <w:iCs/>
          <w:highlight w:val="yellow"/>
        </w:rPr>
        <w:t>insert the date of execution of this agreement</w:t>
      </w:r>
      <w:r w:rsidR="009E7EAC" w:rsidRPr="009E2DFA">
        <w:rPr>
          <w:rFonts w:eastAsia="Calibri"/>
          <w:bCs/>
          <w:iCs/>
          <w:highlight w:val="yellow"/>
        </w:rPr>
        <w:t>]</w:t>
      </w:r>
      <w:r w:rsidRPr="009E2DFA">
        <w:rPr>
          <w:lang w:eastAsia="ja-JP"/>
        </w:rPr>
        <w:t>;</w:t>
      </w:r>
    </w:p>
    <w:p w14:paraId="22B74EDA" w14:textId="77777777" w:rsidR="002665A7" w:rsidRDefault="002665A7" w:rsidP="00106B4A">
      <w:pPr>
        <w:pStyle w:val="Heading2"/>
        <w:numPr>
          <w:ilvl w:val="1"/>
          <w:numId w:val="1"/>
        </w:numPr>
        <w:spacing w:after="0"/>
        <w:contextualSpacing/>
        <w:rPr>
          <w:rFonts w:eastAsia="Times New Roman"/>
        </w:rPr>
      </w:pPr>
      <w:r>
        <w:rPr>
          <w:rFonts w:eastAsia="Times New Roman"/>
        </w:rPr>
        <w:t>Clause 2.1.2 is hereby amended and restated in its entirety as follows:</w:t>
      </w:r>
    </w:p>
    <w:p w14:paraId="6D58D4D0" w14:textId="77777777" w:rsidR="002665A7" w:rsidRDefault="002665A7" w:rsidP="002665A7">
      <w:pPr>
        <w:pStyle w:val="Heading2"/>
        <w:numPr>
          <w:ilvl w:val="0"/>
          <w:numId w:val="0"/>
        </w:numPr>
        <w:spacing w:after="0"/>
        <w:ind w:left="709"/>
        <w:contextualSpacing/>
        <w:rPr>
          <w:rFonts w:eastAsia="Times New Roman"/>
        </w:rPr>
      </w:pPr>
    </w:p>
    <w:p w14:paraId="03E924AE" w14:textId="77777777" w:rsidR="002665A7" w:rsidRPr="00116C86" w:rsidRDefault="008760E4" w:rsidP="002665A7">
      <w:pPr>
        <w:pStyle w:val="Heading2"/>
        <w:numPr>
          <w:ilvl w:val="0"/>
          <w:numId w:val="0"/>
        </w:numPr>
        <w:spacing w:after="0"/>
        <w:ind w:left="709"/>
        <w:contextualSpacing/>
        <w:rPr>
          <w:rFonts w:eastAsia="Times New Roman"/>
          <w:i/>
        </w:rPr>
      </w:pPr>
      <w:commentRangeStart w:id="3"/>
      <w:r w:rsidRPr="00116C86">
        <w:rPr>
          <w:rFonts w:eastAsia="Times New Roman"/>
          <w:i/>
        </w:rPr>
        <w:t>“</w:t>
      </w:r>
      <w:r w:rsidR="002665A7">
        <w:rPr>
          <w:rFonts w:eastAsia="Times New Roman"/>
          <w:i/>
        </w:rPr>
        <w:t xml:space="preserve">On and subject to the terms and conditions contained in this Agreement, the Applicable Laws and upon </w:t>
      </w:r>
      <w:r w:rsidR="003B1879">
        <w:rPr>
          <w:rFonts w:eastAsia="Times New Roman"/>
          <w:i/>
        </w:rPr>
        <w:t>occurrence</w:t>
      </w:r>
      <w:r w:rsidR="002665A7">
        <w:rPr>
          <w:rFonts w:eastAsia="Times New Roman"/>
          <w:i/>
        </w:rPr>
        <w:t xml:space="preserve"> of Trigger Event, and on the Final Completion Date</w:t>
      </w:r>
      <w:r w:rsidR="003B1879">
        <w:rPr>
          <w:rFonts w:eastAsia="Times New Roman"/>
          <w:i/>
        </w:rPr>
        <w:t xml:space="preserve">, the Acquirer agrees to purchase and the Seller No. 1 agrees to sell, transfer and deliver to the Acquirer, the Balance Sale Shares for the </w:t>
      </w:r>
      <w:r w:rsidR="003B1879" w:rsidRPr="00C8260C">
        <w:rPr>
          <w:rFonts w:eastAsia="Times New Roman"/>
          <w:i/>
          <w:shd w:val="clear" w:color="auto" w:fill="92D050"/>
        </w:rPr>
        <w:t>Balance Purchase Consideration, free</w:t>
      </w:r>
      <w:r w:rsidR="003B1879">
        <w:rPr>
          <w:rFonts w:eastAsia="Times New Roman"/>
          <w:i/>
        </w:rPr>
        <w:t xml:space="preserve"> and clear of all Encumbrances and together with all rights and benefits then and thereafter attaching thereto including, in particular, the right to receive all dividends and distributions declared, made or paid on or after the Final Completion Date. Payment of</w:t>
      </w:r>
      <w:r w:rsidR="003B1879" w:rsidRPr="00C8260C">
        <w:rPr>
          <w:rFonts w:eastAsia="Times New Roman"/>
          <w:i/>
          <w:shd w:val="clear" w:color="auto" w:fill="92D050"/>
        </w:rPr>
        <w:t xml:space="preserve"> Balance Purchase Consideration </w:t>
      </w:r>
      <w:r w:rsidR="003B1879">
        <w:rPr>
          <w:rFonts w:eastAsia="Times New Roman"/>
          <w:i/>
        </w:rPr>
        <w:t xml:space="preserve">shall be made subject to tax deduction at source as required under the Applicable Laws, unless a certificate/ approval from the Indian Taxation authorities for nil or lower deduction or withholding of tax at source in connection with the payment of the </w:t>
      </w:r>
      <w:r w:rsidR="003B1879" w:rsidRPr="00C8260C">
        <w:rPr>
          <w:rFonts w:eastAsia="Times New Roman"/>
          <w:i/>
          <w:shd w:val="clear" w:color="auto" w:fill="92D050"/>
        </w:rPr>
        <w:t>Balance Purchase Consideration</w:t>
      </w:r>
      <w:r w:rsidR="003B1879">
        <w:rPr>
          <w:rFonts w:eastAsia="Times New Roman"/>
          <w:i/>
        </w:rPr>
        <w:t xml:space="preserve"> has been obtained by Seller No. 1, in accordance with Applicable Laws.”</w:t>
      </w:r>
      <w:commentRangeEnd w:id="3"/>
      <w:r w:rsidR="00E76388">
        <w:rPr>
          <w:rStyle w:val="CommentReference"/>
        </w:rPr>
        <w:commentReference w:id="3"/>
      </w:r>
    </w:p>
    <w:p w14:paraId="2230D718" w14:textId="77777777" w:rsidR="008760E4" w:rsidRPr="00116C86" w:rsidRDefault="008760E4" w:rsidP="00116C86">
      <w:pPr>
        <w:pStyle w:val="Heading2"/>
        <w:numPr>
          <w:ilvl w:val="0"/>
          <w:numId w:val="0"/>
        </w:numPr>
        <w:spacing w:after="0"/>
        <w:ind w:left="709"/>
        <w:contextualSpacing/>
        <w:rPr>
          <w:rFonts w:eastAsia="Times New Roman"/>
        </w:rPr>
      </w:pPr>
    </w:p>
    <w:p w14:paraId="46B869D1" w14:textId="77777777" w:rsidR="00106B4A" w:rsidRPr="009E2DFA" w:rsidRDefault="00106B4A" w:rsidP="00106B4A">
      <w:pPr>
        <w:pStyle w:val="Heading2"/>
        <w:numPr>
          <w:ilvl w:val="1"/>
          <w:numId w:val="1"/>
        </w:numPr>
        <w:spacing w:after="0"/>
        <w:contextualSpacing/>
        <w:rPr>
          <w:rFonts w:eastAsia="Times New Roman"/>
        </w:rPr>
      </w:pPr>
      <w:r w:rsidRPr="009E2DFA">
        <w:t xml:space="preserve">Clause 3.2.1(f) of </w:t>
      </w:r>
      <w:r w:rsidRPr="009E2DFA">
        <w:rPr>
          <w:rFonts w:eastAsia="Times New Roman"/>
        </w:rPr>
        <w:t>the</w:t>
      </w:r>
      <w:r w:rsidRPr="009E2DFA">
        <w:t xml:space="preserve"> Gujarat SPA is deleted in its entirety. </w:t>
      </w:r>
    </w:p>
    <w:p w14:paraId="2BC05650" w14:textId="77777777" w:rsidR="00F7630D" w:rsidRPr="009E2DFA" w:rsidRDefault="00F7630D" w:rsidP="001F2CE1">
      <w:pPr>
        <w:pStyle w:val="Heading2"/>
        <w:numPr>
          <w:ilvl w:val="0"/>
          <w:numId w:val="0"/>
        </w:numPr>
        <w:spacing w:after="0"/>
        <w:ind w:left="709"/>
        <w:contextualSpacing/>
        <w:rPr>
          <w:rFonts w:eastAsia="Times New Roman"/>
        </w:rPr>
      </w:pPr>
    </w:p>
    <w:p w14:paraId="0CBBF74F" w14:textId="77777777" w:rsidR="00D437A2" w:rsidRPr="009E2DFA" w:rsidRDefault="00F7630D" w:rsidP="00FF63E7">
      <w:pPr>
        <w:pStyle w:val="Heading2"/>
        <w:numPr>
          <w:ilvl w:val="1"/>
          <w:numId w:val="1"/>
        </w:numPr>
        <w:spacing w:after="0"/>
        <w:contextualSpacing/>
        <w:rPr>
          <w:b/>
        </w:rPr>
      </w:pPr>
      <w:r w:rsidRPr="009E2DFA">
        <w:rPr>
          <w:rFonts w:eastAsia="Times New Roman"/>
        </w:rPr>
        <w:t xml:space="preserve">Pursuant to the deletion of Clause </w:t>
      </w:r>
      <w:r w:rsidRPr="009E2DFA">
        <w:t>3.2.1(f)</w:t>
      </w:r>
      <w:r w:rsidRPr="009E2DFA">
        <w:rPr>
          <w:rFonts w:eastAsia="Times New Roman"/>
        </w:rPr>
        <w:t xml:space="preserve">, erstwhile Clause </w:t>
      </w:r>
      <w:r w:rsidRPr="009E2DFA">
        <w:t>3.2.1(g) and 3.2.1(</w:t>
      </w:r>
      <w:r w:rsidR="00454A94" w:rsidRPr="009E2DFA">
        <w:t>h</w:t>
      </w:r>
      <w:r w:rsidRPr="009E2DFA">
        <w:t>)</w:t>
      </w:r>
      <w:r w:rsidRPr="009E2DFA">
        <w:rPr>
          <w:rFonts w:eastAsia="Times New Roman"/>
        </w:rPr>
        <w:t xml:space="preserve"> of the Gujarat SPA shall stand renumbered as Clause </w:t>
      </w:r>
      <w:r w:rsidRPr="009E2DFA">
        <w:t>3.2.1(f)</w:t>
      </w:r>
      <w:r w:rsidR="00454A94" w:rsidRPr="009E2DFA">
        <w:t xml:space="preserve"> and 3.2.1(g)</w:t>
      </w:r>
      <w:r w:rsidR="002E6422" w:rsidRPr="009E2DFA">
        <w:t xml:space="preserve"> respectively</w:t>
      </w:r>
      <w:r w:rsidR="009E7EAC" w:rsidRPr="009E2DFA">
        <w:t>. Accordingly</w:t>
      </w:r>
      <w:r w:rsidR="00E47DB1">
        <w:t>,</w:t>
      </w:r>
      <w:r w:rsidR="009E7EAC" w:rsidRPr="009E2DFA">
        <w:t xml:space="preserve"> t</w:t>
      </w:r>
      <w:r w:rsidR="0067189B" w:rsidRPr="009E2DFA">
        <w:t>he reference to clause 3.2.1(h) appearing in Schedule VI (</w:t>
      </w:r>
      <w:r w:rsidR="0067189B" w:rsidRPr="009E2DFA">
        <w:rPr>
          <w:i/>
        </w:rPr>
        <w:t>Sellers’ CP Fulfilment Notice Format</w:t>
      </w:r>
      <w:r w:rsidR="00241A46" w:rsidRPr="009E2DFA">
        <w:t>)</w:t>
      </w:r>
      <w:r w:rsidR="00722910" w:rsidRPr="009E2DFA">
        <w:t xml:space="preserve"> shall</w:t>
      </w:r>
      <w:r w:rsidR="00373722" w:rsidRPr="009E2DFA">
        <w:t xml:space="preserve"> </w:t>
      </w:r>
      <w:r w:rsidR="00722910" w:rsidRPr="009E2DFA">
        <w:t>be read to mean 3.2.1(g).</w:t>
      </w:r>
    </w:p>
    <w:p w14:paraId="220B46AD" w14:textId="77777777" w:rsidR="0067189B" w:rsidRPr="009E2DFA" w:rsidRDefault="0067189B" w:rsidP="001F2CE1">
      <w:pPr>
        <w:pStyle w:val="Heading2"/>
        <w:numPr>
          <w:ilvl w:val="0"/>
          <w:numId w:val="0"/>
        </w:numPr>
        <w:spacing w:after="0"/>
        <w:ind w:left="709" w:hanging="709"/>
        <w:contextualSpacing/>
        <w:rPr>
          <w:rFonts w:eastAsia="Times New Roman"/>
        </w:rPr>
      </w:pPr>
    </w:p>
    <w:p w14:paraId="25A31E6F" w14:textId="77777777" w:rsidR="00D437A2" w:rsidRPr="009E2DFA" w:rsidRDefault="00D437A2" w:rsidP="00D437A2">
      <w:pPr>
        <w:pStyle w:val="Heading2"/>
        <w:numPr>
          <w:ilvl w:val="1"/>
          <w:numId w:val="1"/>
        </w:numPr>
        <w:spacing w:after="0"/>
        <w:contextualSpacing/>
        <w:rPr>
          <w:rFonts w:eastAsia="Times New Roman"/>
        </w:rPr>
      </w:pPr>
      <w:r w:rsidRPr="009E2DFA">
        <w:t xml:space="preserve">Clause 3.2.1(i) of </w:t>
      </w:r>
      <w:r w:rsidRPr="009E2DFA">
        <w:rPr>
          <w:rFonts w:eastAsia="Times New Roman"/>
        </w:rPr>
        <w:t>the</w:t>
      </w:r>
      <w:r w:rsidRPr="009E2DFA">
        <w:t xml:space="preserve"> Gujarat SPA is deleted in its entirety. </w:t>
      </w:r>
    </w:p>
    <w:p w14:paraId="7DD35C04" w14:textId="77777777" w:rsidR="009C6963" w:rsidRDefault="009C6963" w:rsidP="009C6963">
      <w:pPr>
        <w:pStyle w:val="Heading2"/>
        <w:numPr>
          <w:ilvl w:val="0"/>
          <w:numId w:val="0"/>
        </w:numPr>
        <w:spacing w:after="0"/>
        <w:ind w:left="709"/>
        <w:contextualSpacing/>
      </w:pPr>
    </w:p>
    <w:p w14:paraId="307E0189" w14:textId="77777777" w:rsidR="00851D49" w:rsidRPr="009E2DFA" w:rsidRDefault="00851D49" w:rsidP="00851D49">
      <w:pPr>
        <w:pStyle w:val="Heading2"/>
        <w:numPr>
          <w:ilvl w:val="1"/>
          <w:numId w:val="1"/>
        </w:numPr>
        <w:spacing w:after="0"/>
        <w:contextualSpacing/>
      </w:pPr>
      <w:r w:rsidRPr="009E2DFA">
        <w:t xml:space="preserve">Clause 3.3.1(b) </w:t>
      </w:r>
      <w:r w:rsidR="00DC44F9" w:rsidRPr="009E2DFA">
        <w:t xml:space="preserve">of </w:t>
      </w:r>
      <w:r w:rsidR="00DC44F9" w:rsidRPr="009E2DFA">
        <w:rPr>
          <w:rFonts w:eastAsia="Times New Roman"/>
        </w:rPr>
        <w:t>the</w:t>
      </w:r>
      <w:r w:rsidR="00DC44F9" w:rsidRPr="009E2DFA">
        <w:t xml:space="preserve"> Gujarat SPA is deleted in its entirety.</w:t>
      </w:r>
    </w:p>
    <w:p w14:paraId="6D0DB6D0" w14:textId="77777777" w:rsidR="00DB07A1" w:rsidRPr="009E2DFA" w:rsidRDefault="00DB07A1" w:rsidP="00B33E41">
      <w:pPr>
        <w:pStyle w:val="Heading2"/>
        <w:numPr>
          <w:ilvl w:val="0"/>
          <w:numId w:val="0"/>
        </w:numPr>
        <w:spacing w:after="0"/>
        <w:ind w:left="709"/>
        <w:contextualSpacing/>
      </w:pPr>
    </w:p>
    <w:p w14:paraId="422B45CB" w14:textId="77777777" w:rsidR="004E5BC3" w:rsidRDefault="004E5BC3" w:rsidP="001244AC">
      <w:pPr>
        <w:pStyle w:val="Heading2"/>
        <w:numPr>
          <w:ilvl w:val="1"/>
          <w:numId w:val="1"/>
        </w:numPr>
        <w:spacing w:after="0"/>
        <w:contextualSpacing/>
      </w:pPr>
      <w:r>
        <w:t>Clause 4.5.1 of the Gujarat SPA is hereby amended and restated in its entirety as follows:</w:t>
      </w:r>
    </w:p>
    <w:p w14:paraId="11215CE2" w14:textId="77777777" w:rsidR="008760E4" w:rsidRDefault="008760E4" w:rsidP="00116C86">
      <w:pPr>
        <w:pStyle w:val="ListParagraph"/>
      </w:pPr>
    </w:p>
    <w:p w14:paraId="47F4FF4D" w14:textId="77777777" w:rsidR="009C6963" w:rsidRDefault="008760E4" w:rsidP="009C6963">
      <w:pPr>
        <w:pStyle w:val="Heading2"/>
        <w:numPr>
          <w:ilvl w:val="0"/>
          <w:numId w:val="0"/>
        </w:numPr>
        <w:spacing w:after="0"/>
        <w:ind w:left="709"/>
        <w:contextualSpacing/>
        <w:rPr>
          <w:i/>
        </w:rPr>
      </w:pPr>
      <w:r w:rsidRPr="00116C86">
        <w:rPr>
          <w:i/>
        </w:rPr>
        <w:t>“</w:t>
      </w:r>
      <w:r w:rsidR="009C6963">
        <w:rPr>
          <w:i/>
        </w:rPr>
        <w:t xml:space="preserve">The Parties </w:t>
      </w:r>
      <w:r w:rsidR="00E76388">
        <w:rPr>
          <w:i/>
        </w:rPr>
        <w:t xml:space="preserve">hereby </w:t>
      </w:r>
      <w:r w:rsidR="009C6963">
        <w:rPr>
          <w:i/>
        </w:rPr>
        <w:t>agree</w:t>
      </w:r>
      <w:r w:rsidR="00E76388">
        <w:rPr>
          <w:i/>
        </w:rPr>
        <w:t xml:space="preserve"> and acknowledge</w:t>
      </w:r>
      <w:r w:rsidR="009C6963">
        <w:rPr>
          <w:i/>
        </w:rPr>
        <w:t xml:space="preserve"> that </w:t>
      </w:r>
      <w:r w:rsidR="00E76388">
        <w:rPr>
          <w:i/>
        </w:rPr>
        <w:t>notwithstanding anything contained herein the Sellers shall not, directly or indirectly, be entitled to the Income Tax Refund Amount (either in whole or in part) upon receipt of the same by the Company</w:t>
      </w:r>
      <w:r w:rsidR="00A8286A">
        <w:rPr>
          <w:i/>
        </w:rPr>
        <w:t xml:space="preserve"> from any Gover</w:t>
      </w:r>
      <w:r w:rsidR="00060462">
        <w:rPr>
          <w:i/>
        </w:rPr>
        <w:t>n</w:t>
      </w:r>
      <w:r w:rsidR="00A8286A">
        <w:rPr>
          <w:i/>
        </w:rPr>
        <w:t>mental Authority</w:t>
      </w:r>
      <w:r w:rsidR="00E76388">
        <w:rPr>
          <w:i/>
        </w:rPr>
        <w:t>.</w:t>
      </w:r>
      <w:r w:rsidR="009C6963">
        <w:rPr>
          <w:i/>
        </w:rPr>
        <w:t xml:space="preserve">”   </w:t>
      </w:r>
    </w:p>
    <w:p w14:paraId="1CF30577" w14:textId="77777777" w:rsidR="008760E4" w:rsidRDefault="008760E4" w:rsidP="00116C86">
      <w:pPr>
        <w:pStyle w:val="ListParagraph"/>
      </w:pPr>
    </w:p>
    <w:p w14:paraId="32256D90" w14:textId="77777777" w:rsidR="009C6963" w:rsidRDefault="009C6963" w:rsidP="001244AC">
      <w:pPr>
        <w:pStyle w:val="Heading2"/>
        <w:numPr>
          <w:ilvl w:val="1"/>
          <w:numId w:val="1"/>
        </w:numPr>
        <w:spacing w:after="0"/>
        <w:contextualSpacing/>
      </w:pPr>
      <w:r>
        <w:lastRenderedPageBreak/>
        <w:t>Clause 4.5.2 of the Gujarat SPA is hereby deleted in its entirety.</w:t>
      </w:r>
    </w:p>
    <w:p w14:paraId="60E90427" w14:textId="77777777" w:rsidR="008760E4" w:rsidRDefault="008760E4" w:rsidP="00116C86">
      <w:pPr>
        <w:pStyle w:val="Heading2"/>
        <w:numPr>
          <w:ilvl w:val="0"/>
          <w:numId w:val="0"/>
        </w:numPr>
        <w:spacing w:after="0"/>
        <w:ind w:left="709"/>
        <w:contextualSpacing/>
      </w:pPr>
    </w:p>
    <w:p w14:paraId="66513A03" w14:textId="77777777" w:rsidR="00063539" w:rsidRPr="009E2DFA" w:rsidRDefault="00F43B5F" w:rsidP="001244AC">
      <w:pPr>
        <w:pStyle w:val="Heading2"/>
        <w:numPr>
          <w:ilvl w:val="1"/>
          <w:numId w:val="1"/>
        </w:numPr>
        <w:spacing w:after="0"/>
        <w:contextualSpacing/>
      </w:pPr>
      <w:r w:rsidRPr="009E2DFA">
        <w:t xml:space="preserve">The heading to </w:t>
      </w:r>
      <w:r w:rsidR="00EF3DAB" w:rsidRPr="009E2DFA">
        <w:t xml:space="preserve">Clause </w:t>
      </w:r>
      <w:r w:rsidR="00106B4A" w:rsidRPr="009E2DFA">
        <w:t>4.6</w:t>
      </w:r>
      <w:r w:rsidR="00B7152C" w:rsidRPr="009E2DFA">
        <w:rPr>
          <w:rFonts w:eastAsia="Calibri"/>
          <w:bCs/>
          <w:iCs/>
        </w:rPr>
        <w:t xml:space="preserve"> </w:t>
      </w:r>
      <w:r w:rsidR="00EF3DAB" w:rsidRPr="009E2DFA">
        <w:t>of the Gujarat SPA is hereby amended and restated in its entirety as follows:</w:t>
      </w:r>
    </w:p>
    <w:p w14:paraId="552B69DE" w14:textId="77777777" w:rsidR="00063539" w:rsidRPr="009E2DFA" w:rsidRDefault="00063539" w:rsidP="001A75B3">
      <w:pPr>
        <w:pStyle w:val="Heading2"/>
        <w:numPr>
          <w:ilvl w:val="0"/>
          <w:numId w:val="0"/>
        </w:numPr>
        <w:spacing w:after="0"/>
        <w:ind w:left="709"/>
        <w:contextualSpacing/>
      </w:pPr>
    </w:p>
    <w:p w14:paraId="7D894F3F" w14:textId="77777777" w:rsidR="00063539" w:rsidRPr="001B3862" w:rsidRDefault="008760E4" w:rsidP="001A75B3">
      <w:pPr>
        <w:pStyle w:val="Heading2"/>
        <w:numPr>
          <w:ilvl w:val="0"/>
          <w:numId w:val="0"/>
        </w:numPr>
        <w:spacing w:after="0"/>
        <w:ind w:left="709"/>
        <w:contextualSpacing/>
        <w:rPr>
          <w:i/>
        </w:rPr>
      </w:pPr>
      <w:r w:rsidRPr="001B3862">
        <w:rPr>
          <w:i/>
        </w:rPr>
        <w:t>“</w:t>
      </w:r>
      <w:r w:rsidRPr="001B3862">
        <w:rPr>
          <w:b/>
          <w:i/>
        </w:rPr>
        <w:t>Deposit with Customs Department</w:t>
      </w:r>
      <w:r w:rsidRPr="001B3862">
        <w:rPr>
          <w:i/>
        </w:rPr>
        <w:t>”</w:t>
      </w:r>
    </w:p>
    <w:p w14:paraId="17B22FC8" w14:textId="77777777" w:rsidR="00063539" w:rsidRPr="001B3862" w:rsidRDefault="00063539" w:rsidP="001A75B3">
      <w:pPr>
        <w:pStyle w:val="Heading2"/>
        <w:numPr>
          <w:ilvl w:val="0"/>
          <w:numId w:val="0"/>
        </w:numPr>
        <w:spacing w:after="0"/>
        <w:ind w:left="709"/>
        <w:contextualSpacing/>
      </w:pPr>
    </w:p>
    <w:p w14:paraId="29DFC3EE" w14:textId="77777777" w:rsidR="00D12A6F" w:rsidRPr="001B3862" w:rsidRDefault="008760E4" w:rsidP="001244AC">
      <w:pPr>
        <w:pStyle w:val="Heading2"/>
        <w:numPr>
          <w:ilvl w:val="1"/>
          <w:numId w:val="1"/>
        </w:numPr>
        <w:spacing w:after="0"/>
        <w:contextualSpacing/>
      </w:pPr>
      <w:r w:rsidRPr="00116C86">
        <w:t xml:space="preserve">Clause 4.6.1 of the Gujarat SPA is hereby </w:t>
      </w:r>
      <w:r w:rsidR="009C6963" w:rsidRPr="001B3862">
        <w:t>amended and restated</w:t>
      </w:r>
      <w:r w:rsidRPr="00116C86">
        <w:t xml:space="preserve"> in its entirety</w:t>
      </w:r>
      <w:r w:rsidR="009C6963" w:rsidRPr="001B3862">
        <w:t xml:space="preserve"> as follows:</w:t>
      </w:r>
    </w:p>
    <w:p w14:paraId="086C44C0" w14:textId="77777777" w:rsidR="009C6963" w:rsidRPr="001B3862" w:rsidRDefault="009C6963" w:rsidP="009C6963">
      <w:pPr>
        <w:pStyle w:val="Heading2"/>
        <w:numPr>
          <w:ilvl w:val="0"/>
          <w:numId w:val="0"/>
        </w:numPr>
        <w:spacing w:after="0"/>
        <w:ind w:left="709"/>
        <w:contextualSpacing/>
      </w:pPr>
    </w:p>
    <w:p w14:paraId="3C963192" w14:textId="77777777" w:rsidR="00A8286A" w:rsidRPr="001B3862" w:rsidRDefault="00A8286A" w:rsidP="00A8286A">
      <w:pPr>
        <w:pStyle w:val="Heading2"/>
        <w:numPr>
          <w:ilvl w:val="0"/>
          <w:numId w:val="0"/>
        </w:numPr>
        <w:spacing w:after="0"/>
        <w:ind w:left="709"/>
        <w:contextualSpacing/>
        <w:rPr>
          <w:i/>
        </w:rPr>
      </w:pPr>
      <w:r w:rsidRPr="001B3862">
        <w:rPr>
          <w:i/>
        </w:rPr>
        <w:t xml:space="preserve">“The Parties hereby agree and acknowledge that notwithstanding anything contained herein the Sellers shall not, directly or indirectly, be entitled to the Customs </w:t>
      </w:r>
      <w:r w:rsidR="002E3EC5" w:rsidRPr="001B3862">
        <w:rPr>
          <w:i/>
        </w:rPr>
        <w:t>D</w:t>
      </w:r>
      <w:r w:rsidRPr="001B3862">
        <w:rPr>
          <w:i/>
        </w:rPr>
        <w:t>epartment Refund Amount (either in whole or in part) upon receipt of the same by the Company from any Gover</w:t>
      </w:r>
      <w:r w:rsidR="00060462">
        <w:rPr>
          <w:i/>
        </w:rPr>
        <w:t>n</w:t>
      </w:r>
      <w:r w:rsidRPr="001B3862">
        <w:rPr>
          <w:i/>
        </w:rPr>
        <w:t xml:space="preserve">mental Authority.”   </w:t>
      </w:r>
    </w:p>
    <w:p w14:paraId="68F8943D" w14:textId="77777777" w:rsidR="008760E4" w:rsidRPr="00116C86" w:rsidRDefault="008760E4" w:rsidP="00116C86">
      <w:pPr>
        <w:pStyle w:val="Heading2"/>
        <w:numPr>
          <w:ilvl w:val="0"/>
          <w:numId w:val="0"/>
        </w:numPr>
        <w:spacing w:after="0"/>
        <w:ind w:left="709"/>
        <w:contextualSpacing/>
      </w:pPr>
    </w:p>
    <w:p w14:paraId="235BDF13" w14:textId="77777777" w:rsidR="001244AC" w:rsidRPr="001B3862" w:rsidRDefault="008760E4" w:rsidP="001244AC">
      <w:pPr>
        <w:pStyle w:val="Heading2"/>
        <w:numPr>
          <w:ilvl w:val="1"/>
          <w:numId w:val="1"/>
        </w:numPr>
        <w:spacing w:after="0"/>
        <w:contextualSpacing/>
      </w:pPr>
      <w:r w:rsidRPr="001B3862">
        <w:t>Clause 4.6.2 of the Gujarat SPA is hereby deleted in its entirety.</w:t>
      </w:r>
    </w:p>
    <w:p w14:paraId="1689997F" w14:textId="77777777" w:rsidR="00656458" w:rsidRPr="009E2DFA" w:rsidRDefault="00656458" w:rsidP="001F2CE1">
      <w:pPr>
        <w:pStyle w:val="Heading2"/>
        <w:numPr>
          <w:ilvl w:val="0"/>
          <w:numId w:val="0"/>
        </w:numPr>
        <w:spacing w:after="0"/>
        <w:ind w:left="709"/>
        <w:contextualSpacing/>
        <w:rPr>
          <w:rFonts w:eastAsia="Times New Roman"/>
        </w:rPr>
      </w:pPr>
    </w:p>
    <w:p w14:paraId="37D25C74" w14:textId="77777777" w:rsidR="009F6272" w:rsidRPr="009E2DFA" w:rsidRDefault="009F6272" w:rsidP="009F6272">
      <w:pPr>
        <w:pStyle w:val="Heading2"/>
        <w:numPr>
          <w:ilvl w:val="1"/>
          <w:numId w:val="1"/>
        </w:numPr>
        <w:spacing w:after="0"/>
        <w:contextualSpacing/>
      </w:pPr>
      <w:r w:rsidRPr="009E2DFA">
        <w:t>Clause 5.4.1 of the Gujarat SPA is hereby amended and restated in its entirety as follows:</w:t>
      </w:r>
    </w:p>
    <w:p w14:paraId="1C319447" w14:textId="77777777" w:rsidR="009F6272" w:rsidRPr="009E2DFA" w:rsidRDefault="009F6272" w:rsidP="002A6B78">
      <w:pPr>
        <w:pStyle w:val="Heading2"/>
        <w:numPr>
          <w:ilvl w:val="0"/>
          <w:numId w:val="0"/>
        </w:numPr>
        <w:spacing w:after="0"/>
        <w:ind w:left="709"/>
        <w:contextualSpacing/>
      </w:pPr>
    </w:p>
    <w:p w14:paraId="35121BDE" w14:textId="4D7C6667" w:rsidR="009F6272" w:rsidRPr="009E2DFA" w:rsidRDefault="009F6272" w:rsidP="001F2CE1">
      <w:pPr>
        <w:spacing w:after="0"/>
        <w:ind w:left="709"/>
      </w:pPr>
      <w:r w:rsidRPr="009E2DFA">
        <w:t>“</w:t>
      </w:r>
      <w:r w:rsidRPr="009E2DFA">
        <w:rPr>
          <w:i/>
        </w:rPr>
        <w:t>Subject to Applicable Laws,</w:t>
      </w:r>
      <w:r w:rsidR="00170D28" w:rsidRPr="009E2DFA">
        <w:rPr>
          <w:i/>
        </w:rPr>
        <w:t xml:space="preserve"> </w:t>
      </w:r>
      <w:r w:rsidRPr="009E2DFA">
        <w:rPr>
          <w:i/>
        </w:rPr>
        <w:t>upon occurrence of the Trigger Event and the terms and conditions set forth in this Agreement, Final Completion shall take place at such</w:t>
      </w:r>
      <w:r w:rsidRPr="009E2DFA">
        <w:rPr>
          <w:bCs/>
          <w:i/>
        </w:rPr>
        <w:t xml:space="preserve"> place as Seller No. 1 and the Acquirer may mutually agree, on the date (the “</w:t>
      </w:r>
      <w:r w:rsidRPr="009E2DFA">
        <w:rPr>
          <w:b/>
          <w:bCs/>
          <w:i/>
        </w:rPr>
        <w:t xml:space="preserve">Final </w:t>
      </w:r>
      <w:r w:rsidRPr="009E2DFA">
        <w:rPr>
          <w:b/>
          <w:i/>
        </w:rPr>
        <w:t>Completion Date</w:t>
      </w:r>
      <w:r w:rsidRPr="009E2DFA">
        <w:rPr>
          <w:bCs/>
          <w:i/>
        </w:rPr>
        <w:t>”) which is the 5</w:t>
      </w:r>
      <w:r w:rsidRPr="009E2DFA">
        <w:rPr>
          <w:bCs/>
          <w:i/>
          <w:vertAlign w:val="superscript"/>
        </w:rPr>
        <w:t>th</w:t>
      </w:r>
      <w:r w:rsidRPr="009E2DFA">
        <w:rPr>
          <w:bCs/>
          <w:i/>
        </w:rPr>
        <w:t xml:space="preserve"> Business Day immediately following the date of issuance of the </w:t>
      </w:r>
      <w:r w:rsidRPr="009E2DFA">
        <w:rPr>
          <w:i/>
        </w:rPr>
        <w:t>Seller No. 1 Balance Sale Shares CP Fulfilment Notice</w:t>
      </w:r>
      <w:r w:rsidRPr="009E2DFA">
        <w:rPr>
          <w:bCs/>
          <w:i/>
        </w:rPr>
        <w:t xml:space="preserve"> </w:t>
      </w:r>
      <w:r w:rsidR="00170D28" w:rsidRPr="009E2DFA">
        <w:rPr>
          <w:bCs/>
          <w:i/>
        </w:rPr>
        <w:t xml:space="preserve">unless </w:t>
      </w:r>
      <w:r w:rsidRPr="009E2DFA">
        <w:rPr>
          <w:bCs/>
          <w:i/>
        </w:rPr>
        <w:t>the Acquirer and Seller No. 1 mutually decide</w:t>
      </w:r>
      <w:r w:rsidR="00170D28" w:rsidRPr="009E2DFA">
        <w:rPr>
          <w:bCs/>
          <w:i/>
        </w:rPr>
        <w:t xml:space="preserve"> on any other date</w:t>
      </w:r>
      <w:r w:rsidRPr="009E2DFA">
        <w:rPr>
          <w:i/>
        </w:rPr>
        <w:t xml:space="preserve">, provided that the Final Completion Date shall not be later than </w:t>
      </w:r>
      <w:commentRangeStart w:id="4"/>
      <w:r w:rsidRPr="009E2DFA">
        <w:rPr>
          <w:rFonts w:eastAsia="Calibri"/>
          <w:bCs/>
          <w:iCs/>
          <w:highlight w:val="yellow"/>
        </w:rPr>
        <w:t>[</w:t>
      </w:r>
      <w:r w:rsidRPr="009E2DFA">
        <w:rPr>
          <w:rFonts w:eastAsia="Calibri"/>
          <w:bCs/>
          <w:i/>
          <w:iCs/>
          <w:highlight w:val="yellow"/>
        </w:rPr>
        <w:t>insert the proposed final completion date</w:t>
      </w:r>
      <w:r w:rsidRPr="009E2DFA">
        <w:rPr>
          <w:rFonts w:eastAsia="Calibri"/>
          <w:bCs/>
          <w:iCs/>
          <w:highlight w:val="yellow"/>
        </w:rPr>
        <w:t>]</w:t>
      </w:r>
      <w:commentRangeEnd w:id="4"/>
      <w:r w:rsidR="002E3EC5">
        <w:rPr>
          <w:rStyle w:val="CommentReference"/>
        </w:rPr>
        <w:commentReference w:id="4"/>
      </w:r>
      <w:r w:rsidRPr="009E2DFA">
        <w:rPr>
          <w:i/>
        </w:rPr>
        <w:t>, 2018, unless otherwise extended upon mutual agreement between the Acquirer and Seller No. 1. Final Completion shall not be deemed to have occurred unless all of the obligations set out in Clause 5.5 below are complied with and are fully effective.</w:t>
      </w:r>
      <w:r w:rsidRPr="009E2DFA">
        <w:t>”</w:t>
      </w:r>
      <w:r w:rsidR="002E3EC5">
        <w:rPr>
          <w:rStyle w:val="CommentReference"/>
        </w:rPr>
        <w:commentReference w:id="5"/>
      </w:r>
    </w:p>
    <w:p w14:paraId="12C3F6B5" w14:textId="77777777" w:rsidR="00106B4A" w:rsidRPr="009E2DFA" w:rsidRDefault="00106B4A" w:rsidP="007B1107">
      <w:pPr>
        <w:pStyle w:val="Heading2"/>
        <w:numPr>
          <w:ilvl w:val="0"/>
          <w:numId w:val="0"/>
        </w:numPr>
        <w:spacing w:after="0"/>
        <w:ind w:left="709"/>
        <w:contextualSpacing/>
      </w:pPr>
    </w:p>
    <w:p w14:paraId="02DC362E" w14:textId="77777777" w:rsidR="00106B4A" w:rsidRPr="009E2DFA" w:rsidRDefault="00106B4A" w:rsidP="001244AC">
      <w:pPr>
        <w:pStyle w:val="Heading2"/>
        <w:numPr>
          <w:ilvl w:val="1"/>
          <w:numId w:val="1"/>
        </w:numPr>
        <w:spacing w:after="0"/>
        <w:contextualSpacing/>
      </w:pPr>
      <w:r w:rsidRPr="009E2DFA">
        <w:t>Clause 7.1.2(a) of the Gujarat SPA is hereby deleted in its entirety.</w:t>
      </w:r>
    </w:p>
    <w:p w14:paraId="55172D92" w14:textId="77777777" w:rsidR="00D437A2" w:rsidRPr="009E2DFA" w:rsidRDefault="00D437A2" w:rsidP="001F2CE1">
      <w:pPr>
        <w:pStyle w:val="Heading2"/>
        <w:numPr>
          <w:ilvl w:val="0"/>
          <w:numId w:val="0"/>
        </w:numPr>
        <w:spacing w:after="0"/>
        <w:ind w:left="709"/>
        <w:contextualSpacing/>
      </w:pPr>
    </w:p>
    <w:p w14:paraId="753C0FFB" w14:textId="77777777" w:rsidR="00D437A2" w:rsidRPr="009E2DFA" w:rsidRDefault="00D437A2" w:rsidP="00D437A2">
      <w:pPr>
        <w:pStyle w:val="Heading2"/>
        <w:numPr>
          <w:ilvl w:val="1"/>
          <w:numId w:val="1"/>
        </w:numPr>
        <w:spacing w:after="0"/>
        <w:contextualSpacing/>
      </w:pPr>
      <w:r w:rsidRPr="009E2DFA">
        <w:t>Clause 7.1.2(c) of the Gujarat SPA is hereby deleted in its entirety.</w:t>
      </w:r>
    </w:p>
    <w:p w14:paraId="1C3E0E24" w14:textId="77777777" w:rsidR="00063F18" w:rsidRPr="009E2DFA" w:rsidRDefault="00063F18" w:rsidP="0029064A">
      <w:pPr>
        <w:pStyle w:val="ListParagraph"/>
        <w:spacing w:after="0"/>
      </w:pPr>
    </w:p>
    <w:p w14:paraId="13B13B98" w14:textId="38715157" w:rsidR="00C74804" w:rsidRDefault="00C74804" w:rsidP="00C74804">
      <w:pPr>
        <w:pStyle w:val="Heading2"/>
        <w:numPr>
          <w:ilvl w:val="1"/>
          <w:numId w:val="1"/>
        </w:numPr>
        <w:spacing w:after="0"/>
        <w:contextualSpacing/>
      </w:pPr>
      <w:r w:rsidRPr="009E2DFA">
        <w:t>Clause 7.1.2(</w:t>
      </w:r>
      <w:r w:rsidR="009C0119" w:rsidRPr="009E2DFA">
        <w:t>d</w:t>
      </w:r>
      <w:r w:rsidRPr="009E2DFA">
        <w:t xml:space="preserve">) of the Gujarat SPA is hereby </w:t>
      </w:r>
      <w:r w:rsidR="00C11246">
        <w:t xml:space="preserve"> a</w:t>
      </w:r>
      <w:r w:rsidR="00AF7309">
        <w:t>mended and restated in its entirety:</w:t>
      </w:r>
    </w:p>
    <w:p w14:paraId="1147F8C2" w14:textId="77777777" w:rsidR="00AF7309" w:rsidRDefault="00AF7309" w:rsidP="00AF7309">
      <w:pPr>
        <w:pStyle w:val="Heading2"/>
        <w:numPr>
          <w:ilvl w:val="0"/>
          <w:numId w:val="0"/>
        </w:numPr>
        <w:spacing w:after="0"/>
        <w:contextualSpacing/>
      </w:pPr>
    </w:p>
    <w:p w14:paraId="111EE958" w14:textId="5FF2E9B4" w:rsidR="00AC2DE8" w:rsidRPr="004609C7" w:rsidRDefault="008760E4" w:rsidP="00AC2DE8">
      <w:pPr>
        <w:pStyle w:val="Heading2"/>
        <w:spacing w:after="0"/>
        <w:contextualSpacing/>
        <w:rPr>
          <w:i/>
        </w:rPr>
      </w:pPr>
      <w:commentRangeStart w:id="6"/>
      <w:r w:rsidRPr="00116C86">
        <w:rPr>
          <w:i/>
        </w:rPr>
        <w:t>“Notwithstanding the Disclosures and the limitations</w:t>
      </w:r>
      <w:r w:rsidR="00F64745">
        <w:rPr>
          <w:i/>
        </w:rPr>
        <w:t xml:space="preserve"> as</w:t>
      </w:r>
      <w:r w:rsidRPr="004609C7">
        <w:rPr>
          <w:i/>
        </w:rPr>
        <w:t xml:space="preserve"> stated in Clauses 7.2.2 (a), 7.2.3, 7.2.7 (c), and 7.2.9 (a), the Sellers jointly and severally agree to indemnify, defend and hold harmless the Indemnified Party against any and all Losses suffered by such Indemnified Party arising out of, or in connection with any Tax liability of the Company</w:t>
      </w:r>
      <w:r w:rsidR="00AC2DE8">
        <w:rPr>
          <w:i/>
        </w:rPr>
        <w:t xml:space="preserve"> </w:t>
      </w:r>
      <w:r w:rsidRPr="004609C7">
        <w:rPr>
          <w:i/>
        </w:rPr>
        <w:t>arising in respect of the period any time prior to the First Completion Date</w:t>
      </w:r>
      <w:r w:rsidR="00972DC9">
        <w:rPr>
          <w:i/>
        </w:rPr>
        <w:t>,</w:t>
      </w:r>
      <w:r w:rsidR="00972DC9" w:rsidRPr="00972DC9">
        <w:rPr>
          <w:i/>
        </w:rPr>
        <w:t xml:space="preserve"> </w:t>
      </w:r>
      <w:r w:rsidR="00F64745">
        <w:rPr>
          <w:i/>
        </w:rPr>
        <w:t>other than</w:t>
      </w:r>
      <w:r w:rsidR="00972DC9">
        <w:rPr>
          <w:i/>
        </w:rPr>
        <w:t xml:space="preserve"> any</w:t>
      </w:r>
      <w:r w:rsidR="0073545A">
        <w:rPr>
          <w:i/>
        </w:rPr>
        <w:t xml:space="preserve"> such</w:t>
      </w:r>
      <w:r w:rsidR="00F64745">
        <w:rPr>
          <w:i/>
        </w:rPr>
        <w:t xml:space="preserve"> </w:t>
      </w:r>
      <w:r w:rsidR="00A876DD">
        <w:rPr>
          <w:i/>
        </w:rPr>
        <w:t>Losses attributable to</w:t>
      </w:r>
      <w:r w:rsidR="00972DC9">
        <w:rPr>
          <w:i/>
        </w:rPr>
        <w:t xml:space="preserve"> IT Notice or Tax Demand FY 13 - 14</w:t>
      </w:r>
      <w:r w:rsidRPr="008760E4">
        <w:rPr>
          <w:i/>
        </w:rPr>
        <w:t xml:space="preserve">.”  </w:t>
      </w:r>
      <w:commentRangeEnd w:id="6"/>
      <w:r w:rsidR="00D25E23">
        <w:rPr>
          <w:rStyle w:val="CommentReference"/>
        </w:rPr>
        <w:commentReference w:id="6"/>
      </w:r>
    </w:p>
    <w:p w14:paraId="69EA97A7" w14:textId="77777777" w:rsidR="008760E4" w:rsidRDefault="008760E4" w:rsidP="004609C7">
      <w:pPr>
        <w:pStyle w:val="Heading2"/>
        <w:numPr>
          <w:ilvl w:val="0"/>
          <w:numId w:val="0"/>
        </w:numPr>
        <w:spacing w:after="0"/>
        <w:contextualSpacing/>
      </w:pPr>
    </w:p>
    <w:p w14:paraId="67C8D4D5" w14:textId="77777777" w:rsidR="00C74804" w:rsidRPr="009E2DFA" w:rsidRDefault="00C74804" w:rsidP="001F2CE1">
      <w:pPr>
        <w:pStyle w:val="Heading2"/>
        <w:numPr>
          <w:ilvl w:val="0"/>
          <w:numId w:val="0"/>
        </w:numPr>
        <w:spacing w:after="0"/>
        <w:ind w:left="709"/>
        <w:contextualSpacing/>
      </w:pPr>
    </w:p>
    <w:p w14:paraId="1E99D030" w14:textId="77777777" w:rsidR="009D5647" w:rsidRPr="009E2DFA" w:rsidRDefault="009D5647" w:rsidP="009D5647">
      <w:pPr>
        <w:pStyle w:val="Heading2"/>
        <w:numPr>
          <w:ilvl w:val="1"/>
          <w:numId w:val="1"/>
        </w:numPr>
        <w:spacing w:after="0"/>
        <w:contextualSpacing/>
      </w:pPr>
      <w:r w:rsidRPr="009E2DFA">
        <w:t>Clause 7.1.2(g) of the Gujarat SPA is hereby deleted in its entirety.</w:t>
      </w:r>
    </w:p>
    <w:p w14:paraId="0DD48EFE" w14:textId="77777777" w:rsidR="00CD051A" w:rsidRPr="009E2DFA" w:rsidRDefault="00CD051A" w:rsidP="001F2CE1">
      <w:pPr>
        <w:pStyle w:val="Heading2"/>
        <w:numPr>
          <w:ilvl w:val="0"/>
          <w:numId w:val="0"/>
        </w:numPr>
        <w:spacing w:after="0"/>
        <w:ind w:left="709"/>
        <w:contextualSpacing/>
      </w:pPr>
    </w:p>
    <w:p w14:paraId="2E7E59AD" w14:textId="30C11C55" w:rsidR="00CD051A" w:rsidRDefault="00CD051A" w:rsidP="009D5647">
      <w:pPr>
        <w:pStyle w:val="Heading2"/>
        <w:numPr>
          <w:ilvl w:val="1"/>
          <w:numId w:val="1"/>
        </w:numPr>
        <w:spacing w:after="0"/>
        <w:contextualSpacing/>
      </w:pPr>
      <w:r w:rsidRPr="009E2DFA">
        <w:t xml:space="preserve">Clause 7.1.2(h) of the Gujarat SPA is hereby </w:t>
      </w:r>
      <w:r w:rsidR="00972DC9">
        <w:t>amended and restated in its entirety</w:t>
      </w:r>
      <w:r w:rsidR="00F64745">
        <w:t xml:space="preserve"> as follows</w:t>
      </w:r>
      <w:r w:rsidR="00972DC9">
        <w:t>:</w:t>
      </w:r>
    </w:p>
    <w:p w14:paraId="40430C8D" w14:textId="77777777" w:rsidR="008760E4" w:rsidRDefault="008760E4" w:rsidP="004609C7">
      <w:pPr>
        <w:pStyle w:val="ListParagraph"/>
      </w:pPr>
    </w:p>
    <w:p w14:paraId="67455ABB" w14:textId="23D5E65B" w:rsidR="008760E4" w:rsidRPr="004609C7" w:rsidRDefault="008760E4" w:rsidP="004609C7">
      <w:pPr>
        <w:pStyle w:val="Heading2"/>
        <w:numPr>
          <w:ilvl w:val="0"/>
          <w:numId w:val="0"/>
        </w:numPr>
        <w:spacing w:after="0"/>
        <w:ind w:left="709" w:hanging="709"/>
        <w:contextualSpacing/>
        <w:rPr>
          <w:i/>
        </w:rPr>
      </w:pPr>
      <w:commentRangeStart w:id="7"/>
      <w:r w:rsidRPr="004609C7">
        <w:rPr>
          <w:i/>
        </w:rPr>
        <w:t>“</w:t>
      </w:r>
      <w:r w:rsidR="00F64745" w:rsidRPr="00F64745">
        <w:rPr>
          <w:i/>
        </w:rPr>
        <w:t>“Notwithstanding the Disclosures and the limitations stated in Clauses 7.2.2 (a), 7.2.3, 7.2.7 (c), and 7.2.9 (a), the Sellers, jointly and severally, agree to indemnify, defend and hold harmless the Indemnified Party against any and all Losses suffered by such Indemnified Party arising out of, or in connection with any Tax liability of the Subsidiary arising in respect of the period any time prior to the First Completion Date</w:t>
      </w:r>
      <w:r w:rsidR="00F64745">
        <w:rPr>
          <w:i/>
        </w:rPr>
        <w:t>,</w:t>
      </w:r>
      <w:r w:rsidR="00972DC9">
        <w:rPr>
          <w:i/>
        </w:rPr>
        <w:t xml:space="preserve"> </w:t>
      </w:r>
      <w:r w:rsidR="00F64745">
        <w:rPr>
          <w:i/>
        </w:rPr>
        <w:t>other than</w:t>
      </w:r>
      <w:r w:rsidR="00972DC9">
        <w:rPr>
          <w:i/>
        </w:rPr>
        <w:t xml:space="preserve"> any </w:t>
      </w:r>
      <w:r w:rsidR="0073545A">
        <w:rPr>
          <w:i/>
        </w:rPr>
        <w:t xml:space="preserve">such </w:t>
      </w:r>
      <w:r w:rsidR="00E4320B">
        <w:rPr>
          <w:i/>
        </w:rPr>
        <w:t>Losses attributable</w:t>
      </w:r>
      <w:r w:rsidR="00972DC9">
        <w:rPr>
          <w:i/>
        </w:rPr>
        <w:t xml:space="preserve"> </w:t>
      </w:r>
      <w:r w:rsidR="00A876DD">
        <w:rPr>
          <w:i/>
        </w:rPr>
        <w:t>to</w:t>
      </w:r>
      <w:r w:rsidR="00972DC9">
        <w:rPr>
          <w:i/>
        </w:rPr>
        <w:t xml:space="preserve"> Subsidiary Tax Demand FY 13 - 14</w:t>
      </w:r>
      <w:r w:rsidRPr="004609C7">
        <w:rPr>
          <w:i/>
        </w:rPr>
        <w:t xml:space="preserve">.”  </w:t>
      </w:r>
      <w:commentRangeEnd w:id="7"/>
      <w:r w:rsidR="00D25E23">
        <w:rPr>
          <w:rStyle w:val="CommentReference"/>
        </w:rPr>
        <w:commentReference w:id="7"/>
      </w:r>
    </w:p>
    <w:p w14:paraId="6AB6AC25" w14:textId="77777777" w:rsidR="008C7539" w:rsidRPr="009E2DFA" w:rsidRDefault="008C7539" w:rsidP="001F2CE1">
      <w:pPr>
        <w:pStyle w:val="Heading2"/>
        <w:numPr>
          <w:ilvl w:val="0"/>
          <w:numId w:val="0"/>
        </w:numPr>
        <w:spacing w:after="0"/>
        <w:ind w:left="709"/>
        <w:contextualSpacing/>
        <w:rPr>
          <w:rFonts w:eastAsia="Times New Roman"/>
        </w:rPr>
      </w:pPr>
    </w:p>
    <w:p w14:paraId="7CF6FD13" w14:textId="6824B95C" w:rsidR="008C7539" w:rsidRPr="009E2DFA" w:rsidRDefault="008C7539" w:rsidP="008C7539">
      <w:pPr>
        <w:pStyle w:val="Heading2"/>
        <w:numPr>
          <w:ilvl w:val="1"/>
          <w:numId w:val="1"/>
        </w:numPr>
        <w:spacing w:after="0"/>
        <w:contextualSpacing/>
        <w:rPr>
          <w:rFonts w:eastAsia="Times New Roman"/>
        </w:rPr>
      </w:pPr>
      <w:r w:rsidRPr="009E2DFA">
        <w:rPr>
          <w:rFonts w:eastAsia="Times New Roman"/>
        </w:rPr>
        <w:t xml:space="preserve">Pursuant to the deletion of Clauses </w:t>
      </w:r>
      <w:r w:rsidRPr="009E2DFA">
        <w:t>7.1.2(a), 7.1.2(c),</w:t>
      </w:r>
      <w:r w:rsidR="00D25E23">
        <w:t xml:space="preserve"> and</w:t>
      </w:r>
      <w:r w:rsidRPr="009E2DFA">
        <w:t xml:space="preserve"> </w:t>
      </w:r>
      <w:r w:rsidR="00BF628C">
        <w:t xml:space="preserve"> </w:t>
      </w:r>
      <w:r w:rsidRPr="009E2DFA">
        <w:t>7.1.2(g) of the Gujarat SPA</w:t>
      </w:r>
      <w:r w:rsidRPr="009E2DFA">
        <w:rPr>
          <w:rFonts w:eastAsia="Times New Roman"/>
        </w:rPr>
        <w:t xml:space="preserve">, erstwhile Clause </w:t>
      </w:r>
      <w:r w:rsidRPr="009E2DFA">
        <w:t xml:space="preserve">7.1.2(b) </w:t>
      </w:r>
      <w:r w:rsidRPr="009E2DFA">
        <w:rPr>
          <w:rFonts w:eastAsia="Times New Roman"/>
        </w:rPr>
        <w:t xml:space="preserve">shall stand renumbered as Clause </w:t>
      </w:r>
      <w:r w:rsidRPr="009E2DFA">
        <w:t>7.1.2(a);</w:t>
      </w:r>
      <w:r w:rsidRPr="009E2DFA">
        <w:rPr>
          <w:rFonts w:eastAsia="Times New Roman"/>
        </w:rPr>
        <w:t xml:space="preserve"> </w:t>
      </w:r>
      <w:r w:rsidR="00C11246">
        <w:rPr>
          <w:rFonts w:eastAsia="Times New Roman"/>
        </w:rPr>
        <w:t xml:space="preserve">erstwhile Clause 7.1.2(d) shall stand renumbered as Clause 7.1.2(b); </w:t>
      </w:r>
      <w:r w:rsidRPr="009E2DFA">
        <w:rPr>
          <w:rFonts w:eastAsia="Times New Roman"/>
        </w:rPr>
        <w:t xml:space="preserve">erstwhile Clause </w:t>
      </w:r>
      <w:r w:rsidRPr="009E2DFA">
        <w:t>7.1.2(</w:t>
      </w:r>
      <w:r w:rsidR="002D3EA8" w:rsidRPr="009E2DFA">
        <w:t>e</w:t>
      </w:r>
      <w:r w:rsidRPr="009E2DFA">
        <w:t xml:space="preserve">) </w:t>
      </w:r>
      <w:r w:rsidRPr="009E2DFA">
        <w:rPr>
          <w:rFonts w:eastAsia="Times New Roman"/>
        </w:rPr>
        <w:t xml:space="preserve">shall stand renumbered as Clause </w:t>
      </w:r>
      <w:r w:rsidRPr="009E2DFA">
        <w:t>7.1.2(</w:t>
      </w:r>
      <w:r w:rsidR="00014D1F">
        <w:t>c</w:t>
      </w:r>
      <w:r w:rsidRPr="009E2DFA">
        <w:t>)</w:t>
      </w:r>
      <w:r w:rsidR="002D3EA8" w:rsidRPr="009E2DFA">
        <w:t>;</w:t>
      </w:r>
      <w:r w:rsidR="00E470DF" w:rsidRPr="009E2DFA">
        <w:rPr>
          <w:rFonts w:eastAsia="Times New Roman"/>
        </w:rPr>
        <w:t xml:space="preserve"> erstwhile Clause </w:t>
      </w:r>
      <w:r w:rsidR="00E470DF" w:rsidRPr="009E2DFA">
        <w:t xml:space="preserve">7.1.2(f) </w:t>
      </w:r>
      <w:r w:rsidR="00E470DF" w:rsidRPr="009E2DFA">
        <w:rPr>
          <w:rFonts w:eastAsia="Times New Roman"/>
        </w:rPr>
        <w:t xml:space="preserve">shall stand renumbered as Clause </w:t>
      </w:r>
      <w:r w:rsidR="00E470DF" w:rsidRPr="009E2DFA">
        <w:t>7.1.2(</w:t>
      </w:r>
      <w:r w:rsidR="00014D1F">
        <w:t>d</w:t>
      </w:r>
      <w:r w:rsidR="00E470DF" w:rsidRPr="009E2DFA">
        <w:t>);</w:t>
      </w:r>
      <w:r w:rsidR="00014D1F">
        <w:t xml:space="preserve"> erstwhile Clause 7.1.2(h) shall stand renumbered as Clause 7.1.2(e);</w:t>
      </w:r>
      <w:r w:rsidR="00E470DF" w:rsidRPr="009E2DFA">
        <w:t xml:space="preserve"> and </w:t>
      </w:r>
      <w:r w:rsidR="00E470DF" w:rsidRPr="009E2DFA">
        <w:rPr>
          <w:rFonts w:eastAsia="Times New Roman"/>
        </w:rPr>
        <w:t xml:space="preserve">erstwhile Clause </w:t>
      </w:r>
      <w:r w:rsidR="00E470DF" w:rsidRPr="009E2DFA">
        <w:t xml:space="preserve">7.1.2(i) </w:t>
      </w:r>
      <w:r w:rsidR="00E470DF" w:rsidRPr="009E2DFA">
        <w:rPr>
          <w:rFonts w:eastAsia="Times New Roman"/>
        </w:rPr>
        <w:t xml:space="preserve">shall stand renumbered as Clause </w:t>
      </w:r>
      <w:r w:rsidR="00E470DF" w:rsidRPr="009E2DFA">
        <w:t>7.1.2(</w:t>
      </w:r>
      <w:r w:rsidR="00014D1F">
        <w:t>f</w:t>
      </w:r>
      <w:r w:rsidR="00E470DF" w:rsidRPr="009E2DFA">
        <w:t>)</w:t>
      </w:r>
      <w:r w:rsidRPr="009E2DFA">
        <w:t>.</w:t>
      </w:r>
    </w:p>
    <w:p w14:paraId="2A57C8DA" w14:textId="77777777" w:rsidR="001639D4" w:rsidRPr="009E2DFA" w:rsidRDefault="001639D4" w:rsidP="001639D4">
      <w:pPr>
        <w:pStyle w:val="Heading2"/>
        <w:numPr>
          <w:ilvl w:val="0"/>
          <w:numId w:val="0"/>
        </w:numPr>
        <w:spacing w:after="0"/>
        <w:ind w:left="709" w:hanging="709"/>
        <w:contextualSpacing/>
      </w:pPr>
    </w:p>
    <w:p w14:paraId="04C10BEC" w14:textId="2E244AA7" w:rsidR="001639D4" w:rsidRPr="009E2DFA" w:rsidRDefault="00757CF5">
      <w:pPr>
        <w:pStyle w:val="Heading2"/>
        <w:numPr>
          <w:ilvl w:val="1"/>
          <w:numId w:val="1"/>
        </w:numPr>
        <w:spacing w:after="0"/>
        <w:contextualSpacing/>
      </w:pPr>
      <w:r w:rsidRPr="009E2DFA">
        <w:t>The</w:t>
      </w:r>
      <w:r w:rsidR="001639D4" w:rsidRPr="009E2DFA">
        <w:t xml:space="preserve"> </w:t>
      </w:r>
      <w:r w:rsidRPr="009E2DFA">
        <w:t>erstwhile</w:t>
      </w:r>
      <w:r w:rsidR="001639D4" w:rsidRPr="009E2DFA">
        <w:t xml:space="preserve"> </w:t>
      </w:r>
      <w:r w:rsidR="005702A5">
        <w:t>C</w:t>
      </w:r>
      <w:r w:rsidR="001639D4" w:rsidRPr="009E2DFA">
        <w:t>lause 7.1.2(i)</w:t>
      </w:r>
      <w:r w:rsidRPr="009E2DFA">
        <w:t>, which is renumbered as ‘</w:t>
      </w:r>
      <w:r w:rsidR="005702A5">
        <w:t>C</w:t>
      </w:r>
      <w:r w:rsidRPr="009E2DFA">
        <w:t>lause 7.1.2(</w:t>
      </w:r>
      <w:r w:rsidR="00014D1F">
        <w:t>f</w:t>
      </w:r>
      <w:r w:rsidRPr="009E2DFA">
        <w:t xml:space="preserve">)’ </w:t>
      </w:r>
      <w:r w:rsidR="001639D4" w:rsidRPr="009E2DFA">
        <w:t>of the Gujarat SPA is hereby amended and restated in its entirety as follows:</w:t>
      </w:r>
    </w:p>
    <w:p w14:paraId="7CF2FD1A" w14:textId="77777777" w:rsidR="00605A82" w:rsidRPr="009E2DFA" w:rsidRDefault="001639D4" w:rsidP="001F2CE1">
      <w:pPr>
        <w:pStyle w:val="Heading2"/>
        <w:numPr>
          <w:ilvl w:val="0"/>
          <w:numId w:val="0"/>
        </w:numPr>
        <w:spacing w:after="0"/>
        <w:ind w:left="709"/>
      </w:pPr>
      <w:r w:rsidRPr="009E2DFA">
        <w:t xml:space="preserve"> </w:t>
      </w:r>
    </w:p>
    <w:p w14:paraId="10E4BA45" w14:textId="527C4450" w:rsidR="001639D4" w:rsidRPr="009E2DFA" w:rsidRDefault="001639D4" w:rsidP="00605A82">
      <w:pPr>
        <w:pStyle w:val="Heading2"/>
        <w:numPr>
          <w:ilvl w:val="0"/>
          <w:numId w:val="0"/>
        </w:numPr>
        <w:spacing w:after="0"/>
        <w:ind w:left="709"/>
        <w:rPr>
          <w:i/>
          <w:iCs/>
        </w:rPr>
      </w:pPr>
      <w:r w:rsidRPr="009E2DFA">
        <w:t>“</w:t>
      </w:r>
      <w:r w:rsidRPr="009E2DFA">
        <w:rPr>
          <w:i/>
        </w:rPr>
        <w:t>Notwithstanding the Disclosures and the limitations stated in Clauses 7.2.1, 7.2.2, 7.2.3, 7.2.7(c)</w:t>
      </w:r>
      <w:r w:rsidR="00695C03" w:rsidRPr="009E2DFA">
        <w:rPr>
          <w:i/>
        </w:rPr>
        <w:t xml:space="preserve"> </w:t>
      </w:r>
      <w:r w:rsidRPr="009E2DFA">
        <w:rPr>
          <w:i/>
        </w:rPr>
        <w:t xml:space="preserve">and 7.2.9(a), the Sellers, jointly and severally, agree to indemnify, defend and hold harmless the Indemnified Party against any and all Losses suffered by such Indemnified Party arising out of, or in connection with the purchase of Subsidiary Shares under the AES Rajasthan Share Acquisition Agreement including, without limitation, in respect of the compliance required under the </w:t>
      </w:r>
      <w:r w:rsidR="00C446D3" w:rsidRPr="009E2DFA">
        <w:rPr>
          <w:i/>
        </w:rPr>
        <w:t>Companies Act, Foreign Exchange Management Act</w:t>
      </w:r>
      <w:r w:rsidR="00BF628C">
        <w:rPr>
          <w:i/>
        </w:rPr>
        <w:t>,</w:t>
      </w:r>
      <w:r w:rsidR="00C446D3" w:rsidRPr="009E2DFA">
        <w:rPr>
          <w:i/>
        </w:rPr>
        <w:t xml:space="preserve"> 1999</w:t>
      </w:r>
      <w:r w:rsidR="00D51486" w:rsidRPr="009E2DFA">
        <w:rPr>
          <w:i/>
        </w:rPr>
        <w:t xml:space="preserve"> and</w:t>
      </w:r>
      <w:r w:rsidR="002E654F" w:rsidRPr="009E2DFA">
        <w:rPr>
          <w:i/>
        </w:rPr>
        <w:t xml:space="preserve"> </w:t>
      </w:r>
      <w:r w:rsidR="00C446D3" w:rsidRPr="009E2DFA">
        <w:rPr>
          <w:i/>
        </w:rPr>
        <w:t xml:space="preserve">Consolidated FDI Policy Circular </w:t>
      </w:r>
      <w:r w:rsidR="00BF628C">
        <w:rPr>
          <w:i/>
        </w:rPr>
        <w:t xml:space="preserve">of </w:t>
      </w:r>
      <w:r w:rsidR="00C446D3" w:rsidRPr="009E2DFA">
        <w:rPr>
          <w:i/>
        </w:rPr>
        <w:t>2016 issued by the Government of India</w:t>
      </w:r>
      <w:r w:rsidR="00AF7309">
        <w:rPr>
          <w:i/>
        </w:rPr>
        <w:t xml:space="preserve"> and Income Tax Act, 1961,</w:t>
      </w:r>
      <w:r w:rsidR="00C446D3" w:rsidRPr="009E2DFA">
        <w:rPr>
          <w:i/>
        </w:rPr>
        <w:t xml:space="preserve"> </w:t>
      </w:r>
      <w:r w:rsidRPr="009E2DFA">
        <w:rPr>
          <w:i/>
          <w:iCs/>
        </w:rPr>
        <w:t>it being agreed amongst the Parties that the maximum aggregate liability of the Sellers arising under</w:t>
      </w:r>
      <w:r w:rsidR="00B667A7">
        <w:rPr>
          <w:i/>
          <w:iCs/>
        </w:rPr>
        <w:t xml:space="preserve"> this</w:t>
      </w:r>
      <w:r w:rsidRPr="009E2DFA">
        <w:rPr>
          <w:i/>
          <w:iCs/>
        </w:rPr>
        <w:t xml:space="preserve"> Clause 7.1.2(</w:t>
      </w:r>
      <w:r w:rsidR="00014D1F">
        <w:rPr>
          <w:i/>
          <w:iCs/>
        </w:rPr>
        <w:t>f</w:t>
      </w:r>
      <w:r w:rsidRPr="009E2DFA">
        <w:rPr>
          <w:i/>
          <w:iCs/>
        </w:rPr>
        <w:t xml:space="preserve">) shall be capped at and shall not exceed </w:t>
      </w:r>
      <w:r w:rsidRPr="009E2DFA">
        <w:t>17</w:t>
      </w:r>
      <w:r w:rsidRPr="009E2DFA">
        <w:rPr>
          <w:i/>
          <w:iCs/>
        </w:rPr>
        <w:t>% (</w:t>
      </w:r>
      <w:r w:rsidRPr="009E2DFA">
        <w:rPr>
          <w:i/>
        </w:rPr>
        <w:t xml:space="preserve">Seventeen </w:t>
      </w:r>
      <w:r w:rsidRPr="009E2DFA">
        <w:rPr>
          <w:i/>
          <w:iCs/>
        </w:rPr>
        <w:t>Per cent) of the Purchase Consideration.</w:t>
      </w:r>
      <w:r w:rsidR="00114FEB" w:rsidRPr="009E2DFA">
        <w:rPr>
          <w:i/>
          <w:iCs/>
        </w:rPr>
        <w:t>”</w:t>
      </w:r>
    </w:p>
    <w:p w14:paraId="31CAAB3B" w14:textId="77777777" w:rsidR="00114FEB" w:rsidRPr="009E2DFA" w:rsidRDefault="00114FEB" w:rsidP="001F2CE1">
      <w:pPr>
        <w:pStyle w:val="Heading2"/>
        <w:numPr>
          <w:ilvl w:val="0"/>
          <w:numId w:val="0"/>
        </w:numPr>
        <w:spacing w:after="0"/>
        <w:ind w:left="709"/>
      </w:pPr>
    </w:p>
    <w:p w14:paraId="4717B8D2" w14:textId="77777777" w:rsidR="00021CFA" w:rsidRPr="009E2DFA" w:rsidRDefault="00021CFA" w:rsidP="00021CFA">
      <w:pPr>
        <w:pStyle w:val="Heading2"/>
        <w:numPr>
          <w:ilvl w:val="1"/>
          <w:numId w:val="1"/>
        </w:numPr>
        <w:spacing w:after="0"/>
        <w:contextualSpacing/>
      </w:pPr>
      <w:r w:rsidRPr="009E2DFA">
        <w:t>Clause 7.1.5 of the Gujarat SPA is hereby amended and restated in its entirety as follows:</w:t>
      </w:r>
    </w:p>
    <w:p w14:paraId="741A2794" w14:textId="77777777" w:rsidR="00021CFA" w:rsidRPr="009E2DFA" w:rsidRDefault="00021CFA" w:rsidP="00021CFA">
      <w:pPr>
        <w:pStyle w:val="Heading2"/>
        <w:numPr>
          <w:ilvl w:val="0"/>
          <w:numId w:val="0"/>
        </w:numPr>
        <w:spacing w:after="0"/>
        <w:ind w:left="709"/>
        <w:contextualSpacing/>
      </w:pPr>
    </w:p>
    <w:p w14:paraId="2A6D4A0F" w14:textId="045584C3" w:rsidR="00021CFA" w:rsidRPr="009E2DFA" w:rsidRDefault="00021CFA" w:rsidP="00021CFA">
      <w:pPr>
        <w:pStyle w:val="Default"/>
        <w:ind w:left="709"/>
        <w:jc w:val="both"/>
        <w:rPr>
          <w:i/>
          <w:color w:val="auto"/>
          <w:sz w:val="22"/>
          <w:szCs w:val="22"/>
        </w:rPr>
      </w:pPr>
      <w:r w:rsidRPr="009E2DFA">
        <w:rPr>
          <w:i/>
          <w:color w:val="auto"/>
          <w:sz w:val="22"/>
          <w:szCs w:val="22"/>
        </w:rPr>
        <w:t>“Subject to Clause 7.1.6 below, in the event that the Indemnified Party becomes aware of any matter that operates/may operate as a breach of the Warranties and/or Balance Sale Shares Title Warranties and such matter involves:</w:t>
      </w:r>
      <w:r w:rsidR="003B5D6E" w:rsidRPr="009E2DFA">
        <w:rPr>
          <w:i/>
          <w:color w:val="auto"/>
          <w:sz w:val="22"/>
          <w:szCs w:val="22"/>
        </w:rPr>
        <w:t xml:space="preserve"> (</w:t>
      </w:r>
      <w:r w:rsidRPr="009E2DFA">
        <w:rPr>
          <w:i/>
          <w:color w:val="auto"/>
          <w:sz w:val="22"/>
          <w:szCs w:val="22"/>
        </w:rPr>
        <w:t>i) any claim made against the Indemnified Party or the Company or the Subsidiary by any Person, or (ii) the commencement of any action, suit, investigation, arbitration or similar proceeding against the Indemnified Party or the Company by any Person ((i) and (ii) being hereafter collectively referred to as a “</w:t>
      </w:r>
      <w:r w:rsidRPr="009E2DFA">
        <w:rPr>
          <w:b/>
          <w:bCs/>
          <w:i/>
          <w:color w:val="auto"/>
          <w:sz w:val="22"/>
          <w:szCs w:val="22"/>
        </w:rPr>
        <w:t>Third Party Claim</w:t>
      </w:r>
      <w:r w:rsidRPr="009E2DFA">
        <w:rPr>
          <w:i/>
          <w:color w:val="auto"/>
          <w:sz w:val="22"/>
          <w:szCs w:val="22"/>
        </w:rPr>
        <w:t>”), the Indemnified Party shall promptly and in no event later than 15 (Fifteen) calendar days after the Indemnified Party becomes aware of such matter, notify in writing to the Sellers of such claim. Save and except as otherwise expressly provided under Clause 7.1.2(</w:t>
      </w:r>
      <w:r w:rsidR="00014D1F">
        <w:rPr>
          <w:i/>
          <w:color w:val="auto"/>
          <w:sz w:val="22"/>
          <w:szCs w:val="22"/>
        </w:rPr>
        <w:t>c</w:t>
      </w:r>
      <w:r w:rsidRPr="009E2DFA">
        <w:rPr>
          <w:i/>
          <w:color w:val="auto"/>
          <w:sz w:val="22"/>
          <w:szCs w:val="22"/>
        </w:rPr>
        <w:t>) above, the Sellers shall, in respect of each Third Party Claim, and at their option, seek the consent of the Acquirers to defend the Third Party Claim and to control the defense, negotiation or settlement thereof in the manner specified hereunder at their own cost and expense, which consent shall not be unreasonably withheld.”</w:t>
      </w:r>
      <w:r w:rsidR="00D0575A" w:rsidRPr="009E2DFA">
        <w:rPr>
          <w:i/>
          <w:color w:val="auto"/>
          <w:sz w:val="22"/>
          <w:szCs w:val="22"/>
        </w:rPr>
        <w:t xml:space="preserve"> </w:t>
      </w:r>
    </w:p>
    <w:p w14:paraId="3DBEED80" w14:textId="77777777" w:rsidR="00CC0A18" w:rsidRPr="009E2DFA" w:rsidRDefault="00CC0A18" w:rsidP="00021CFA">
      <w:pPr>
        <w:pStyle w:val="Default"/>
        <w:ind w:left="709"/>
        <w:jc w:val="both"/>
        <w:rPr>
          <w:i/>
          <w:color w:val="auto"/>
          <w:sz w:val="22"/>
          <w:szCs w:val="22"/>
        </w:rPr>
      </w:pPr>
    </w:p>
    <w:p w14:paraId="1AFF7038" w14:textId="77777777" w:rsidR="00021CFA" w:rsidRPr="009E2DFA" w:rsidRDefault="00BB50F8" w:rsidP="007B1107">
      <w:pPr>
        <w:pStyle w:val="Heading2"/>
        <w:numPr>
          <w:ilvl w:val="0"/>
          <w:numId w:val="0"/>
        </w:numPr>
        <w:spacing w:after="0"/>
        <w:ind w:left="709"/>
        <w:contextualSpacing/>
      </w:pPr>
      <w:r>
        <w:rPr>
          <w:rStyle w:val="CommentReference"/>
        </w:rPr>
        <w:commentReference w:id="8"/>
      </w:r>
    </w:p>
    <w:p w14:paraId="5480D9CD" w14:textId="6BEDB744" w:rsidR="001255A9" w:rsidRPr="009E2DFA" w:rsidRDefault="000E2C6C" w:rsidP="002A6B78">
      <w:pPr>
        <w:pStyle w:val="Heading2"/>
        <w:numPr>
          <w:ilvl w:val="1"/>
          <w:numId w:val="1"/>
        </w:numPr>
        <w:spacing w:after="0"/>
        <w:contextualSpacing/>
      </w:pPr>
      <w:r w:rsidRPr="009E2DFA">
        <w:t xml:space="preserve">The opening paragraph of </w:t>
      </w:r>
      <w:r w:rsidR="00021CFA" w:rsidRPr="009E2DFA">
        <w:t>Clause 7.2.1 of the Gujarat SPA</w:t>
      </w:r>
      <w:r w:rsidR="00A41C1F" w:rsidRPr="009E2DFA">
        <w:t xml:space="preserve"> commencing with the following words </w:t>
      </w:r>
      <w:r w:rsidR="00A41C1F" w:rsidRPr="009E2DFA">
        <w:rPr>
          <w:i/>
        </w:rPr>
        <w:t>“</w:t>
      </w:r>
      <w:r w:rsidR="00A41C1F" w:rsidRPr="009E2DFA">
        <w:rPr>
          <w:i/>
          <w:w w:val="0"/>
        </w:rPr>
        <w:t>Save and except as otherwise provided under Clauses</w:t>
      </w:r>
      <w:r w:rsidR="00A41C1F" w:rsidRPr="009E2DFA">
        <w:rPr>
          <w:i/>
        </w:rPr>
        <w:t xml:space="preserve"> …</w:t>
      </w:r>
      <w:r w:rsidR="005702A5">
        <w:rPr>
          <w:i/>
        </w:rPr>
        <w:t>"</w:t>
      </w:r>
      <w:r w:rsidR="008760E4" w:rsidRPr="004609C7">
        <w:t xml:space="preserve">and ending at </w:t>
      </w:r>
      <w:r w:rsidR="005702A5">
        <w:t>"...</w:t>
      </w:r>
      <w:r w:rsidR="005702A5" w:rsidRPr="005702A5">
        <w:rPr>
          <w:i/>
        </w:rPr>
        <w:t xml:space="preserve"> </w:t>
      </w:r>
      <w:r w:rsidR="005702A5" w:rsidRPr="009E2DFA">
        <w:rPr>
          <w:i/>
        </w:rPr>
        <w:t>on or prior to the expiry of the periods of limitation mentioned herein below:”</w:t>
      </w:r>
      <w:r w:rsidR="00A41C1F" w:rsidRPr="009E2DFA">
        <w:rPr>
          <w:i/>
        </w:rPr>
        <w:t>”</w:t>
      </w:r>
      <w:r w:rsidR="00021CFA" w:rsidRPr="009E2DFA">
        <w:t xml:space="preserve"> is hereby amended and restated in its entirety as follows:</w:t>
      </w:r>
    </w:p>
    <w:p w14:paraId="6E3075EC" w14:textId="77777777" w:rsidR="00021CFA" w:rsidRPr="009E2DFA" w:rsidRDefault="00021CFA" w:rsidP="00021CFA">
      <w:pPr>
        <w:pStyle w:val="Heading2"/>
        <w:numPr>
          <w:ilvl w:val="0"/>
          <w:numId w:val="0"/>
        </w:numPr>
        <w:spacing w:after="0"/>
        <w:ind w:left="709"/>
        <w:contextualSpacing/>
      </w:pPr>
    </w:p>
    <w:p w14:paraId="5428C084" w14:textId="290325E6" w:rsidR="00021CFA" w:rsidRPr="009E2DFA" w:rsidRDefault="00021CFA" w:rsidP="00021CFA">
      <w:pPr>
        <w:pStyle w:val="Heading2"/>
        <w:numPr>
          <w:ilvl w:val="0"/>
          <w:numId w:val="0"/>
        </w:numPr>
        <w:spacing w:after="0"/>
        <w:ind w:left="709"/>
        <w:contextualSpacing/>
        <w:rPr>
          <w:i/>
        </w:rPr>
      </w:pPr>
      <w:r w:rsidRPr="009E2DFA">
        <w:t>“</w:t>
      </w:r>
      <w:r w:rsidRPr="009E2DFA">
        <w:rPr>
          <w:i/>
          <w:w w:val="0"/>
        </w:rPr>
        <w:t>Save and except as otherwise provided under Clauses 7.1.2(</w:t>
      </w:r>
      <w:r w:rsidR="00014D1F">
        <w:rPr>
          <w:i/>
          <w:w w:val="0"/>
        </w:rPr>
        <w:t>c</w:t>
      </w:r>
      <w:r w:rsidRPr="009E2DFA">
        <w:rPr>
          <w:i/>
          <w:w w:val="0"/>
        </w:rPr>
        <w:t xml:space="preserve">) and </w:t>
      </w:r>
      <w:r w:rsidRPr="009E2DFA">
        <w:rPr>
          <w:i/>
        </w:rPr>
        <w:t>7.1.2(</w:t>
      </w:r>
      <w:r w:rsidR="00014D1F">
        <w:rPr>
          <w:i/>
        </w:rPr>
        <w:t>f</w:t>
      </w:r>
      <w:r w:rsidRPr="009E2DFA">
        <w:rPr>
          <w:i/>
        </w:rPr>
        <w:t>)</w:t>
      </w:r>
      <w:r w:rsidRPr="009E2DFA">
        <w:t xml:space="preserve"> </w:t>
      </w:r>
      <w:r w:rsidRPr="009E2DFA">
        <w:rPr>
          <w:i/>
          <w:w w:val="0"/>
        </w:rPr>
        <w:t xml:space="preserve">of this Agreement, the Sellers </w:t>
      </w:r>
      <w:r w:rsidRPr="009E2DFA">
        <w:rPr>
          <w:i/>
        </w:rPr>
        <w:t>shall be liable to indemnify the Indemnified Party for a breach of any Warranties and/or Balance Sale Shares Title Warranties only if a Claims Notice in respect of a relevant claim has been given in accordance with Clause 7.1 on or prior to the expiry of the periods of limitation mentioned herein below:</w:t>
      </w:r>
      <w:r w:rsidR="000E2C6C" w:rsidRPr="009E2DFA">
        <w:rPr>
          <w:i/>
        </w:rPr>
        <w:t>”</w:t>
      </w:r>
    </w:p>
    <w:p w14:paraId="3A6E6371" w14:textId="77777777" w:rsidR="004B0A8A" w:rsidRPr="009E2DFA" w:rsidRDefault="004B0A8A" w:rsidP="00021CFA">
      <w:pPr>
        <w:pStyle w:val="Heading2"/>
        <w:numPr>
          <w:ilvl w:val="0"/>
          <w:numId w:val="0"/>
        </w:numPr>
        <w:spacing w:after="0"/>
        <w:ind w:left="709"/>
        <w:contextualSpacing/>
        <w:rPr>
          <w:i/>
        </w:rPr>
      </w:pPr>
    </w:p>
    <w:p w14:paraId="37E9B793" w14:textId="77777777" w:rsidR="004B0A8A" w:rsidRPr="009E2DFA" w:rsidRDefault="004B0A8A" w:rsidP="004B0A8A">
      <w:pPr>
        <w:pStyle w:val="Heading2"/>
        <w:numPr>
          <w:ilvl w:val="1"/>
          <w:numId w:val="1"/>
        </w:numPr>
        <w:spacing w:after="0"/>
        <w:contextualSpacing/>
      </w:pPr>
      <w:r w:rsidRPr="009E2DFA">
        <w:t>Clause 7.2.</w:t>
      </w:r>
      <w:r w:rsidR="00DD7299" w:rsidRPr="009E2DFA">
        <w:t>1</w:t>
      </w:r>
      <w:r w:rsidRPr="009E2DFA">
        <w:t>(</w:t>
      </w:r>
      <w:r w:rsidR="00D0575A" w:rsidRPr="009E2DFA">
        <w:t>c</w:t>
      </w:r>
      <w:r w:rsidRPr="009E2DFA">
        <w:t>) of the Gujarat SPA is hereby amended and restated in its entirety as follows:</w:t>
      </w:r>
    </w:p>
    <w:p w14:paraId="1C344DDC" w14:textId="77777777" w:rsidR="004B0A8A" w:rsidRPr="009E2DFA" w:rsidRDefault="004B0A8A" w:rsidP="004B0A8A">
      <w:pPr>
        <w:autoSpaceDE w:val="0"/>
        <w:autoSpaceDN w:val="0"/>
        <w:adjustRightInd w:val="0"/>
        <w:spacing w:after="0"/>
        <w:jc w:val="left"/>
      </w:pPr>
    </w:p>
    <w:p w14:paraId="1D9BA107" w14:textId="78D19E5A" w:rsidR="00700500" w:rsidRPr="009E2DFA" w:rsidRDefault="00DD7299" w:rsidP="001F2CE1">
      <w:pPr>
        <w:spacing w:after="0"/>
        <w:ind w:left="709" w:firstLine="11"/>
        <w:rPr>
          <w:i/>
        </w:rPr>
      </w:pPr>
      <w:r w:rsidRPr="009E2DFA">
        <w:lastRenderedPageBreak/>
        <w:t>“</w:t>
      </w:r>
      <w:r w:rsidR="00700500" w:rsidRPr="009E2DFA">
        <w:rPr>
          <w:i/>
        </w:rPr>
        <w:t xml:space="preserve">All claims pertaining to the indemnity under </w:t>
      </w:r>
      <w:r w:rsidR="00665DE2" w:rsidRPr="004609C7">
        <w:rPr>
          <w:rFonts w:eastAsia="Times New Roman"/>
          <w:i/>
        </w:rPr>
        <w:t>Clause 7.1.2(b)</w:t>
      </w:r>
      <w:r w:rsidR="00A876DD">
        <w:rPr>
          <w:rFonts w:eastAsia="Times New Roman"/>
          <w:i/>
        </w:rPr>
        <w:t>, Clause 7.1.2(e)</w:t>
      </w:r>
      <w:r w:rsidR="00665DE2" w:rsidRPr="004609C7">
        <w:rPr>
          <w:rFonts w:eastAsia="Times New Roman"/>
          <w:i/>
        </w:rPr>
        <w:t xml:space="preserve"> and</w:t>
      </w:r>
      <w:r w:rsidR="00665DE2">
        <w:rPr>
          <w:rFonts w:eastAsia="Times New Roman"/>
        </w:rPr>
        <w:t xml:space="preserve"> </w:t>
      </w:r>
      <w:r w:rsidR="00700500" w:rsidRPr="009E2DFA">
        <w:rPr>
          <w:i/>
        </w:rPr>
        <w:t>Clause 7.1.2(</w:t>
      </w:r>
      <w:r w:rsidR="00014D1F">
        <w:rPr>
          <w:i/>
        </w:rPr>
        <w:t>f</w:t>
      </w:r>
      <w:r w:rsidR="00700500" w:rsidRPr="009E2DFA">
        <w:rPr>
          <w:i/>
        </w:rPr>
        <w:t>)</w:t>
      </w:r>
      <w:r w:rsidR="00972DC9">
        <w:rPr>
          <w:i/>
        </w:rPr>
        <w:t xml:space="preserve"> and a breach of Warranties pertaining to Taxes,</w:t>
      </w:r>
      <w:r w:rsidR="00700500" w:rsidRPr="009E2DFA">
        <w:rPr>
          <w:i/>
        </w:rPr>
        <w:t xml:space="preserve"> shall be made prior to the expiry of 8 (Eight) years from the relevant Financial Year; and” </w:t>
      </w:r>
    </w:p>
    <w:p w14:paraId="767D548B" w14:textId="77777777" w:rsidR="004B0A8A" w:rsidRPr="009E2DFA" w:rsidRDefault="004B0A8A" w:rsidP="00021CFA">
      <w:pPr>
        <w:pStyle w:val="Heading2"/>
        <w:numPr>
          <w:ilvl w:val="0"/>
          <w:numId w:val="0"/>
        </w:numPr>
        <w:spacing w:after="0"/>
        <w:ind w:left="709"/>
        <w:contextualSpacing/>
        <w:rPr>
          <w:i/>
        </w:rPr>
      </w:pPr>
    </w:p>
    <w:p w14:paraId="412151E1" w14:textId="77777777" w:rsidR="00021CFA" w:rsidRPr="009E2DFA" w:rsidRDefault="00021CFA" w:rsidP="00021CFA">
      <w:pPr>
        <w:pStyle w:val="Heading2"/>
        <w:numPr>
          <w:ilvl w:val="1"/>
          <w:numId w:val="1"/>
        </w:numPr>
        <w:spacing w:after="0"/>
        <w:contextualSpacing/>
      </w:pPr>
      <w:r w:rsidRPr="009E2DFA">
        <w:t>Clause 7.2.2(b) of the Gujarat SPA is hereby amended and restated in its entirety as follows:</w:t>
      </w:r>
    </w:p>
    <w:p w14:paraId="364F0878" w14:textId="77777777" w:rsidR="00021CFA" w:rsidRPr="009E2DFA" w:rsidRDefault="00021CFA" w:rsidP="00021CFA">
      <w:pPr>
        <w:pStyle w:val="Heading2"/>
        <w:numPr>
          <w:ilvl w:val="0"/>
          <w:numId w:val="0"/>
        </w:numPr>
        <w:spacing w:after="0"/>
        <w:ind w:left="709"/>
        <w:contextualSpacing/>
      </w:pPr>
    </w:p>
    <w:p w14:paraId="1104B45F" w14:textId="5F18C9D7" w:rsidR="00021CFA" w:rsidRPr="009E2DFA" w:rsidRDefault="002E654F" w:rsidP="007B1107">
      <w:pPr>
        <w:pStyle w:val="Heading4"/>
        <w:numPr>
          <w:ilvl w:val="0"/>
          <w:numId w:val="0"/>
        </w:numPr>
        <w:ind w:left="709"/>
        <w:rPr>
          <w:szCs w:val="22"/>
        </w:rPr>
      </w:pPr>
      <w:r w:rsidRPr="009E2DFA">
        <w:rPr>
          <w:i/>
          <w:szCs w:val="22"/>
        </w:rPr>
        <w:t>“</w:t>
      </w:r>
      <w:r w:rsidR="00021CFA" w:rsidRPr="009E2DFA">
        <w:rPr>
          <w:i/>
          <w:szCs w:val="22"/>
        </w:rPr>
        <w:t xml:space="preserve">Except in case of fraud or in relation to title to the Sale Shares and Subsidiary Shares and </w:t>
      </w:r>
      <w:r w:rsidR="00021CFA" w:rsidRPr="009E2DFA">
        <w:rPr>
          <w:i/>
          <w:w w:val="0"/>
          <w:szCs w:val="22"/>
        </w:rPr>
        <w:t>except as otherwise provided under Clauses</w:t>
      </w:r>
      <w:r w:rsidR="00F66D14" w:rsidRPr="009E2DFA">
        <w:rPr>
          <w:i/>
          <w:w w:val="0"/>
          <w:szCs w:val="22"/>
        </w:rPr>
        <w:t xml:space="preserve"> </w:t>
      </w:r>
      <w:r w:rsidR="00021CFA" w:rsidRPr="009E2DFA">
        <w:rPr>
          <w:i/>
          <w:w w:val="0"/>
          <w:szCs w:val="22"/>
        </w:rPr>
        <w:t>7.1.2</w:t>
      </w:r>
      <w:r w:rsidR="003B5D6E" w:rsidRPr="009E2DFA">
        <w:rPr>
          <w:i/>
          <w:w w:val="0"/>
          <w:szCs w:val="22"/>
        </w:rPr>
        <w:t>(</w:t>
      </w:r>
      <w:r w:rsidR="00BE7863">
        <w:rPr>
          <w:i/>
          <w:w w:val="0"/>
          <w:szCs w:val="22"/>
        </w:rPr>
        <w:t>c</w:t>
      </w:r>
      <w:r w:rsidR="00021CFA" w:rsidRPr="009E2DFA">
        <w:rPr>
          <w:i/>
          <w:w w:val="0"/>
          <w:szCs w:val="22"/>
        </w:rPr>
        <w:t>)</w:t>
      </w:r>
      <w:r w:rsidR="00695C03" w:rsidRPr="009E2DFA">
        <w:rPr>
          <w:i/>
          <w:w w:val="0"/>
          <w:szCs w:val="22"/>
        </w:rPr>
        <w:t xml:space="preserve"> </w:t>
      </w:r>
      <w:r w:rsidR="00021CFA" w:rsidRPr="009E2DFA">
        <w:rPr>
          <w:i/>
          <w:w w:val="0"/>
          <w:szCs w:val="22"/>
        </w:rPr>
        <w:t>and 7.1.2</w:t>
      </w:r>
      <w:r w:rsidR="003B5D6E" w:rsidRPr="009E2DFA">
        <w:rPr>
          <w:i/>
          <w:w w:val="0"/>
          <w:szCs w:val="22"/>
        </w:rPr>
        <w:t>(</w:t>
      </w:r>
      <w:r w:rsidR="00BE7863">
        <w:rPr>
          <w:i/>
          <w:w w:val="0"/>
          <w:szCs w:val="22"/>
        </w:rPr>
        <w:t>f</w:t>
      </w:r>
      <w:r w:rsidR="00021CFA" w:rsidRPr="009E2DFA">
        <w:rPr>
          <w:i/>
          <w:w w:val="0"/>
          <w:szCs w:val="22"/>
        </w:rPr>
        <w:t>) of this Agreement</w:t>
      </w:r>
      <w:r w:rsidR="00021CFA" w:rsidRPr="009E2DFA">
        <w:rPr>
          <w:i/>
          <w:szCs w:val="22"/>
        </w:rPr>
        <w:t xml:space="preserve">, the maximum aggregate liability of </w:t>
      </w:r>
      <w:r w:rsidR="00021CFA" w:rsidRPr="009E2DFA">
        <w:rPr>
          <w:i/>
          <w:w w:val="0"/>
          <w:szCs w:val="22"/>
        </w:rPr>
        <w:t xml:space="preserve">the Sellers </w:t>
      </w:r>
      <w:r w:rsidR="00021CFA" w:rsidRPr="009E2DFA">
        <w:rPr>
          <w:i/>
          <w:szCs w:val="22"/>
        </w:rPr>
        <w:t xml:space="preserve">arising under, or in connection with, or relating to, or otherwise with respect to this Clause 7 or the transactions contemplated by this Clause 7 shall be capped at and shall not exceed </w:t>
      </w:r>
      <w:r w:rsidR="00021CFA" w:rsidRPr="009E2DFA">
        <w:rPr>
          <w:rFonts w:eastAsia="Times New Roman"/>
          <w:i/>
          <w:szCs w:val="22"/>
        </w:rPr>
        <w:t>17</w:t>
      </w:r>
      <w:r w:rsidR="00021CFA" w:rsidRPr="009E2DFA">
        <w:rPr>
          <w:i/>
          <w:szCs w:val="22"/>
        </w:rPr>
        <w:t>% (Seventeen Per cent) of Purchase Consideration.</w:t>
      </w:r>
      <w:r w:rsidR="00021CFA" w:rsidRPr="009E2DFA">
        <w:rPr>
          <w:szCs w:val="22"/>
        </w:rPr>
        <w:t>”</w:t>
      </w:r>
    </w:p>
    <w:p w14:paraId="7C884CA4" w14:textId="77777777" w:rsidR="00021CFA" w:rsidRPr="009E2DFA" w:rsidRDefault="00021CFA" w:rsidP="00021CFA">
      <w:pPr>
        <w:pStyle w:val="Heading2"/>
        <w:numPr>
          <w:ilvl w:val="1"/>
          <w:numId w:val="1"/>
        </w:numPr>
        <w:spacing w:after="0"/>
        <w:contextualSpacing/>
      </w:pPr>
      <w:r w:rsidRPr="009E2DFA">
        <w:t>Clause 7.2.7(c) of the Gujarat SPA is hereby amended and restated in its entirety as follows:</w:t>
      </w:r>
    </w:p>
    <w:p w14:paraId="13F12F42" w14:textId="77777777" w:rsidR="00021CFA" w:rsidRPr="009E2DFA" w:rsidRDefault="00021CFA" w:rsidP="00021CFA">
      <w:pPr>
        <w:pStyle w:val="Heading2"/>
        <w:numPr>
          <w:ilvl w:val="0"/>
          <w:numId w:val="0"/>
        </w:numPr>
        <w:spacing w:after="0"/>
        <w:ind w:left="709"/>
        <w:contextualSpacing/>
      </w:pPr>
    </w:p>
    <w:p w14:paraId="26AEBE3C" w14:textId="55041DE9" w:rsidR="00021CFA" w:rsidRPr="009E2DFA" w:rsidRDefault="00021CFA" w:rsidP="007B1107">
      <w:pPr>
        <w:pStyle w:val="Default"/>
        <w:ind w:left="709"/>
        <w:jc w:val="both"/>
        <w:rPr>
          <w:i/>
          <w:color w:val="auto"/>
          <w:sz w:val="22"/>
          <w:szCs w:val="22"/>
        </w:rPr>
      </w:pPr>
      <w:r w:rsidRPr="009E2DFA">
        <w:rPr>
          <w:i/>
          <w:color w:val="auto"/>
          <w:sz w:val="22"/>
          <w:szCs w:val="22"/>
        </w:rPr>
        <w:t>“which arises from matters/informed Disclosed under the Disclosure Letter except in respect of the indemnity provided under Clauses 7.1.2(</w:t>
      </w:r>
      <w:r w:rsidR="00E470DF" w:rsidRPr="009E2DFA">
        <w:rPr>
          <w:i/>
          <w:color w:val="auto"/>
          <w:sz w:val="22"/>
          <w:szCs w:val="22"/>
        </w:rPr>
        <w:t>a</w:t>
      </w:r>
      <w:r w:rsidRPr="009E2DFA">
        <w:rPr>
          <w:i/>
          <w:color w:val="auto"/>
          <w:sz w:val="22"/>
          <w:szCs w:val="22"/>
        </w:rPr>
        <w:t>)</w:t>
      </w:r>
      <w:r w:rsidR="00D437A2" w:rsidRPr="009E2DFA">
        <w:rPr>
          <w:i/>
          <w:color w:val="auto"/>
          <w:sz w:val="22"/>
          <w:szCs w:val="22"/>
        </w:rPr>
        <w:t>,</w:t>
      </w:r>
      <w:r w:rsidRPr="009E2DFA">
        <w:rPr>
          <w:i/>
          <w:color w:val="auto"/>
          <w:sz w:val="22"/>
          <w:szCs w:val="22"/>
        </w:rPr>
        <w:t xml:space="preserve"> 7.1.2</w:t>
      </w:r>
      <w:r w:rsidR="003B5D6E" w:rsidRPr="009E2DFA">
        <w:rPr>
          <w:i/>
          <w:color w:val="auto"/>
          <w:sz w:val="22"/>
          <w:szCs w:val="22"/>
        </w:rPr>
        <w:t>(</w:t>
      </w:r>
      <w:r w:rsidR="00E470DF" w:rsidRPr="009E2DFA">
        <w:rPr>
          <w:i/>
          <w:color w:val="auto"/>
          <w:sz w:val="22"/>
          <w:szCs w:val="22"/>
        </w:rPr>
        <w:t>b</w:t>
      </w:r>
      <w:r w:rsidRPr="009E2DFA">
        <w:rPr>
          <w:i/>
          <w:color w:val="auto"/>
          <w:sz w:val="22"/>
          <w:szCs w:val="22"/>
        </w:rPr>
        <w:t>), 7.1.2</w:t>
      </w:r>
      <w:r w:rsidR="003B5D6E" w:rsidRPr="009E2DFA">
        <w:rPr>
          <w:i/>
          <w:color w:val="auto"/>
          <w:sz w:val="22"/>
          <w:szCs w:val="22"/>
        </w:rPr>
        <w:t>(</w:t>
      </w:r>
      <w:r w:rsidR="00E470DF" w:rsidRPr="009E2DFA">
        <w:rPr>
          <w:i/>
          <w:color w:val="auto"/>
          <w:sz w:val="22"/>
          <w:szCs w:val="22"/>
        </w:rPr>
        <w:t>c</w:t>
      </w:r>
      <w:r w:rsidRPr="009E2DFA">
        <w:rPr>
          <w:i/>
          <w:color w:val="auto"/>
          <w:sz w:val="22"/>
          <w:szCs w:val="22"/>
        </w:rPr>
        <w:t>)</w:t>
      </w:r>
      <w:r w:rsidR="00341453">
        <w:rPr>
          <w:i/>
          <w:color w:val="auto"/>
          <w:sz w:val="22"/>
          <w:szCs w:val="22"/>
        </w:rPr>
        <w:t>, 7.1.2(d), 7.1.2(e)</w:t>
      </w:r>
      <w:r w:rsidRPr="009E2DFA">
        <w:rPr>
          <w:i/>
          <w:color w:val="auto"/>
          <w:sz w:val="22"/>
          <w:szCs w:val="22"/>
        </w:rPr>
        <w:t xml:space="preserve"> and </w:t>
      </w:r>
      <w:r w:rsidRPr="009E2DFA">
        <w:rPr>
          <w:i/>
          <w:color w:val="auto"/>
          <w:sz w:val="22"/>
          <w:szCs w:val="22"/>
          <w:lang w:val="en-IN"/>
        </w:rPr>
        <w:t>7.1.2(</w:t>
      </w:r>
      <w:r w:rsidR="00341453">
        <w:rPr>
          <w:i/>
          <w:color w:val="auto"/>
          <w:sz w:val="22"/>
          <w:szCs w:val="22"/>
          <w:lang w:val="en-IN"/>
        </w:rPr>
        <w:t>f</w:t>
      </w:r>
      <w:r w:rsidRPr="009E2DFA">
        <w:rPr>
          <w:i/>
          <w:color w:val="auto"/>
          <w:sz w:val="22"/>
          <w:szCs w:val="22"/>
          <w:lang w:val="en-IN"/>
        </w:rPr>
        <w:t>)</w:t>
      </w:r>
      <w:r w:rsidRPr="009E2DFA">
        <w:rPr>
          <w:i/>
          <w:color w:val="auto"/>
          <w:sz w:val="22"/>
          <w:szCs w:val="22"/>
        </w:rPr>
        <w:t>.”</w:t>
      </w:r>
    </w:p>
    <w:p w14:paraId="18C4D3AC" w14:textId="77777777" w:rsidR="002D6337" w:rsidRPr="009E2DFA" w:rsidRDefault="002D6337" w:rsidP="001369E4">
      <w:pPr>
        <w:pStyle w:val="Heading2"/>
        <w:numPr>
          <w:ilvl w:val="0"/>
          <w:numId w:val="0"/>
        </w:numPr>
        <w:spacing w:after="0"/>
        <w:ind w:left="709"/>
        <w:contextualSpacing/>
        <w:rPr>
          <w:i/>
        </w:rPr>
      </w:pPr>
    </w:p>
    <w:p w14:paraId="610FE565" w14:textId="0BE6BFCE" w:rsidR="003A39ED" w:rsidRPr="009E2DFA" w:rsidRDefault="00A02B23" w:rsidP="001F2CE1">
      <w:pPr>
        <w:pStyle w:val="Heading2"/>
        <w:numPr>
          <w:ilvl w:val="0"/>
          <w:numId w:val="0"/>
        </w:numPr>
        <w:spacing w:after="0"/>
        <w:ind w:left="709"/>
        <w:contextualSpacing/>
      </w:pPr>
      <w:r>
        <w:rPr>
          <w:rStyle w:val="CommentReference"/>
        </w:rPr>
        <w:commentReference w:id="9"/>
      </w:r>
    </w:p>
    <w:p w14:paraId="6A89F1B1" w14:textId="4A7E902C" w:rsidR="00955989" w:rsidRPr="009E2DFA" w:rsidRDefault="00A02B23" w:rsidP="00B33E41">
      <w:pPr>
        <w:pStyle w:val="Heading2"/>
        <w:numPr>
          <w:ilvl w:val="0"/>
          <w:numId w:val="0"/>
        </w:numPr>
        <w:spacing w:after="0"/>
        <w:ind w:left="709"/>
        <w:contextualSpacing/>
      </w:pPr>
      <w:r>
        <w:rPr>
          <w:rStyle w:val="CommentReference"/>
        </w:rPr>
        <w:commentReference w:id="10"/>
      </w:r>
    </w:p>
    <w:p w14:paraId="490A165A" w14:textId="77777777" w:rsidR="00955989" w:rsidRPr="009E2DFA" w:rsidRDefault="00955989" w:rsidP="00955989">
      <w:pPr>
        <w:pStyle w:val="Heading2"/>
        <w:numPr>
          <w:ilvl w:val="1"/>
          <w:numId w:val="1"/>
        </w:numPr>
        <w:spacing w:after="0"/>
        <w:contextualSpacing/>
      </w:pPr>
      <w:r w:rsidRPr="009E2DFA">
        <w:rPr>
          <w:b/>
        </w:rPr>
        <w:t>Schedule 7</w:t>
      </w:r>
      <w:r w:rsidRPr="009E2DFA">
        <w:t xml:space="preserve"> (</w:t>
      </w:r>
      <w:r w:rsidRPr="009E2DFA">
        <w:rPr>
          <w:i/>
        </w:rPr>
        <w:t>Balance Sale Shares CP Fulfilment Notice Format</w:t>
      </w:r>
      <w:r w:rsidRPr="009E2DFA">
        <w:t xml:space="preserve">) of Gujarat SPA is hereby amended and restated in its entirety in the form attached as </w:t>
      </w:r>
      <w:r w:rsidRPr="009E2DFA">
        <w:rPr>
          <w:b/>
          <w:u w:val="single"/>
        </w:rPr>
        <w:t>Annexure I</w:t>
      </w:r>
      <w:r w:rsidRPr="009E2DFA">
        <w:t xml:space="preserve"> hereto.</w:t>
      </w:r>
    </w:p>
    <w:p w14:paraId="2308489F" w14:textId="77777777" w:rsidR="00955989" w:rsidRPr="009E2DFA" w:rsidRDefault="00955989" w:rsidP="00955989">
      <w:pPr>
        <w:pStyle w:val="Heading2"/>
        <w:numPr>
          <w:ilvl w:val="0"/>
          <w:numId w:val="0"/>
        </w:numPr>
        <w:spacing w:after="0"/>
        <w:contextualSpacing/>
      </w:pPr>
    </w:p>
    <w:p w14:paraId="0FD6D202" w14:textId="77777777" w:rsidR="00955989" w:rsidRPr="009E2DFA" w:rsidRDefault="00955989" w:rsidP="00955989">
      <w:pPr>
        <w:pStyle w:val="Heading2"/>
        <w:numPr>
          <w:ilvl w:val="1"/>
          <w:numId w:val="1"/>
        </w:numPr>
        <w:spacing w:after="0"/>
        <w:contextualSpacing/>
      </w:pPr>
      <w:r w:rsidRPr="009E2DFA">
        <w:rPr>
          <w:b/>
        </w:rPr>
        <w:t>Schedule 8</w:t>
      </w:r>
      <w:r w:rsidRPr="009E2DFA">
        <w:t xml:space="preserve"> (</w:t>
      </w:r>
      <w:r w:rsidRPr="009E2DFA">
        <w:rPr>
          <w:i/>
        </w:rPr>
        <w:t>Acquirers’ Balance Sale Shares CP Fulfilment Notice Format</w:t>
      </w:r>
      <w:r w:rsidRPr="009E2DFA">
        <w:t xml:space="preserve">) of Gujarat SPA is hereby amended and restated in its entirety in the form attached as </w:t>
      </w:r>
      <w:r w:rsidRPr="009E2DFA">
        <w:rPr>
          <w:b/>
          <w:u w:val="single"/>
        </w:rPr>
        <w:t>Annexure II</w:t>
      </w:r>
      <w:r w:rsidRPr="009E2DFA">
        <w:t xml:space="preserve"> hereto.</w:t>
      </w:r>
    </w:p>
    <w:p w14:paraId="3F434CD3" w14:textId="77777777" w:rsidR="00955989" w:rsidRPr="009E2DFA" w:rsidRDefault="00955989" w:rsidP="00955989">
      <w:pPr>
        <w:pStyle w:val="Heading2"/>
        <w:numPr>
          <w:ilvl w:val="0"/>
          <w:numId w:val="0"/>
        </w:numPr>
        <w:spacing w:after="0"/>
        <w:contextualSpacing/>
      </w:pPr>
    </w:p>
    <w:p w14:paraId="13E71A0A" w14:textId="77777777" w:rsidR="00955989" w:rsidRPr="009E2DFA" w:rsidRDefault="00955989" w:rsidP="00955989">
      <w:pPr>
        <w:pStyle w:val="Heading2"/>
        <w:numPr>
          <w:ilvl w:val="1"/>
          <w:numId w:val="1"/>
        </w:numPr>
        <w:spacing w:after="0"/>
        <w:contextualSpacing/>
      </w:pPr>
      <w:r w:rsidRPr="009E2DFA">
        <w:rPr>
          <w:b/>
        </w:rPr>
        <w:t>Schedule 9</w:t>
      </w:r>
      <w:r w:rsidRPr="009E2DFA">
        <w:t xml:space="preserve"> (</w:t>
      </w:r>
      <w:r w:rsidRPr="009E2DFA">
        <w:rPr>
          <w:i/>
        </w:rPr>
        <w:t>Seller No.1 Balance Sale Shares CP Fulfilment Notice Format</w:t>
      </w:r>
      <w:r w:rsidRPr="009E2DFA">
        <w:t xml:space="preserve">) of Gujarat SPA is hereby amended and restated in its entirety in the form attached as </w:t>
      </w:r>
      <w:r w:rsidRPr="009E2DFA">
        <w:rPr>
          <w:b/>
          <w:u w:val="single"/>
        </w:rPr>
        <w:t>Annexure III</w:t>
      </w:r>
      <w:r w:rsidRPr="009E2DFA">
        <w:t xml:space="preserve"> hereto.</w:t>
      </w:r>
    </w:p>
    <w:p w14:paraId="6A9D7BD9" w14:textId="77777777" w:rsidR="00A876DD" w:rsidRPr="009E2DFA" w:rsidRDefault="00A876DD" w:rsidP="00A876DD">
      <w:pPr>
        <w:pStyle w:val="Heading2"/>
        <w:numPr>
          <w:ilvl w:val="0"/>
          <w:numId w:val="0"/>
        </w:numPr>
        <w:spacing w:after="0"/>
        <w:ind w:left="709"/>
        <w:contextualSpacing/>
      </w:pPr>
    </w:p>
    <w:p w14:paraId="36A52486" w14:textId="77777777" w:rsidR="00A876DD" w:rsidRDefault="00A876DD" w:rsidP="00A876DD">
      <w:pPr>
        <w:pStyle w:val="Heading2"/>
        <w:numPr>
          <w:ilvl w:val="0"/>
          <w:numId w:val="1"/>
        </w:numPr>
        <w:spacing w:after="0"/>
        <w:contextualSpacing/>
        <w:rPr>
          <w:b/>
          <w:smallCaps/>
        </w:rPr>
      </w:pPr>
      <w:r>
        <w:rPr>
          <w:b/>
          <w:smallCaps/>
        </w:rPr>
        <w:t>Effective Date</w:t>
      </w:r>
    </w:p>
    <w:p w14:paraId="787709B5" w14:textId="77777777" w:rsidR="00A876DD" w:rsidRDefault="00A876DD" w:rsidP="00A876DD">
      <w:pPr>
        <w:pStyle w:val="Heading2"/>
        <w:numPr>
          <w:ilvl w:val="0"/>
          <w:numId w:val="0"/>
        </w:numPr>
        <w:spacing w:after="0"/>
        <w:ind w:left="709"/>
        <w:contextualSpacing/>
        <w:rPr>
          <w:b/>
          <w:smallCaps/>
        </w:rPr>
      </w:pPr>
    </w:p>
    <w:p w14:paraId="09BC6D94" w14:textId="77777777" w:rsidR="00A876DD" w:rsidRDefault="00A876DD" w:rsidP="00A876DD">
      <w:pPr>
        <w:pStyle w:val="Heading2"/>
        <w:numPr>
          <w:ilvl w:val="0"/>
          <w:numId w:val="0"/>
        </w:numPr>
        <w:ind w:left="709"/>
        <w:rPr>
          <w:b/>
          <w:smallCaps/>
        </w:rPr>
      </w:pPr>
      <w:r>
        <w:t>This Third Amendment Agreement shall be effective upon the termination, by written instrument signed by both parties, of the Guarantee granted by the Acquirer Nominee in favour of Seller No. 1 dated 6 December 2016 in respect of the Acquirer’s obligations with regard to the Balance Sale Shares under the Gujarat SPA.</w:t>
      </w:r>
    </w:p>
    <w:p w14:paraId="6278FCDE" w14:textId="51EDB999" w:rsidR="00CF4858" w:rsidRPr="009E2DFA" w:rsidRDefault="00710F44" w:rsidP="00B33E41">
      <w:pPr>
        <w:pStyle w:val="Heading2"/>
        <w:ind w:hanging="720"/>
      </w:pPr>
      <w:commentRangeStart w:id="11"/>
      <w:r w:rsidRPr="009E2DFA">
        <w:t xml:space="preserve"> </w:t>
      </w:r>
    </w:p>
    <w:commentRangeEnd w:id="11"/>
    <w:p w14:paraId="5689CCBB" w14:textId="77777777" w:rsidR="00E66D2F" w:rsidRPr="009E2DFA" w:rsidRDefault="009F77A5" w:rsidP="003A3D26">
      <w:pPr>
        <w:pStyle w:val="Heading2"/>
        <w:numPr>
          <w:ilvl w:val="0"/>
          <w:numId w:val="1"/>
        </w:numPr>
        <w:spacing w:after="0"/>
        <w:contextualSpacing/>
        <w:rPr>
          <w:b/>
          <w:smallCaps/>
        </w:rPr>
      </w:pPr>
      <w:r>
        <w:rPr>
          <w:rStyle w:val="CommentReference"/>
        </w:rPr>
        <w:commentReference w:id="11"/>
      </w:r>
      <w:r w:rsidR="00EF3DAB" w:rsidRPr="009E2DFA">
        <w:rPr>
          <w:b/>
          <w:smallCaps/>
        </w:rPr>
        <w:t>Miscellaneous Provisions</w:t>
      </w:r>
    </w:p>
    <w:p w14:paraId="7F7FFF71" w14:textId="77777777" w:rsidR="00E66D2F" w:rsidRPr="009E2DFA" w:rsidRDefault="00E66D2F" w:rsidP="003A3D26">
      <w:pPr>
        <w:pStyle w:val="Heading2"/>
        <w:numPr>
          <w:ilvl w:val="0"/>
          <w:numId w:val="0"/>
        </w:numPr>
        <w:spacing w:after="0"/>
        <w:ind w:left="709"/>
        <w:contextualSpacing/>
      </w:pPr>
    </w:p>
    <w:p w14:paraId="6C778643" w14:textId="77777777" w:rsidR="00E66D2F" w:rsidRPr="009E2DFA" w:rsidRDefault="00EF3DAB" w:rsidP="00E66D2F">
      <w:pPr>
        <w:pStyle w:val="Heading2"/>
      </w:pPr>
      <w:r w:rsidRPr="009E2DFA">
        <w:t xml:space="preserve">It is hereby agreed by and amongst the Parties hereto that any specific provisions or contents of the Gujarat SPA that are required to be modified by virtue of the amendments agreed in this </w:t>
      </w:r>
      <w:r w:rsidR="00175655" w:rsidRPr="009E2DFA">
        <w:t xml:space="preserve">Third </w:t>
      </w:r>
      <w:r w:rsidRPr="009E2DFA">
        <w:t>Amendment Agreement, shall stand modified to the extent contained herein.</w:t>
      </w:r>
    </w:p>
    <w:p w14:paraId="4066AE0D" w14:textId="77777777" w:rsidR="00F728AF" w:rsidRPr="009E2DFA" w:rsidRDefault="00EF3DAB" w:rsidP="00F728AF">
      <w:pPr>
        <w:pStyle w:val="Heading2"/>
      </w:pPr>
      <w:r w:rsidRPr="009E2DFA">
        <w:t xml:space="preserve">Each reference to the Gujarat SPA contained in any document delivered under or pursuant to the Gujarat SPA shall be construed as a reference to the Gujarat SPA as amended by this </w:t>
      </w:r>
      <w:r w:rsidR="00175655" w:rsidRPr="009E2DFA">
        <w:t xml:space="preserve">Third </w:t>
      </w:r>
      <w:r w:rsidRPr="009E2DFA">
        <w:t xml:space="preserve">Amendment Agreement. In the event of any conflict with respect to the interpretation of any provisions of the Gujarat SPA and this </w:t>
      </w:r>
      <w:r w:rsidR="00175655" w:rsidRPr="009E2DFA">
        <w:t xml:space="preserve">Third </w:t>
      </w:r>
      <w:r w:rsidRPr="009E2DFA">
        <w:t xml:space="preserve">Amendment Agreement, the provisions of this </w:t>
      </w:r>
      <w:r w:rsidR="00175655" w:rsidRPr="009E2DFA">
        <w:t xml:space="preserve">Third </w:t>
      </w:r>
      <w:r w:rsidRPr="009E2DFA">
        <w:t>Amendment Agreement shall prevail to the extent specifically contained herein. The provisions of the Gujarat SPA, shall, save as amended by this</w:t>
      </w:r>
      <w:r w:rsidR="00175655" w:rsidRPr="009E2DFA">
        <w:t xml:space="preserve"> Third</w:t>
      </w:r>
      <w:r w:rsidRPr="009E2DFA">
        <w:t xml:space="preserve"> Amendment Agreement, continue to remain in full force and effect.</w:t>
      </w:r>
    </w:p>
    <w:p w14:paraId="3E301059" w14:textId="27F615D3" w:rsidR="003A3D26" w:rsidRPr="009E2DFA" w:rsidRDefault="00EF3DAB" w:rsidP="00F728AF">
      <w:pPr>
        <w:pStyle w:val="Heading2"/>
      </w:pPr>
      <w:r w:rsidRPr="009E2DFA">
        <w:lastRenderedPageBreak/>
        <w:t xml:space="preserve">The provisions of Clause 9 of the Gujarat SPA shall be incorporated into this </w:t>
      </w:r>
      <w:r w:rsidR="00175655" w:rsidRPr="009E2DFA">
        <w:t xml:space="preserve">Third </w:t>
      </w:r>
      <w:r w:rsidRPr="009E2DFA">
        <w:t xml:space="preserve">Amendment Agreement as if set out in full in this </w:t>
      </w:r>
      <w:r w:rsidR="00175655" w:rsidRPr="009E2DFA">
        <w:t xml:space="preserve">Third </w:t>
      </w:r>
      <w:r w:rsidRPr="009E2DFA">
        <w:t xml:space="preserve">Amendment Agreement and as if references in that </w:t>
      </w:r>
      <w:r w:rsidR="00024F01">
        <w:t>C</w:t>
      </w:r>
      <w:r w:rsidRPr="009E2DFA">
        <w:t xml:space="preserve">lause to “this Agreement” are references to this </w:t>
      </w:r>
      <w:r w:rsidR="00175655" w:rsidRPr="009E2DFA">
        <w:t xml:space="preserve">Third </w:t>
      </w:r>
      <w:r w:rsidRPr="009E2DFA">
        <w:t>Amendment Agreement.</w:t>
      </w:r>
    </w:p>
    <w:p w14:paraId="54F00830" w14:textId="77777777" w:rsidR="00E5109D" w:rsidRPr="009E2DFA" w:rsidRDefault="00EF3DAB" w:rsidP="00E5109D">
      <w:pPr>
        <w:spacing w:after="160" w:line="259" w:lineRule="auto"/>
        <w:jc w:val="center"/>
        <w:rPr>
          <w:rFonts w:eastAsia="MS Mincho"/>
          <w:b/>
          <w:smallCaps/>
          <w:lang w:val="en-US"/>
        </w:rPr>
      </w:pPr>
      <w:r w:rsidRPr="009E2DFA">
        <w:rPr>
          <w:rFonts w:eastAsia="Times New Roman"/>
          <w:b/>
          <w:bCs/>
          <w:smallCaps/>
          <w:kern w:val="32"/>
          <w:lang w:val="en-US"/>
        </w:rPr>
        <w:br w:type="page"/>
      </w:r>
      <w:r w:rsidR="00E5109D" w:rsidRPr="009E2DFA">
        <w:rPr>
          <w:rFonts w:eastAsia="MS Mincho"/>
          <w:b/>
          <w:smallCaps/>
          <w:lang w:val="en-US"/>
        </w:rPr>
        <w:lastRenderedPageBreak/>
        <w:t>Annexure-</w:t>
      </w:r>
      <w:r w:rsidR="00513C53" w:rsidRPr="009E2DFA">
        <w:rPr>
          <w:rFonts w:eastAsia="MS Mincho"/>
          <w:b/>
          <w:smallCaps/>
          <w:lang w:val="en-US"/>
        </w:rPr>
        <w:t>I</w:t>
      </w:r>
    </w:p>
    <w:p w14:paraId="1776FBD2" w14:textId="77777777" w:rsidR="00E5109D" w:rsidRPr="009E2DFA" w:rsidRDefault="00E5109D" w:rsidP="00E5109D">
      <w:pPr>
        <w:pStyle w:val="Heading1"/>
        <w:rPr>
          <w:b/>
          <w:caps/>
        </w:rPr>
      </w:pPr>
      <w:bookmarkStart w:id="12" w:name="_Toc423112210"/>
      <w:bookmarkStart w:id="13" w:name="_Toc434256795"/>
      <w:bookmarkStart w:id="14" w:name="_Toc433234479"/>
      <w:bookmarkStart w:id="15" w:name="_Toc423112211"/>
      <w:r w:rsidRPr="009E2DFA">
        <w:rPr>
          <w:b/>
        </w:rPr>
        <w:t xml:space="preserve">Schedule 7 </w:t>
      </w:r>
      <w:bookmarkEnd w:id="12"/>
      <w:r w:rsidRPr="009E2DFA">
        <w:rPr>
          <w:b/>
        </w:rPr>
        <w:t>- Balance Sale Shares CP Fulfillment Notice Format</w:t>
      </w:r>
      <w:bookmarkEnd w:id="13"/>
      <w:bookmarkEnd w:id="14"/>
    </w:p>
    <w:p w14:paraId="4AA76DB9" w14:textId="77777777" w:rsidR="00E5109D" w:rsidRPr="009E2DFA" w:rsidRDefault="00E5109D" w:rsidP="00E5109D">
      <w:pPr>
        <w:contextualSpacing/>
      </w:pPr>
    </w:p>
    <w:p w14:paraId="14292229" w14:textId="77777777" w:rsidR="00E5109D" w:rsidRPr="009E2DFA" w:rsidRDefault="00E5109D" w:rsidP="00E5109D">
      <w:pPr>
        <w:contextualSpacing/>
      </w:pPr>
      <w:r w:rsidRPr="009E2DFA">
        <w:t>Date: [●] 201</w:t>
      </w:r>
      <w:r w:rsidR="00BD43FB" w:rsidRPr="009E2DFA">
        <w:t>8</w:t>
      </w:r>
    </w:p>
    <w:p w14:paraId="09102B1B" w14:textId="77777777" w:rsidR="00E5109D" w:rsidRPr="009E2DFA" w:rsidRDefault="00E5109D" w:rsidP="00E5109D">
      <w:pPr>
        <w:contextualSpacing/>
      </w:pPr>
    </w:p>
    <w:p w14:paraId="4C5264BA" w14:textId="77777777" w:rsidR="00E5109D" w:rsidRPr="009E2DFA" w:rsidRDefault="00E5109D" w:rsidP="00E5109D">
      <w:pPr>
        <w:contextualSpacing/>
      </w:pPr>
      <w:r w:rsidRPr="009E2DFA">
        <w:t>Dear Sirs,</w:t>
      </w:r>
    </w:p>
    <w:p w14:paraId="0FEF1D13" w14:textId="77777777" w:rsidR="00E5109D" w:rsidRPr="009E2DFA" w:rsidRDefault="00E5109D" w:rsidP="00E5109D">
      <w:pPr>
        <w:contextualSpacing/>
        <w:rPr>
          <w:lang w:val="fr-FR"/>
        </w:rPr>
      </w:pPr>
    </w:p>
    <w:p w14:paraId="633B0BC9" w14:textId="77777777" w:rsidR="00E5109D" w:rsidRPr="009E2DFA" w:rsidRDefault="00E5109D" w:rsidP="00E5109D">
      <w:pPr>
        <w:contextualSpacing/>
        <w:jc w:val="center"/>
        <w:rPr>
          <w:b/>
          <w:lang w:val="fr-FR"/>
        </w:rPr>
      </w:pPr>
      <w:r w:rsidRPr="009E2DFA">
        <w:rPr>
          <w:b/>
          <w:lang w:val="fr-FR"/>
        </w:rPr>
        <w:t>Subject:</w:t>
      </w:r>
      <w:r w:rsidRPr="009E2DFA">
        <w:rPr>
          <w:b/>
          <w:lang w:val="fr-FR"/>
        </w:rPr>
        <w:tab/>
        <w:t>Balance Sale Shares CP Fulfillment Notice</w:t>
      </w:r>
    </w:p>
    <w:p w14:paraId="6B400C76" w14:textId="77777777" w:rsidR="00E5109D" w:rsidRPr="009E2DFA" w:rsidRDefault="00E5109D" w:rsidP="00E5109D">
      <w:pPr>
        <w:contextualSpacing/>
        <w:rPr>
          <w:rFonts w:eastAsia="SimSun"/>
          <w:lang w:eastAsia="zh-CN" w:bidi="he-IL"/>
        </w:rPr>
      </w:pPr>
    </w:p>
    <w:p w14:paraId="132B0108" w14:textId="77777777" w:rsidR="00E5109D" w:rsidRPr="009E2DFA" w:rsidRDefault="00E5109D" w:rsidP="00E5109D">
      <w:pPr>
        <w:contextualSpacing/>
        <w:rPr>
          <w:rFonts w:eastAsia="SimSun"/>
          <w:lang w:eastAsia="zh-CN" w:bidi="he-IL"/>
        </w:rPr>
      </w:pPr>
      <w:r w:rsidRPr="009E2DFA">
        <w:rPr>
          <w:rFonts w:eastAsia="SimSun"/>
          <w:lang w:eastAsia="zh-CN" w:bidi="he-IL"/>
        </w:rPr>
        <w:t>We refer to the Share Purchase Agreement dated November 11,</w:t>
      </w:r>
      <w:r w:rsidR="009E7EAC" w:rsidRPr="009E2DFA">
        <w:rPr>
          <w:rFonts w:eastAsia="SimSun"/>
          <w:lang w:eastAsia="zh-CN" w:bidi="he-IL"/>
        </w:rPr>
        <w:t xml:space="preserve"> </w:t>
      </w:r>
      <w:r w:rsidRPr="009E2DFA">
        <w:rPr>
          <w:rFonts w:eastAsia="SimSun"/>
          <w:lang w:eastAsia="zh-CN" w:bidi="he-IL"/>
        </w:rPr>
        <w:t>2015 as amended by the Amendment Agreement</w:t>
      </w:r>
      <w:r w:rsidR="00283346" w:rsidRPr="009E2DFA">
        <w:rPr>
          <w:rFonts w:eastAsia="SimSun"/>
          <w:lang w:eastAsia="zh-CN" w:bidi="he-IL"/>
        </w:rPr>
        <w:t>s</w:t>
      </w:r>
      <w:r w:rsidRPr="009E2DFA">
        <w:rPr>
          <w:rFonts w:eastAsia="SimSun"/>
          <w:lang w:eastAsia="zh-CN" w:bidi="he-IL"/>
        </w:rPr>
        <w:t xml:space="preserve"> dated </w:t>
      </w:r>
      <w:r w:rsidRPr="009E2DFA">
        <w:rPr>
          <w:lang w:eastAsia="ja-JP"/>
        </w:rPr>
        <w:t>October 31, 2016</w:t>
      </w:r>
      <w:r w:rsidR="00283346" w:rsidRPr="009E2DFA">
        <w:rPr>
          <w:lang w:eastAsia="ja-JP"/>
        </w:rPr>
        <w:t>,</w:t>
      </w:r>
      <w:r w:rsidR="00283346" w:rsidRPr="009E2DFA">
        <w:t xml:space="preserve"> </w:t>
      </w:r>
      <w:r w:rsidR="00283346" w:rsidRPr="009E2DFA">
        <w:rPr>
          <w:rFonts w:eastAsia="Calibri"/>
          <w:bCs/>
          <w:iCs/>
        </w:rPr>
        <w:t>December 5, 2016</w:t>
      </w:r>
      <w:r w:rsidR="00283346" w:rsidRPr="009E2DFA">
        <w:t xml:space="preserve"> and [</w:t>
      </w:r>
      <w:r w:rsidR="003834EC" w:rsidRPr="009E2DFA">
        <w:rPr>
          <w:i/>
          <w:highlight w:val="yellow"/>
        </w:rPr>
        <w:t xml:space="preserve">the date of </w:t>
      </w:r>
      <w:r w:rsidR="008F65A3" w:rsidRPr="009E2DFA">
        <w:rPr>
          <w:i/>
          <w:highlight w:val="yellow"/>
        </w:rPr>
        <w:t>this third amendment agreement to be inserted</w:t>
      </w:r>
      <w:r w:rsidR="00283346" w:rsidRPr="009E2DFA">
        <w:t>]</w:t>
      </w:r>
      <w:r w:rsidR="00283346"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w:t>
      </w:r>
      <w:r w:rsidR="008F65A3" w:rsidRPr="009E2DFA">
        <w:rPr>
          <w:rFonts w:eastAsia="SimSun"/>
          <w:lang w:eastAsia="zh-CN" w:bidi="he-IL"/>
        </w:rPr>
        <w:t xml:space="preserve">Sindicatum </w:t>
      </w:r>
      <w:r w:rsidRPr="009E2DFA">
        <w:rPr>
          <w:rFonts w:eastAsia="SimSun"/>
          <w:lang w:eastAsia="zh-CN" w:bidi="he-IL"/>
        </w:rPr>
        <w:t>Solar Energy Gujarat Private Limited</w:t>
      </w:r>
      <w:r w:rsidR="008F65A3" w:rsidRPr="009E2DFA">
        <w:rPr>
          <w:rFonts w:eastAsia="SimSun"/>
          <w:lang w:eastAsia="zh-CN" w:bidi="he-IL"/>
        </w:rPr>
        <w:t xml:space="preserve"> </w:t>
      </w:r>
      <w:r w:rsidR="008F65A3" w:rsidRPr="009E2DFA">
        <w:t>(formerly AES Solar Energy Gujarat Private Limited</w:t>
      </w:r>
      <w:r w:rsidR="008F65A3" w:rsidRPr="009E2DFA">
        <w:rPr>
          <w:b/>
          <w:caps/>
        </w:rPr>
        <w:t>)</w:t>
      </w:r>
      <w:r w:rsidRPr="009E2DFA">
        <w:rPr>
          <w:rFonts w:eastAsia="SimSun"/>
          <w:lang w:eastAsia="zh-CN" w:bidi="he-IL"/>
        </w:rPr>
        <w:t xml:space="preserve"> (“</w:t>
      </w:r>
      <w:r w:rsidRPr="009E2DFA">
        <w:rPr>
          <w:rFonts w:eastAsia="SimSun"/>
          <w:b/>
          <w:lang w:eastAsia="zh-CN" w:bidi="he-IL"/>
        </w:rPr>
        <w:t>Company</w:t>
      </w:r>
      <w:r w:rsidRPr="009E2DFA">
        <w:rPr>
          <w:rFonts w:eastAsia="SimSun"/>
          <w:lang w:eastAsia="zh-CN" w:bidi="he-IL"/>
        </w:rPr>
        <w:t>”), AES Solar Energy Holdings Mauritius Private Limited, Silver Ridge Power B.V. (collectively, the “</w:t>
      </w:r>
      <w:r w:rsidRPr="009E2DFA">
        <w:rPr>
          <w:rFonts w:eastAsia="SimSun"/>
          <w:b/>
          <w:lang w:eastAsia="zh-CN" w:bidi="he-IL"/>
        </w:rPr>
        <w:t>Sellers</w:t>
      </w:r>
      <w:r w:rsidRPr="009E2DFA">
        <w:rPr>
          <w:rFonts w:eastAsia="SimSun"/>
          <w:lang w:eastAsia="zh-CN" w:bidi="he-IL"/>
        </w:rPr>
        <w:t>”), Sindicatum Captive Energy Singapore Pte. Limited</w:t>
      </w:r>
      <w:r w:rsidRPr="009E2DFA">
        <w:t xml:space="preserve"> (“</w:t>
      </w:r>
      <w:r w:rsidRPr="009E2DFA">
        <w:rPr>
          <w:b/>
        </w:rPr>
        <w:t>Acquirer</w:t>
      </w:r>
      <w:r w:rsidRPr="009E2DFA">
        <w:t>”) and Sindicatum Renewable Energy Company Pte. Limited (“</w:t>
      </w:r>
      <w:r w:rsidRPr="009E2DFA">
        <w:rPr>
          <w:b/>
        </w:rPr>
        <w:t>Acquirer Nominee</w:t>
      </w:r>
      <w:r w:rsidRPr="009E2DFA">
        <w:t>”)</w:t>
      </w:r>
      <w:r w:rsidRPr="009E2DFA">
        <w:rPr>
          <w:rFonts w:eastAsia="SimSun"/>
          <w:bCs/>
          <w:lang w:eastAsia="zh-CN" w:bidi="he-IL"/>
        </w:rPr>
        <w:t>.</w:t>
      </w:r>
    </w:p>
    <w:p w14:paraId="73D3549D" w14:textId="77777777" w:rsidR="00E5109D" w:rsidRPr="009E2DFA" w:rsidRDefault="00E5109D" w:rsidP="00E5109D">
      <w:pPr>
        <w:contextualSpacing/>
        <w:rPr>
          <w:rFonts w:eastAsia="SimSun"/>
          <w:lang w:eastAsia="zh-CN" w:bidi="he-IL"/>
        </w:rPr>
      </w:pPr>
    </w:p>
    <w:p w14:paraId="0D61FA88" w14:textId="4925B29B" w:rsidR="00E5109D" w:rsidRPr="009E2DFA" w:rsidRDefault="00E5109D" w:rsidP="00E5109D">
      <w:pPr>
        <w:autoSpaceDE w:val="0"/>
        <w:autoSpaceDN w:val="0"/>
        <w:adjustRightInd w:val="0"/>
      </w:pPr>
      <w:commentRangeStart w:id="16"/>
      <w:r w:rsidRPr="009E2DFA">
        <w:t>Pursuant to Clause 3.5.2 of the Agreement, we the undersigned hereby confirm, declare and certify to each other that, as of the date hereof, each of the Balance Sale Shares Conditions Precedent specified in Clause 3.4.3 of the Agreement required to be fulfilled by us</w:t>
      </w:r>
      <w:r w:rsidR="001B07A4">
        <w:t xml:space="preserve"> ceases to be applicable and accordingly, has been deemed to be waived by the Sellers.</w:t>
      </w:r>
      <w:r w:rsidRPr="009E2DFA">
        <w:t xml:space="preserve"> </w:t>
      </w:r>
      <w:commentRangeEnd w:id="16"/>
      <w:r w:rsidR="001B07A4">
        <w:rPr>
          <w:rStyle w:val="CommentReference"/>
        </w:rPr>
        <w:commentReference w:id="16"/>
      </w:r>
      <w:r w:rsidR="001B07A4" w:rsidRPr="009E2DFA" w:rsidDel="001B07A4">
        <w:t xml:space="preserve"> </w:t>
      </w:r>
    </w:p>
    <w:p w14:paraId="02D4F1AD" w14:textId="77777777" w:rsidR="008760E4" w:rsidRDefault="00E5109D" w:rsidP="004609C7">
      <w:pPr>
        <w:autoSpaceDE w:val="0"/>
        <w:autoSpaceDN w:val="0"/>
        <w:adjustRightInd w:val="0"/>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E482B27" w14:textId="77777777" w:rsidR="00E5109D" w:rsidRPr="009E2DFA" w:rsidRDefault="00E5109D" w:rsidP="00E5109D">
      <w:pPr>
        <w:contextualSpacing/>
        <w:rPr>
          <w:rFonts w:eastAsia="SimSun"/>
          <w:lang w:eastAsia="zh-CN" w:bidi="he-IL"/>
        </w:rPr>
      </w:pPr>
    </w:p>
    <w:p w14:paraId="71AC3E93"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77E98236" w14:textId="77777777" w:rsidR="00E5109D" w:rsidRPr="009E2DFA" w:rsidRDefault="00E5109D" w:rsidP="00E5109D">
      <w:pPr>
        <w:contextualSpacing/>
        <w:rPr>
          <w:rFonts w:eastAsia="SimSun"/>
          <w:lang w:eastAsia="zh-CN" w:bidi="he-IL"/>
        </w:rPr>
      </w:pPr>
    </w:p>
    <w:p w14:paraId="543558B6" w14:textId="77777777" w:rsidR="00E5109D" w:rsidRPr="009E2DFA" w:rsidRDefault="00E5109D" w:rsidP="00E5109D">
      <w:pPr>
        <w:contextualSpacing/>
      </w:pPr>
      <w:r w:rsidRPr="009E2DFA">
        <w:rPr>
          <w:rFonts w:eastAsia="SimSun"/>
          <w:lang w:eastAsia="zh-CN" w:bidi="he-IL"/>
        </w:rPr>
        <w:t xml:space="preserve">For </w:t>
      </w:r>
      <w:r w:rsidR="00C92EF4" w:rsidRPr="009E2DFA">
        <w:rPr>
          <w:b/>
          <w:caps/>
        </w:rPr>
        <w:t>SINDICATUM</w:t>
      </w:r>
      <w:r w:rsidRPr="009E2DFA">
        <w:rPr>
          <w:b/>
          <w:caps/>
        </w:rPr>
        <w:t xml:space="preserve"> Solar Energy Gujarat Private Limited</w:t>
      </w:r>
    </w:p>
    <w:p w14:paraId="1D992B24" w14:textId="77777777" w:rsidR="00E5109D" w:rsidRPr="009E2DFA" w:rsidRDefault="00E5109D" w:rsidP="00E5109D">
      <w:pPr>
        <w:contextualSpacing/>
        <w:rPr>
          <w:rFonts w:eastAsia="SimSun"/>
          <w:lang w:eastAsia="zh-CN" w:bidi="he-IL"/>
        </w:rPr>
      </w:pPr>
    </w:p>
    <w:p w14:paraId="1818C292" w14:textId="77777777" w:rsidR="00E5109D" w:rsidRPr="009E2DFA" w:rsidRDefault="00E5109D" w:rsidP="00E5109D">
      <w:pPr>
        <w:contextualSpacing/>
        <w:rPr>
          <w:rFonts w:eastAsia="SimSun"/>
          <w:lang w:eastAsia="zh-CN" w:bidi="he-IL"/>
        </w:rPr>
      </w:pPr>
    </w:p>
    <w:p w14:paraId="08ED2140"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0C214F4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74EBCF2D"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1577F6DF" w14:textId="77777777" w:rsidR="00E5109D" w:rsidRPr="009E2DFA" w:rsidRDefault="00E5109D" w:rsidP="00E5109D"/>
    <w:p w14:paraId="364696DD" w14:textId="77777777" w:rsidR="00E5109D" w:rsidRPr="009E2DFA" w:rsidRDefault="00E5109D" w:rsidP="00E5109D">
      <w:pPr>
        <w:rPr>
          <w:b/>
        </w:rPr>
      </w:pPr>
      <w:r w:rsidRPr="009E2DFA">
        <w:rPr>
          <w:rFonts w:eastAsia="SimSun"/>
          <w:b/>
          <w:bCs/>
          <w:lang w:eastAsia="zh-CN" w:bidi="he-IL"/>
        </w:rPr>
        <w:t xml:space="preserve">For </w:t>
      </w:r>
      <w:r w:rsidRPr="009E2DFA">
        <w:rPr>
          <w:rFonts w:eastAsia="SimSun"/>
          <w:b/>
          <w:caps/>
          <w:lang w:eastAsia="zh-CN" w:bidi="he-IL"/>
        </w:rPr>
        <w:t>Sindicatum Captive Energy Singapore Pte. Limited</w:t>
      </w:r>
    </w:p>
    <w:p w14:paraId="4D166B8F" w14:textId="77777777" w:rsidR="002E654F" w:rsidRPr="009E2DFA" w:rsidRDefault="002E654F" w:rsidP="00E5109D">
      <w:pPr>
        <w:contextualSpacing/>
        <w:rPr>
          <w:rFonts w:eastAsia="SimSun"/>
          <w:lang w:eastAsia="zh-CN" w:bidi="he-IL"/>
        </w:rPr>
      </w:pPr>
    </w:p>
    <w:p w14:paraId="70292D8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76C4996A"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6F3E5DA2" w14:textId="77777777" w:rsidR="00E5109D" w:rsidRPr="009E2DFA" w:rsidRDefault="00E5109D" w:rsidP="00E5109D">
      <w:r w:rsidRPr="009E2DFA">
        <w:t>Authorised Signatory</w:t>
      </w:r>
    </w:p>
    <w:p w14:paraId="469AFFDF" w14:textId="77777777" w:rsidR="00E5109D" w:rsidRPr="009E2DFA" w:rsidRDefault="00E5109D" w:rsidP="00E5109D">
      <w:pPr>
        <w:rPr>
          <w:rFonts w:eastAsia="SimSun"/>
          <w:b/>
          <w:lang w:eastAsia="zh-CN" w:bidi="he-IL"/>
        </w:rPr>
      </w:pPr>
    </w:p>
    <w:p w14:paraId="4356D6C4" w14:textId="77777777" w:rsidR="00E5109D" w:rsidRPr="009E2DFA" w:rsidRDefault="00E5109D" w:rsidP="00E5109D">
      <w:pPr>
        <w:contextualSpacing/>
        <w:rPr>
          <w:b/>
        </w:rPr>
      </w:pPr>
      <w:r w:rsidRPr="009E2DFA">
        <w:rPr>
          <w:rFonts w:eastAsia="SimSun"/>
          <w:b/>
          <w:bCs/>
          <w:lang w:eastAsia="zh-CN" w:bidi="he-IL"/>
        </w:rPr>
        <w:t xml:space="preserve">For </w:t>
      </w:r>
      <w:r w:rsidRPr="009E2DFA">
        <w:rPr>
          <w:b/>
        </w:rPr>
        <w:t xml:space="preserve">SINDICATUM RENEWABLE ENERGY COMPANY PTE. LIMITED </w:t>
      </w:r>
    </w:p>
    <w:p w14:paraId="757A055A" w14:textId="77777777" w:rsidR="00E5109D" w:rsidRPr="009E2DFA" w:rsidRDefault="00E5109D" w:rsidP="00E5109D">
      <w:pPr>
        <w:rPr>
          <w:b/>
        </w:rPr>
      </w:pPr>
    </w:p>
    <w:p w14:paraId="652C39F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6CB8A4B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2935D6B" w14:textId="77777777" w:rsidR="001B3862" w:rsidRDefault="00E5109D" w:rsidP="00E5109D">
      <w:pPr>
        <w:rPr>
          <w:lang w:eastAsia="zh-CN" w:bidi="he-IL"/>
        </w:rPr>
      </w:pPr>
      <w:r w:rsidRPr="009E2DFA">
        <w:rPr>
          <w:lang w:eastAsia="zh-CN" w:bidi="he-IL"/>
        </w:rPr>
        <w:t>Authorised Signatory</w:t>
      </w:r>
    </w:p>
    <w:p w14:paraId="6A73850B" w14:textId="77777777" w:rsidR="00E5109D" w:rsidRPr="009E2DFA" w:rsidRDefault="00E5109D" w:rsidP="00E5109D">
      <w:pPr>
        <w:rPr>
          <w:lang w:eastAsia="zh-CN" w:bidi="he-IL"/>
        </w:rPr>
      </w:pPr>
      <w:r w:rsidRPr="009E2DFA">
        <w:rPr>
          <w:lang w:eastAsia="zh-CN" w:bidi="he-IL"/>
        </w:rPr>
        <w:lastRenderedPageBreak/>
        <w:tab/>
      </w:r>
    </w:p>
    <w:p w14:paraId="6CC3F985" w14:textId="77777777" w:rsidR="001B3862" w:rsidRPr="009E2DFA" w:rsidRDefault="001B3862" w:rsidP="001B3862">
      <w:pPr>
        <w:contextualSpacing/>
        <w:rPr>
          <w:rFonts w:eastAsia="SimSun"/>
          <w:lang w:eastAsia="zh-CN" w:bidi="he-IL"/>
        </w:rPr>
      </w:pPr>
    </w:p>
    <w:p w14:paraId="35486432" w14:textId="77777777" w:rsidR="00E5109D" w:rsidRPr="009E2DFA" w:rsidRDefault="00E5109D" w:rsidP="00E5109D">
      <w:pPr>
        <w:pStyle w:val="Heading1"/>
        <w:rPr>
          <w:rFonts w:eastAsia="SimSun"/>
          <w:b/>
        </w:rPr>
      </w:pPr>
      <w:r w:rsidRPr="009E2DFA">
        <w:rPr>
          <w:rFonts w:eastAsia="SimSun"/>
          <w:b/>
        </w:rPr>
        <w:br w:type="page"/>
      </w:r>
      <w:bookmarkStart w:id="17" w:name="_Toc434256796"/>
      <w:bookmarkStart w:id="18" w:name="_Toc433234480"/>
      <w:r w:rsidRPr="009E2DFA">
        <w:rPr>
          <w:rFonts w:eastAsia="SimSun"/>
          <w:b/>
        </w:rPr>
        <w:lastRenderedPageBreak/>
        <w:t>Annexure-</w:t>
      </w:r>
      <w:r w:rsidR="00513C53" w:rsidRPr="009E2DFA">
        <w:rPr>
          <w:rFonts w:eastAsia="MS Mincho"/>
          <w:b/>
          <w:smallCaps w:val="0"/>
          <w:lang w:val="en-US"/>
        </w:rPr>
        <w:t>I</w:t>
      </w:r>
      <w:r w:rsidRPr="009E2DFA">
        <w:rPr>
          <w:rFonts w:eastAsia="SimSun"/>
          <w:b/>
        </w:rPr>
        <w:t>I</w:t>
      </w:r>
    </w:p>
    <w:p w14:paraId="353895D3" w14:textId="77777777" w:rsidR="00E5109D" w:rsidRPr="009E2DFA" w:rsidRDefault="00E5109D" w:rsidP="00E5109D">
      <w:pPr>
        <w:pStyle w:val="Heading1"/>
        <w:rPr>
          <w:rFonts w:eastAsia="SimSun"/>
          <w:b/>
        </w:rPr>
      </w:pPr>
    </w:p>
    <w:p w14:paraId="56D89A51" w14:textId="77777777" w:rsidR="00E5109D" w:rsidRPr="009E2DFA" w:rsidRDefault="00E5109D" w:rsidP="00E5109D">
      <w:pPr>
        <w:pStyle w:val="Heading1"/>
        <w:rPr>
          <w:rFonts w:eastAsia="SimSun"/>
          <w:b/>
        </w:rPr>
      </w:pPr>
      <w:r w:rsidRPr="009E2DFA">
        <w:rPr>
          <w:rFonts w:eastAsia="SimSun"/>
          <w:b/>
        </w:rPr>
        <w:t>Schedule 8 – Acquirers’ Balance Sale Shares CP Fulfillment Notice Format</w:t>
      </w:r>
      <w:bookmarkEnd w:id="15"/>
      <w:bookmarkEnd w:id="17"/>
      <w:bookmarkEnd w:id="18"/>
    </w:p>
    <w:p w14:paraId="4EA4E706" w14:textId="77777777" w:rsidR="00E5109D" w:rsidRPr="009E2DFA" w:rsidRDefault="00E5109D" w:rsidP="00E5109D">
      <w:pPr>
        <w:contextualSpacing/>
        <w:jc w:val="center"/>
      </w:pPr>
    </w:p>
    <w:p w14:paraId="273FA39A" w14:textId="77777777" w:rsidR="00E5109D" w:rsidRPr="009E2DFA" w:rsidRDefault="00E5109D" w:rsidP="00E5109D">
      <w:pPr>
        <w:contextualSpacing/>
        <w:jc w:val="center"/>
      </w:pPr>
      <w:r w:rsidRPr="009E2DFA">
        <w:t>[</w:t>
      </w:r>
      <w:r w:rsidRPr="009E2DFA">
        <w:rPr>
          <w:i/>
        </w:rPr>
        <w:t>On the letter head of the Acquirer</w:t>
      </w:r>
      <w:r w:rsidRPr="009E2DFA">
        <w:t>]</w:t>
      </w:r>
    </w:p>
    <w:p w14:paraId="4F741D4A" w14:textId="77777777" w:rsidR="00E5109D" w:rsidRPr="009E2DFA" w:rsidRDefault="00E5109D" w:rsidP="00E5109D">
      <w:pPr>
        <w:contextualSpacing/>
        <w:jc w:val="center"/>
      </w:pPr>
    </w:p>
    <w:p w14:paraId="349491A0" w14:textId="77777777" w:rsidR="00E5109D" w:rsidRPr="009E2DFA" w:rsidRDefault="00E5109D" w:rsidP="00E5109D">
      <w:pPr>
        <w:contextualSpacing/>
      </w:pPr>
      <w:r w:rsidRPr="009E2DFA">
        <w:t>Date: [●] 201</w:t>
      </w:r>
      <w:r w:rsidR="00BD43FB" w:rsidRPr="009E2DFA">
        <w:t>8</w:t>
      </w:r>
    </w:p>
    <w:p w14:paraId="42A376A0" w14:textId="77777777" w:rsidR="00E5109D" w:rsidRPr="009E2DFA" w:rsidRDefault="00E5109D" w:rsidP="00E5109D">
      <w:pPr>
        <w:contextualSpacing/>
      </w:pPr>
    </w:p>
    <w:p w14:paraId="140AA741" w14:textId="77777777" w:rsidR="00E5109D" w:rsidRPr="009E2DFA" w:rsidRDefault="00A743D8" w:rsidP="00E5109D">
      <w:pPr>
        <w:contextualSpacing/>
        <w:rPr>
          <w:rFonts w:eastAsia="SimSun"/>
          <w:lang w:eastAsia="zh-CN" w:bidi="he-IL"/>
        </w:rPr>
      </w:pPr>
      <w:r w:rsidRPr="009E2DFA">
        <w:rPr>
          <w:b/>
          <w:caps/>
        </w:rPr>
        <w:t>SINDICATUM</w:t>
      </w:r>
      <w:r w:rsidR="002E654F" w:rsidRPr="009E2DFA">
        <w:rPr>
          <w:b/>
          <w:caps/>
        </w:rPr>
        <w:t xml:space="preserve"> </w:t>
      </w:r>
      <w:r w:rsidR="00E5109D" w:rsidRPr="009E2DFA">
        <w:rPr>
          <w:b/>
          <w:caps/>
        </w:rPr>
        <w:t>Solar Energy Gujarat Private Limited</w:t>
      </w:r>
    </w:p>
    <w:p w14:paraId="77BF14E5" w14:textId="77777777" w:rsidR="00444D00" w:rsidRPr="009E2DFA" w:rsidRDefault="00444D00" w:rsidP="00444D00">
      <w:pPr>
        <w:autoSpaceDE w:val="0"/>
        <w:autoSpaceDN w:val="0"/>
        <w:adjustRightInd w:val="0"/>
        <w:rPr>
          <w:rFonts w:eastAsia="TimesNewRoman"/>
        </w:rPr>
      </w:pPr>
      <w:r w:rsidRPr="009E2DFA">
        <w:rPr>
          <w:bCs/>
        </w:rPr>
        <w:t>[●]</w:t>
      </w:r>
    </w:p>
    <w:p w14:paraId="78917C71" w14:textId="77777777" w:rsidR="00E5109D" w:rsidRPr="009E2DFA" w:rsidRDefault="00E5109D" w:rsidP="00E5109D">
      <w:pPr>
        <w:contextualSpacing/>
        <w:rPr>
          <w:lang w:val="fr-FR"/>
        </w:rPr>
      </w:pPr>
    </w:p>
    <w:p w14:paraId="005FE095" w14:textId="77777777" w:rsidR="00E5109D" w:rsidRPr="009E2DFA" w:rsidRDefault="00E5109D" w:rsidP="00E5109D">
      <w:pPr>
        <w:contextualSpacing/>
      </w:pPr>
      <w:r w:rsidRPr="009E2DFA">
        <w:rPr>
          <w:b/>
          <w:bCs/>
          <w:caps/>
        </w:rPr>
        <w:t>AES Solar Energy Holdings (Mauritius) Private Limited</w:t>
      </w:r>
    </w:p>
    <w:p w14:paraId="79376C66" w14:textId="77777777" w:rsidR="00E5109D" w:rsidRPr="009E2DFA" w:rsidRDefault="00E5109D" w:rsidP="00E5109D">
      <w:pPr>
        <w:autoSpaceDE w:val="0"/>
        <w:autoSpaceDN w:val="0"/>
        <w:adjustRightInd w:val="0"/>
        <w:rPr>
          <w:rFonts w:eastAsia="TimesNewRoman"/>
        </w:rPr>
      </w:pPr>
      <w:r w:rsidRPr="009E2DFA">
        <w:rPr>
          <w:bCs/>
        </w:rPr>
        <w:t>[●]</w:t>
      </w:r>
    </w:p>
    <w:p w14:paraId="5E466EB4" w14:textId="77777777" w:rsidR="00E5109D" w:rsidRPr="009E2DFA" w:rsidRDefault="00E5109D" w:rsidP="00E5109D">
      <w:pPr>
        <w:contextualSpacing/>
        <w:rPr>
          <w:lang w:val="fr-FR"/>
        </w:rPr>
      </w:pPr>
    </w:p>
    <w:p w14:paraId="4F11DBF6" w14:textId="77777777" w:rsidR="00E5109D" w:rsidRPr="009E2DFA" w:rsidRDefault="00E5109D" w:rsidP="00E5109D">
      <w:pPr>
        <w:contextualSpacing/>
        <w:jc w:val="center"/>
        <w:rPr>
          <w:b/>
          <w:lang w:val="fr-FR"/>
        </w:rPr>
      </w:pPr>
      <w:r w:rsidRPr="009E2DFA">
        <w:rPr>
          <w:b/>
          <w:lang w:val="fr-FR"/>
        </w:rPr>
        <w:t>Subject:</w:t>
      </w:r>
      <w:r w:rsidRPr="009E2DFA">
        <w:rPr>
          <w:b/>
          <w:lang w:val="fr-FR"/>
        </w:rPr>
        <w:tab/>
        <w:t>Acquirers’ Balance Sale Shares CP Fulfillment Notice</w:t>
      </w:r>
    </w:p>
    <w:p w14:paraId="7B304DC5" w14:textId="77777777" w:rsidR="00E5109D" w:rsidRPr="009E2DFA" w:rsidRDefault="00E5109D" w:rsidP="00E5109D">
      <w:pPr>
        <w:contextualSpacing/>
        <w:rPr>
          <w:rFonts w:eastAsia="SimSun"/>
          <w:lang w:eastAsia="zh-CN" w:bidi="he-IL"/>
        </w:rPr>
      </w:pPr>
    </w:p>
    <w:p w14:paraId="072483DE" w14:textId="77777777" w:rsidR="00E5109D" w:rsidRPr="009E2DFA" w:rsidRDefault="00A743D8"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 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Sindicatum Captive Energy Singapore Pte. Limited</w:t>
      </w:r>
      <w:r w:rsidR="00E5109D" w:rsidRPr="009E2DFA">
        <w:t xml:space="preserve"> (“</w:t>
      </w:r>
      <w:r w:rsidR="00E5109D" w:rsidRPr="009E2DFA">
        <w:rPr>
          <w:b/>
        </w:rPr>
        <w:t>Acquirer</w:t>
      </w:r>
      <w:r w:rsidR="00E5109D" w:rsidRPr="009E2DFA">
        <w:t>”) and Sindicatum Renewable Energy Company Pte. Limited (“</w:t>
      </w:r>
      <w:r w:rsidR="00E5109D" w:rsidRPr="009E2DFA">
        <w:rPr>
          <w:b/>
        </w:rPr>
        <w:t>Acquirer Nominee</w:t>
      </w:r>
      <w:r w:rsidR="00E5109D" w:rsidRPr="009E2DFA">
        <w:t>”)</w:t>
      </w:r>
      <w:r w:rsidR="00E5109D" w:rsidRPr="009E2DFA">
        <w:rPr>
          <w:rFonts w:eastAsia="SimSun"/>
          <w:bCs/>
          <w:lang w:eastAsia="zh-CN" w:bidi="he-IL"/>
        </w:rPr>
        <w:t>.</w:t>
      </w:r>
    </w:p>
    <w:p w14:paraId="1EE39485" w14:textId="77777777" w:rsidR="00E5109D" w:rsidRPr="009E2DFA" w:rsidRDefault="00E5109D" w:rsidP="00E5109D">
      <w:pPr>
        <w:contextualSpacing/>
        <w:rPr>
          <w:rFonts w:eastAsia="SimSun"/>
          <w:lang w:eastAsia="zh-CN" w:bidi="he-IL"/>
        </w:rPr>
      </w:pPr>
    </w:p>
    <w:p w14:paraId="1BC586FD"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of the Agreement, we the undersigned hereby confirm, declare and certify that, as of the date hereof:</w:t>
      </w:r>
    </w:p>
    <w:p w14:paraId="03D85521" w14:textId="77777777" w:rsidR="00E5109D" w:rsidRPr="009E2DFA" w:rsidRDefault="00E5109D" w:rsidP="00E5109D">
      <w:pPr>
        <w:contextualSpacing/>
        <w:rPr>
          <w:rFonts w:eastAsia="SimSun"/>
          <w:lang w:eastAsia="zh-CN" w:bidi="he-IL"/>
        </w:rPr>
      </w:pPr>
      <w:bookmarkStart w:id="19" w:name="_Toc423112212"/>
    </w:p>
    <w:p w14:paraId="1D4695D4" w14:textId="77777777" w:rsidR="00E5109D" w:rsidRPr="009E2DFA" w:rsidRDefault="00E5109D" w:rsidP="00E5109D">
      <w:pPr>
        <w:numPr>
          <w:ilvl w:val="0"/>
          <w:numId w:val="34"/>
        </w:numPr>
        <w:spacing w:after="0"/>
        <w:ind w:left="567" w:hanging="567"/>
        <w:contextualSpacing/>
        <w:rPr>
          <w:rFonts w:eastAsia="SimSun"/>
          <w:lang w:eastAsia="zh-CN" w:bidi="he-IL"/>
        </w:rPr>
      </w:pPr>
      <w:r w:rsidRPr="009E2DFA">
        <w:rPr>
          <w:rFonts w:eastAsia="SimSun"/>
          <w:lang w:eastAsia="zh-CN" w:bidi="he-IL"/>
        </w:rPr>
        <w:t>There is no breach of any of the representations and warranties or obligations of the Acquirers under the Agreement.</w:t>
      </w:r>
    </w:p>
    <w:p w14:paraId="37EE9A64" w14:textId="77777777" w:rsidR="00E5109D" w:rsidRPr="009E2DFA" w:rsidRDefault="00E5109D" w:rsidP="00E5109D">
      <w:pPr>
        <w:contextualSpacing/>
        <w:rPr>
          <w:rFonts w:eastAsia="SimSun"/>
          <w:lang w:eastAsia="zh-CN" w:bidi="he-IL"/>
        </w:rPr>
      </w:pPr>
    </w:p>
    <w:p w14:paraId="57A5C6E4"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0DCC0D7F" w14:textId="77777777" w:rsidR="00E5109D" w:rsidRPr="009E2DFA" w:rsidRDefault="00E5109D" w:rsidP="00E5109D">
      <w:pPr>
        <w:contextualSpacing/>
        <w:rPr>
          <w:rFonts w:eastAsia="SimSun"/>
          <w:lang w:eastAsia="zh-CN" w:bidi="he-IL"/>
        </w:rPr>
      </w:pPr>
    </w:p>
    <w:p w14:paraId="682E6D7E"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582B68FE" w14:textId="77777777" w:rsidR="00E5109D" w:rsidRPr="009E2DFA" w:rsidRDefault="00E5109D" w:rsidP="00E5109D">
      <w:pPr>
        <w:contextualSpacing/>
        <w:rPr>
          <w:rFonts w:eastAsia="SimSun"/>
          <w:lang w:eastAsia="zh-CN" w:bidi="he-IL"/>
        </w:rPr>
      </w:pPr>
    </w:p>
    <w:p w14:paraId="1467B989"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Captive Energy Singapore Pte. Limited</w:t>
      </w:r>
      <w:r w:rsidRPr="009E2DFA">
        <w:rPr>
          <w:rFonts w:eastAsia="SimSun"/>
          <w:lang w:eastAsia="zh-CN" w:bidi="he-IL"/>
        </w:rPr>
        <w:tab/>
      </w:r>
      <w:r w:rsidRPr="009E2DFA">
        <w:rPr>
          <w:rFonts w:eastAsia="SimSun"/>
          <w:lang w:eastAsia="zh-CN" w:bidi="he-IL"/>
        </w:rPr>
        <w:tab/>
      </w:r>
    </w:p>
    <w:p w14:paraId="6A456767" w14:textId="77777777" w:rsidR="00E5109D" w:rsidRPr="009E2DFA" w:rsidRDefault="00E5109D" w:rsidP="00E5109D">
      <w:pPr>
        <w:contextualSpacing/>
        <w:rPr>
          <w:rFonts w:eastAsia="SimSun"/>
          <w:lang w:eastAsia="zh-CN" w:bidi="he-IL"/>
        </w:rPr>
      </w:pPr>
    </w:p>
    <w:p w14:paraId="039CC1D3" w14:textId="77777777" w:rsidR="00E5109D" w:rsidRPr="009E2DFA" w:rsidRDefault="00E5109D" w:rsidP="00E5109D">
      <w:pPr>
        <w:contextualSpacing/>
        <w:rPr>
          <w:rFonts w:eastAsia="SimSun"/>
          <w:lang w:eastAsia="zh-CN" w:bidi="he-IL"/>
        </w:rPr>
      </w:pPr>
    </w:p>
    <w:p w14:paraId="2FC4623E"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1BF9ACE8"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546B0597"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28C24C5F" w14:textId="77777777" w:rsidR="00E5109D" w:rsidRPr="009E2DFA" w:rsidRDefault="00E5109D" w:rsidP="00E5109D">
      <w:pPr>
        <w:contextualSpacing/>
        <w:rPr>
          <w:rFonts w:eastAsia="SimSun"/>
          <w:lang w:eastAsia="zh-CN" w:bidi="he-IL"/>
        </w:rPr>
      </w:pPr>
    </w:p>
    <w:p w14:paraId="40F89C2C"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For </w:t>
      </w:r>
      <w:r w:rsidRPr="009E2DFA">
        <w:rPr>
          <w:rFonts w:eastAsia="SimSun"/>
          <w:b/>
          <w:caps/>
          <w:lang w:eastAsia="zh-CN" w:bidi="he-IL"/>
        </w:rPr>
        <w:t>Sindicatum Renewable Energy Company Pte. Limited</w:t>
      </w:r>
      <w:r w:rsidRPr="009E2DFA">
        <w:rPr>
          <w:rFonts w:eastAsia="SimSun"/>
          <w:lang w:eastAsia="zh-CN" w:bidi="he-IL"/>
        </w:rPr>
        <w:tab/>
      </w:r>
      <w:r w:rsidRPr="009E2DFA">
        <w:rPr>
          <w:rFonts w:eastAsia="SimSun"/>
          <w:lang w:eastAsia="zh-CN" w:bidi="he-IL"/>
        </w:rPr>
        <w:tab/>
      </w:r>
    </w:p>
    <w:p w14:paraId="1C8C1EA6" w14:textId="77777777" w:rsidR="00E5109D" w:rsidRPr="009E2DFA" w:rsidRDefault="00E5109D" w:rsidP="00E5109D">
      <w:pPr>
        <w:contextualSpacing/>
        <w:rPr>
          <w:rFonts w:eastAsia="SimSun"/>
          <w:lang w:eastAsia="zh-CN" w:bidi="he-IL"/>
        </w:rPr>
      </w:pPr>
    </w:p>
    <w:p w14:paraId="468097E7" w14:textId="77777777" w:rsidR="00E5109D" w:rsidRPr="009E2DFA" w:rsidRDefault="00E5109D" w:rsidP="00E5109D">
      <w:pPr>
        <w:contextualSpacing/>
        <w:rPr>
          <w:rFonts w:eastAsia="SimSun"/>
          <w:lang w:eastAsia="zh-CN" w:bidi="he-IL"/>
        </w:rPr>
      </w:pPr>
    </w:p>
    <w:p w14:paraId="4E504B57"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79671AF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0381CE06" w14:textId="77777777" w:rsidR="00E5109D" w:rsidRPr="009E2DFA" w:rsidRDefault="00E5109D" w:rsidP="00E5109D">
      <w:pPr>
        <w:rPr>
          <w:b/>
          <w:bCs/>
          <w:lang w:eastAsia="en-IN"/>
        </w:rPr>
      </w:pPr>
      <w:r w:rsidRPr="009E2DFA">
        <w:rPr>
          <w:rFonts w:eastAsia="SimSun"/>
          <w:lang w:eastAsia="zh-CN" w:bidi="he-IL"/>
        </w:rPr>
        <w:t>Authorised Signatory</w:t>
      </w:r>
    </w:p>
    <w:p w14:paraId="25C96578" w14:textId="77777777" w:rsidR="00E5109D" w:rsidRPr="009E2DFA" w:rsidRDefault="00E5109D" w:rsidP="00E5109D">
      <w:pPr>
        <w:rPr>
          <w:b/>
          <w:bCs/>
          <w:lang w:eastAsia="en-IN"/>
        </w:rPr>
      </w:pPr>
    </w:p>
    <w:p w14:paraId="3A46634B" w14:textId="77777777" w:rsidR="00E5109D" w:rsidRPr="009E2DFA" w:rsidRDefault="00E5109D" w:rsidP="00E5109D">
      <w:pPr>
        <w:rPr>
          <w:b/>
          <w:bCs/>
          <w:lang w:eastAsia="en-IN"/>
        </w:rPr>
      </w:pPr>
    </w:p>
    <w:p w14:paraId="395BFEA7" w14:textId="77777777" w:rsidR="00E5109D" w:rsidRPr="009E2DFA" w:rsidRDefault="00E5109D" w:rsidP="00E5109D">
      <w:pPr>
        <w:rPr>
          <w:b/>
          <w:bCs/>
          <w:lang w:eastAsia="en-IN"/>
        </w:rPr>
      </w:pPr>
    </w:p>
    <w:p w14:paraId="19450E4F"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0942A4AD" w14:textId="77777777" w:rsidR="00E5109D" w:rsidRPr="009E2DFA" w:rsidRDefault="00E5109D" w:rsidP="00E5109D">
      <w:pPr>
        <w:contextualSpacing/>
        <w:rPr>
          <w:rFonts w:eastAsia="SimSun"/>
          <w:lang w:eastAsia="zh-CN" w:bidi="he-IL"/>
        </w:rPr>
      </w:pPr>
    </w:p>
    <w:p w14:paraId="7D48255F" w14:textId="77777777" w:rsidR="00E5109D" w:rsidRPr="009E2DFA" w:rsidRDefault="00E5109D" w:rsidP="00E5109D">
      <w:pPr>
        <w:rPr>
          <w:rFonts w:eastAsia="SimSun"/>
          <w:lang w:eastAsia="zh-CN" w:bidi="he-IL"/>
        </w:rPr>
      </w:pPr>
    </w:p>
    <w:p w14:paraId="53CEA4CC" w14:textId="77777777" w:rsidR="00E5109D" w:rsidRPr="009E2DFA" w:rsidRDefault="00E5109D" w:rsidP="00E5109D">
      <w:pPr>
        <w:contextualSpacing/>
        <w:rPr>
          <w:b/>
          <w:bCs/>
          <w:caps/>
        </w:rPr>
      </w:pPr>
      <w:r w:rsidRPr="009E2DFA">
        <w:rPr>
          <w:rFonts w:eastAsia="SimSun"/>
          <w:lang w:eastAsia="zh-CN" w:bidi="he-IL"/>
        </w:rPr>
        <w:t xml:space="preserve">For </w:t>
      </w:r>
      <w:r w:rsidRPr="009E2DFA">
        <w:rPr>
          <w:b/>
          <w:bCs/>
          <w:caps/>
        </w:rPr>
        <w:t>AES Solar Energy Holdings Mauritius Private Limited</w:t>
      </w:r>
    </w:p>
    <w:p w14:paraId="3995068B" w14:textId="77777777" w:rsidR="00E5109D" w:rsidRPr="009E2DFA" w:rsidRDefault="00E5109D" w:rsidP="00E5109D">
      <w:pPr>
        <w:contextualSpacing/>
      </w:pPr>
    </w:p>
    <w:p w14:paraId="2528D392" w14:textId="77777777" w:rsidR="00E5109D" w:rsidRPr="009E2DFA" w:rsidRDefault="00E5109D" w:rsidP="00E5109D">
      <w:pPr>
        <w:contextualSpacing/>
        <w:rPr>
          <w:rFonts w:eastAsia="SimSun"/>
          <w:lang w:eastAsia="zh-CN" w:bidi="he-IL"/>
        </w:rPr>
      </w:pPr>
    </w:p>
    <w:p w14:paraId="2A49500C"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990A530"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D1E118F"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25945CBD" w14:textId="77777777" w:rsidR="00E5109D" w:rsidRPr="009E2DFA" w:rsidRDefault="00E5109D" w:rsidP="00E5109D">
      <w:pPr>
        <w:contextualSpacing/>
        <w:rPr>
          <w:rFonts w:eastAsia="SimSun"/>
          <w:lang w:eastAsia="zh-CN" w:bidi="he-IL"/>
        </w:rPr>
      </w:pPr>
    </w:p>
    <w:p w14:paraId="47B68491" w14:textId="77777777" w:rsidR="00E5109D" w:rsidRPr="009E2DFA" w:rsidRDefault="00E5109D" w:rsidP="00E5109D">
      <w:pPr>
        <w:pStyle w:val="Heading1"/>
        <w:rPr>
          <w:rFonts w:eastAsia="SimSun"/>
          <w:b/>
        </w:rPr>
      </w:pPr>
      <w:r w:rsidRPr="009E2DFA">
        <w:rPr>
          <w:rFonts w:eastAsia="SimSun"/>
        </w:rPr>
        <w:br w:type="page"/>
      </w:r>
      <w:bookmarkStart w:id="20" w:name="_Toc434256797"/>
      <w:bookmarkStart w:id="21" w:name="_Toc433234481"/>
      <w:r w:rsidRPr="009E2DFA">
        <w:rPr>
          <w:rFonts w:eastAsia="SimSun"/>
          <w:b/>
        </w:rPr>
        <w:lastRenderedPageBreak/>
        <w:t>Annexure-</w:t>
      </w:r>
      <w:r w:rsidR="00680B08" w:rsidRPr="009E2DFA">
        <w:rPr>
          <w:rFonts w:eastAsia="MS Mincho"/>
          <w:b/>
          <w:smallCaps w:val="0"/>
          <w:lang w:val="en-US"/>
        </w:rPr>
        <w:t>I</w:t>
      </w:r>
      <w:r w:rsidRPr="009E2DFA">
        <w:rPr>
          <w:rFonts w:eastAsia="SimSun"/>
          <w:b/>
        </w:rPr>
        <w:t>II</w:t>
      </w:r>
    </w:p>
    <w:p w14:paraId="40089A93" w14:textId="77777777" w:rsidR="00E5109D" w:rsidRPr="009E2DFA" w:rsidRDefault="00E5109D" w:rsidP="00E5109D">
      <w:pPr>
        <w:pStyle w:val="Heading1"/>
        <w:rPr>
          <w:rFonts w:eastAsia="SimSun"/>
          <w:b/>
        </w:rPr>
      </w:pPr>
    </w:p>
    <w:p w14:paraId="251EC276" w14:textId="77777777" w:rsidR="00E5109D" w:rsidRPr="009E2DFA" w:rsidRDefault="00E5109D" w:rsidP="00E5109D">
      <w:pPr>
        <w:pStyle w:val="Heading1"/>
        <w:rPr>
          <w:b/>
          <w:caps/>
        </w:rPr>
      </w:pPr>
      <w:r w:rsidRPr="009E2DFA">
        <w:rPr>
          <w:b/>
        </w:rPr>
        <w:t>Schedule 9 – Seller No. 1 Balance Sale Shares CP Fulfillment Notice Format</w:t>
      </w:r>
      <w:bookmarkEnd w:id="19"/>
      <w:bookmarkEnd w:id="20"/>
      <w:bookmarkEnd w:id="21"/>
    </w:p>
    <w:p w14:paraId="2816E02B" w14:textId="77777777" w:rsidR="00E5109D" w:rsidRPr="009E2DFA" w:rsidRDefault="00E5109D" w:rsidP="00E5109D">
      <w:pPr>
        <w:contextualSpacing/>
      </w:pPr>
    </w:p>
    <w:p w14:paraId="10A2870C" w14:textId="77777777" w:rsidR="00E5109D" w:rsidRPr="009E2DFA" w:rsidRDefault="00E5109D" w:rsidP="00E5109D">
      <w:pPr>
        <w:contextualSpacing/>
      </w:pPr>
      <w:r w:rsidRPr="009E2DFA">
        <w:t>Date: [●] 201</w:t>
      </w:r>
      <w:r w:rsidR="00BD43FB" w:rsidRPr="009E2DFA">
        <w:t>8</w:t>
      </w:r>
    </w:p>
    <w:p w14:paraId="46239E64" w14:textId="77777777" w:rsidR="00E5109D" w:rsidRPr="009E2DFA" w:rsidRDefault="00E5109D" w:rsidP="00E5109D">
      <w:pPr>
        <w:contextualSpacing/>
      </w:pPr>
    </w:p>
    <w:p w14:paraId="5F8043A9"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Captive Energy Singapore Pte. Limited</w:t>
      </w:r>
    </w:p>
    <w:p w14:paraId="56B0825C" w14:textId="77777777" w:rsidR="00E5109D" w:rsidRPr="009E2DFA" w:rsidRDefault="00E5109D" w:rsidP="00E5109D">
      <w:pPr>
        <w:contextualSpacing/>
      </w:pPr>
      <w:r w:rsidRPr="009E2DFA">
        <w:t>[</w:t>
      </w:r>
      <w:r w:rsidRPr="009E2DFA">
        <w:rPr>
          <w:i/>
        </w:rPr>
        <w:t>insert name and address of the Acquirer</w:t>
      </w:r>
      <w:r w:rsidRPr="009E2DFA">
        <w:t>]</w:t>
      </w:r>
    </w:p>
    <w:p w14:paraId="4C85E6B4" w14:textId="77777777" w:rsidR="00E5109D" w:rsidRPr="009E2DFA" w:rsidRDefault="00E5109D" w:rsidP="00E5109D">
      <w:pPr>
        <w:contextualSpacing/>
        <w:rPr>
          <w:lang w:val="fr-FR"/>
        </w:rPr>
      </w:pPr>
    </w:p>
    <w:p w14:paraId="47F054B7" w14:textId="77777777" w:rsidR="00E5109D" w:rsidRPr="009E2DFA" w:rsidRDefault="00E5109D" w:rsidP="00E5109D">
      <w:pPr>
        <w:contextualSpacing/>
        <w:rPr>
          <w:rFonts w:eastAsia="SimSun"/>
          <w:b/>
          <w:caps/>
          <w:lang w:eastAsia="zh-CN" w:bidi="he-IL"/>
        </w:rPr>
      </w:pPr>
      <w:r w:rsidRPr="009E2DFA">
        <w:rPr>
          <w:rFonts w:eastAsia="SimSun"/>
          <w:b/>
          <w:caps/>
          <w:lang w:eastAsia="zh-CN" w:bidi="he-IL"/>
        </w:rPr>
        <w:t>Sindicatum Renewable Energy Company Pte. Limited</w:t>
      </w:r>
    </w:p>
    <w:p w14:paraId="69EEDBB3" w14:textId="77777777" w:rsidR="00E5109D" w:rsidRPr="009E2DFA" w:rsidRDefault="00E5109D" w:rsidP="00E5109D">
      <w:pPr>
        <w:contextualSpacing/>
      </w:pPr>
      <w:r w:rsidRPr="009E2DFA">
        <w:t>[</w:t>
      </w:r>
      <w:r w:rsidRPr="009E2DFA">
        <w:rPr>
          <w:i/>
        </w:rPr>
        <w:t>insert name and address of the Acquirer</w:t>
      </w:r>
      <w:r w:rsidRPr="009E2DFA">
        <w:t>]</w:t>
      </w:r>
    </w:p>
    <w:p w14:paraId="0B6F5F76" w14:textId="77777777" w:rsidR="00E5109D" w:rsidRPr="009E2DFA" w:rsidRDefault="00E5109D" w:rsidP="00E5109D">
      <w:pPr>
        <w:contextualSpacing/>
        <w:rPr>
          <w:lang w:val="fr-FR"/>
        </w:rPr>
      </w:pPr>
      <w:r w:rsidRPr="009E2DFA">
        <w:rPr>
          <w:rFonts w:eastAsia="SimSun"/>
          <w:lang w:eastAsia="zh-CN" w:bidi="he-IL"/>
        </w:rPr>
        <w:tab/>
      </w:r>
    </w:p>
    <w:p w14:paraId="4AADE7E4" w14:textId="77777777" w:rsidR="00E5109D" w:rsidRPr="009E2DFA" w:rsidRDefault="00E5109D" w:rsidP="00E5109D">
      <w:pPr>
        <w:contextualSpacing/>
        <w:jc w:val="center"/>
        <w:rPr>
          <w:b/>
          <w:lang w:val="fr-FR"/>
        </w:rPr>
      </w:pPr>
      <w:r w:rsidRPr="009E2DFA">
        <w:rPr>
          <w:b/>
          <w:lang w:val="fr-FR"/>
        </w:rPr>
        <w:t>Subject:</w:t>
      </w:r>
      <w:r w:rsidRPr="009E2DFA">
        <w:rPr>
          <w:b/>
          <w:lang w:val="fr-FR"/>
        </w:rPr>
        <w:tab/>
        <w:t>Seller No. 1 Balance Sale Shares CP Fulfillment Notice</w:t>
      </w:r>
    </w:p>
    <w:p w14:paraId="0CA5EE3F" w14:textId="77777777" w:rsidR="00E5109D" w:rsidRPr="009E2DFA" w:rsidRDefault="00E5109D" w:rsidP="00E5109D">
      <w:pPr>
        <w:contextualSpacing/>
        <w:rPr>
          <w:rFonts w:eastAsia="SimSun"/>
          <w:lang w:eastAsia="zh-CN" w:bidi="he-IL"/>
        </w:rPr>
      </w:pPr>
    </w:p>
    <w:p w14:paraId="54B1A740" w14:textId="77777777" w:rsidR="00E5109D" w:rsidRPr="009E2DFA" w:rsidRDefault="007B18ED" w:rsidP="00E5109D">
      <w:pPr>
        <w:contextualSpacing/>
        <w:rPr>
          <w:rFonts w:eastAsia="SimSun"/>
          <w:lang w:eastAsia="zh-CN" w:bidi="he-IL"/>
        </w:rPr>
      </w:pPr>
      <w:r w:rsidRPr="009E2DFA">
        <w:rPr>
          <w:rFonts w:eastAsia="SimSun"/>
          <w:lang w:eastAsia="zh-CN" w:bidi="he-IL"/>
        </w:rPr>
        <w:t xml:space="preserve">We refer to the Share Purchase Agreement dated November 11,2015 as amended by the Amendment Agreements dated </w:t>
      </w:r>
      <w:r w:rsidRPr="009E2DFA">
        <w:rPr>
          <w:lang w:eastAsia="ja-JP"/>
        </w:rPr>
        <w:t>October 31, 2016,</w:t>
      </w:r>
      <w:r w:rsidRPr="009E2DFA">
        <w:t xml:space="preserve"> </w:t>
      </w:r>
      <w:r w:rsidRPr="009E2DFA">
        <w:rPr>
          <w:rFonts w:eastAsia="Calibri"/>
          <w:bCs/>
          <w:iCs/>
        </w:rPr>
        <w:t>December 5, 2016</w:t>
      </w:r>
      <w:r w:rsidRPr="009E2DFA">
        <w:t xml:space="preserve"> and [</w:t>
      </w:r>
      <w:r w:rsidRPr="009E2DFA">
        <w:rPr>
          <w:i/>
          <w:highlight w:val="yellow"/>
        </w:rPr>
        <w:t>the date of this third amendment agreement to be inserted</w:t>
      </w:r>
      <w:r w:rsidRPr="009E2DFA">
        <w:t>]</w:t>
      </w:r>
      <w:r w:rsidRPr="009E2DFA">
        <w:rPr>
          <w:lang w:eastAsia="ja-JP"/>
        </w:rPr>
        <w:t xml:space="preserve"> </w:t>
      </w:r>
      <w:r w:rsidRPr="009E2DFA">
        <w:rPr>
          <w:rFonts w:eastAsia="SimSun"/>
          <w:lang w:eastAsia="zh-CN" w:bidi="he-IL"/>
        </w:rPr>
        <w:t>(“</w:t>
      </w:r>
      <w:r w:rsidRPr="009E2DFA">
        <w:rPr>
          <w:rFonts w:eastAsia="SimSun"/>
          <w:b/>
          <w:lang w:eastAsia="zh-CN" w:bidi="he-IL"/>
        </w:rPr>
        <w:t>Agreement</w:t>
      </w:r>
      <w:r w:rsidRPr="009E2DFA">
        <w:rPr>
          <w:rFonts w:eastAsia="SimSun"/>
          <w:lang w:eastAsia="zh-CN" w:bidi="he-IL"/>
        </w:rPr>
        <w:t xml:space="preserve">”) executed amongst Sindicatum Solar Energy Gujarat Private Limited </w:t>
      </w:r>
      <w:r w:rsidRPr="009E2DFA">
        <w:t>(formerly AES Solar Energy Gujarat Private Limited</w:t>
      </w:r>
      <w:r w:rsidRPr="009E2DFA">
        <w:rPr>
          <w:b/>
          <w:caps/>
        </w:rPr>
        <w:t>)</w:t>
      </w:r>
      <w:r w:rsidRPr="009E2DFA">
        <w:rPr>
          <w:rFonts w:eastAsia="SimSun"/>
          <w:lang w:eastAsia="zh-CN" w:bidi="he-IL"/>
        </w:rPr>
        <w:t xml:space="preserve"> `</w:t>
      </w:r>
      <w:r w:rsidR="00E5109D" w:rsidRPr="009E2DFA">
        <w:rPr>
          <w:rFonts w:eastAsia="SimSun"/>
          <w:lang w:eastAsia="zh-CN" w:bidi="he-IL"/>
        </w:rPr>
        <w:t>(“</w:t>
      </w:r>
      <w:r w:rsidR="00E5109D" w:rsidRPr="009E2DFA">
        <w:rPr>
          <w:rFonts w:eastAsia="SimSun"/>
          <w:b/>
          <w:lang w:eastAsia="zh-CN" w:bidi="he-IL"/>
        </w:rPr>
        <w:t>Company</w:t>
      </w:r>
      <w:r w:rsidR="00E5109D" w:rsidRPr="009E2DFA">
        <w:rPr>
          <w:rFonts w:eastAsia="SimSun"/>
          <w:lang w:eastAsia="zh-CN" w:bidi="he-IL"/>
        </w:rPr>
        <w:t>”),</w:t>
      </w:r>
      <w:r w:rsidR="002E654F" w:rsidRPr="009E2DFA">
        <w:rPr>
          <w:rFonts w:eastAsia="SimSun"/>
          <w:lang w:eastAsia="zh-CN" w:bidi="he-IL"/>
        </w:rPr>
        <w:t xml:space="preserve"> </w:t>
      </w:r>
      <w:r w:rsidR="00E5109D" w:rsidRPr="009E2DFA">
        <w:rPr>
          <w:rFonts w:eastAsia="SimSun"/>
          <w:lang w:eastAsia="zh-CN" w:bidi="he-IL"/>
        </w:rPr>
        <w:t>AES Solar Energy Holdings Mauritius Private Limited, Silver Ridge Power B.V. (collectively, the “</w:t>
      </w:r>
      <w:r w:rsidR="00E5109D" w:rsidRPr="009E2DFA">
        <w:rPr>
          <w:rFonts w:eastAsia="SimSun"/>
          <w:b/>
          <w:lang w:eastAsia="zh-CN" w:bidi="he-IL"/>
        </w:rPr>
        <w:t>Sellers</w:t>
      </w:r>
      <w:r w:rsidR="00E5109D" w:rsidRPr="009E2DFA">
        <w:rPr>
          <w:rFonts w:eastAsia="SimSun"/>
          <w:lang w:eastAsia="zh-CN" w:bidi="he-IL"/>
        </w:rPr>
        <w:t>”), Sindicatum Captive Energy Singapore Pte. Limited</w:t>
      </w:r>
      <w:r w:rsidR="00E5109D" w:rsidRPr="009E2DFA">
        <w:t xml:space="preserve"> (</w:t>
      </w:r>
      <w:r w:rsidR="00E5109D" w:rsidRPr="009E2DFA">
        <w:rPr>
          <w:b/>
        </w:rPr>
        <w:t>Acquirer</w:t>
      </w:r>
      <w:r w:rsidR="00E5109D" w:rsidRPr="009E2DFA">
        <w:t>”) and Sindicatum Renewable Energy Company Pte. Limited (“</w:t>
      </w:r>
      <w:r w:rsidR="00E5109D" w:rsidRPr="009E2DFA">
        <w:rPr>
          <w:b/>
        </w:rPr>
        <w:t>Acquirer Nominee</w:t>
      </w:r>
      <w:r w:rsidR="00E5109D" w:rsidRPr="009E2DFA">
        <w:t>”)</w:t>
      </w:r>
      <w:r w:rsidR="00E5109D" w:rsidRPr="009E2DFA">
        <w:rPr>
          <w:rFonts w:eastAsia="SimSun"/>
          <w:bCs/>
          <w:lang w:eastAsia="zh-CN" w:bidi="he-IL"/>
        </w:rPr>
        <w:t>.</w:t>
      </w:r>
    </w:p>
    <w:p w14:paraId="3E6A1D37" w14:textId="77777777" w:rsidR="00E5109D" w:rsidRPr="009E2DFA" w:rsidRDefault="00E5109D" w:rsidP="00E5109D">
      <w:pPr>
        <w:contextualSpacing/>
        <w:rPr>
          <w:rFonts w:eastAsia="SimSun"/>
          <w:lang w:eastAsia="zh-CN" w:bidi="he-IL"/>
        </w:rPr>
      </w:pPr>
    </w:p>
    <w:p w14:paraId="07EF8E17" w14:textId="77777777" w:rsidR="00E5109D" w:rsidRPr="009E2DFA" w:rsidRDefault="00E5109D" w:rsidP="00E5109D">
      <w:pPr>
        <w:contextualSpacing/>
        <w:rPr>
          <w:rFonts w:eastAsia="SimSun"/>
          <w:lang w:eastAsia="zh-CN" w:bidi="he-IL"/>
        </w:rPr>
      </w:pPr>
      <w:r w:rsidRPr="009E2DFA">
        <w:rPr>
          <w:rFonts w:eastAsia="SimSun"/>
          <w:lang w:eastAsia="zh-CN" w:bidi="he-IL"/>
        </w:rPr>
        <w:t>Pursuant to Clause 3.5.2, we the undersigned hereby confirm, declare and certify that, as of the date hereof:</w:t>
      </w:r>
    </w:p>
    <w:p w14:paraId="0C2ACA4C" w14:textId="77777777" w:rsidR="00E5109D" w:rsidRPr="009E2DFA" w:rsidRDefault="00E5109D" w:rsidP="00E5109D">
      <w:pPr>
        <w:contextualSpacing/>
        <w:rPr>
          <w:rFonts w:eastAsia="SimSun"/>
          <w:lang w:eastAsia="zh-CN" w:bidi="he-IL"/>
        </w:rPr>
      </w:pPr>
    </w:p>
    <w:p w14:paraId="609F7317" w14:textId="77777777" w:rsidR="00E5109D" w:rsidRPr="00165865" w:rsidRDefault="00E5109D" w:rsidP="00E5109D">
      <w:pPr>
        <w:numPr>
          <w:ilvl w:val="0"/>
          <w:numId w:val="35"/>
        </w:numPr>
        <w:autoSpaceDE w:val="0"/>
        <w:autoSpaceDN w:val="0"/>
        <w:adjustRightInd w:val="0"/>
        <w:spacing w:after="0"/>
        <w:ind w:left="567" w:hanging="567"/>
      </w:pPr>
      <w:r w:rsidRPr="00165865">
        <w:rPr>
          <w:rFonts w:eastAsia="TimesNewRoman"/>
        </w:rPr>
        <w:t>There</w:t>
      </w:r>
      <w:r w:rsidRPr="00165865">
        <w:t xml:space="preserve"> is no breach of the Balance Sale Shares Title Warranties. </w:t>
      </w:r>
    </w:p>
    <w:p w14:paraId="600F1D02" w14:textId="77777777" w:rsidR="00E5109D" w:rsidRPr="00165865" w:rsidRDefault="00E5109D" w:rsidP="00E5109D">
      <w:pPr>
        <w:autoSpaceDE w:val="0"/>
        <w:autoSpaceDN w:val="0"/>
        <w:adjustRightInd w:val="0"/>
        <w:spacing w:after="0"/>
        <w:ind w:left="567"/>
      </w:pPr>
    </w:p>
    <w:p w14:paraId="3ED8C5E5" w14:textId="77777777" w:rsidR="00E5109D" w:rsidRPr="00165865" w:rsidRDefault="00E5109D" w:rsidP="00E5109D">
      <w:pPr>
        <w:numPr>
          <w:ilvl w:val="0"/>
          <w:numId w:val="35"/>
        </w:numPr>
        <w:autoSpaceDE w:val="0"/>
        <w:autoSpaceDN w:val="0"/>
        <w:adjustRightInd w:val="0"/>
        <w:spacing w:after="0"/>
        <w:ind w:left="567" w:hanging="567"/>
      </w:pPr>
      <w:r w:rsidRPr="00165865">
        <w:t xml:space="preserve">The Seller </w:t>
      </w:r>
      <w:r w:rsidR="008760E4" w:rsidRPr="00165865">
        <w:t>No. 1 Balance Sale Shares Conditions Precedent specified in Clause 3.4.1(b) and Clause 3.4.1(c) of the Agreement required to be fulfilled by Seller No.1 have been satisfied. Enclosed p</w:t>
      </w:r>
      <w:r w:rsidRPr="00165865">
        <w:t>lease find documents evidencing such compliance.</w:t>
      </w:r>
    </w:p>
    <w:p w14:paraId="1D2CB8D0" w14:textId="77777777" w:rsidR="00E5109D" w:rsidRPr="009E2DFA" w:rsidRDefault="00E5109D" w:rsidP="00E5109D">
      <w:pPr>
        <w:contextualSpacing/>
        <w:rPr>
          <w:rFonts w:eastAsia="SimSun"/>
          <w:lang w:eastAsia="zh-CN" w:bidi="he-IL"/>
        </w:rPr>
      </w:pPr>
    </w:p>
    <w:p w14:paraId="57BAB623" w14:textId="77777777" w:rsidR="00E5109D" w:rsidRPr="009E2DFA" w:rsidRDefault="00E5109D" w:rsidP="00E5109D">
      <w:pPr>
        <w:contextualSpacing/>
        <w:rPr>
          <w:rFonts w:eastAsia="SimSun"/>
          <w:lang w:eastAsia="zh-CN" w:bidi="he-IL"/>
        </w:rPr>
      </w:pPr>
      <w:r w:rsidRPr="009E2DFA">
        <w:rPr>
          <w:rFonts w:eastAsia="SimSun"/>
          <w:lang w:eastAsia="zh-CN" w:bidi="he-IL"/>
        </w:rPr>
        <w:t>Capitalized words and expressions used in this letter but not defined herein shall have the same meaning as assigned to them in the Agreement.</w:t>
      </w:r>
    </w:p>
    <w:p w14:paraId="30EA4DDC" w14:textId="77777777" w:rsidR="00E5109D" w:rsidRPr="009E2DFA" w:rsidRDefault="00E5109D" w:rsidP="00E5109D">
      <w:pPr>
        <w:contextualSpacing/>
        <w:rPr>
          <w:rFonts w:eastAsia="SimSun"/>
          <w:lang w:eastAsia="zh-CN" w:bidi="he-IL"/>
        </w:rPr>
      </w:pPr>
    </w:p>
    <w:p w14:paraId="27B9AF0A" w14:textId="77777777" w:rsidR="00E5109D" w:rsidRPr="009E2DFA" w:rsidRDefault="00E5109D" w:rsidP="00E5109D">
      <w:pPr>
        <w:contextualSpacing/>
        <w:rPr>
          <w:rFonts w:eastAsia="SimSun"/>
          <w:lang w:eastAsia="zh-CN" w:bidi="he-IL"/>
        </w:rPr>
      </w:pPr>
      <w:r w:rsidRPr="009E2DFA">
        <w:rPr>
          <w:rFonts w:eastAsia="SimSun"/>
          <w:lang w:eastAsia="zh-CN" w:bidi="he-IL"/>
        </w:rPr>
        <w:t>Yours sincerely,</w:t>
      </w:r>
    </w:p>
    <w:p w14:paraId="197CDC5D" w14:textId="77777777" w:rsidR="00E5109D" w:rsidRPr="009E2DFA" w:rsidRDefault="00E5109D" w:rsidP="00E5109D">
      <w:pPr>
        <w:contextualSpacing/>
        <w:rPr>
          <w:rFonts w:eastAsia="SimSun"/>
          <w:lang w:eastAsia="zh-CN" w:bidi="he-IL"/>
        </w:rPr>
      </w:pPr>
    </w:p>
    <w:p w14:paraId="661EAB6F" w14:textId="77777777" w:rsidR="00E5109D" w:rsidRPr="009E2DFA" w:rsidRDefault="00E5109D" w:rsidP="00E5109D">
      <w:pPr>
        <w:contextualSpacing/>
      </w:pPr>
      <w:r w:rsidRPr="009E2DFA">
        <w:rPr>
          <w:rFonts w:eastAsia="SimSun"/>
          <w:lang w:eastAsia="zh-CN" w:bidi="he-IL"/>
        </w:rPr>
        <w:t xml:space="preserve">For </w:t>
      </w:r>
      <w:r w:rsidRPr="009E2DFA">
        <w:rPr>
          <w:b/>
          <w:bCs/>
          <w:caps/>
        </w:rPr>
        <w:t>AES Solar Energy Holdings Mauritius Private Limited</w:t>
      </w:r>
    </w:p>
    <w:p w14:paraId="41A39E63" w14:textId="77777777" w:rsidR="00E5109D" w:rsidRPr="009E2DFA" w:rsidRDefault="00E5109D" w:rsidP="00E5109D">
      <w:pPr>
        <w:contextualSpacing/>
      </w:pPr>
    </w:p>
    <w:p w14:paraId="3D00065F" w14:textId="77777777" w:rsidR="00E5109D" w:rsidRPr="009E2DFA" w:rsidRDefault="00E5109D" w:rsidP="00E5109D">
      <w:pPr>
        <w:contextualSpacing/>
        <w:rPr>
          <w:rFonts w:eastAsia="SimSun"/>
          <w:lang w:eastAsia="zh-CN" w:bidi="he-IL"/>
        </w:rPr>
      </w:pPr>
    </w:p>
    <w:p w14:paraId="45012C26"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9078C23"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1980EDB" w14:textId="77777777" w:rsidR="00E5109D" w:rsidRPr="009E2DFA" w:rsidRDefault="00E5109D" w:rsidP="00E5109D">
      <w:pPr>
        <w:contextualSpacing/>
        <w:rPr>
          <w:rFonts w:eastAsia="SimSun"/>
          <w:lang w:eastAsia="zh-CN" w:bidi="he-IL"/>
        </w:rPr>
      </w:pPr>
      <w:r w:rsidRPr="009E2DFA">
        <w:rPr>
          <w:rFonts w:eastAsia="SimSun"/>
          <w:lang w:eastAsia="zh-CN" w:bidi="he-IL"/>
        </w:rPr>
        <w:t>Authorised Signatory</w:t>
      </w:r>
      <w:r w:rsidRPr="009E2DFA">
        <w:rPr>
          <w:rFonts w:eastAsia="SimSun"/>
          <w:lang w:eastAsia="zh-CN" w:bidi="he-IL"/>
        </w:rPr>
        <w:tab/>
      </w:r>
    </w:p>
    <w:p w14:paraId="117EAFDE" w14:textId="77777777" w:rsidR="00E5109D" w:rsidRPr="009E2DFA" w:rsidRDefault="00E5109D" w:rsidP="00E5109D">
      <w:pPr>
        <w:contextualSpacing/>
        <w:rPr>
          <w:rFonts w:eastAsia="SimSun"/>
          <w:lang w:eastAsia="zh-CN" w:bidi="he-IL"/>
        </w:rPr>
      </w:pPr>
    </w:p>
    <w:p w14:paraId="442D95FD" w14:textId="77777777" w:rsidR="00E5109D" w:rsidRPr="009E2DFA" w:rsidRDefault="00E5109D" w:rsidP="00E5109D">
      <w:pPr>
        <w:rPr>
          <w:b/>
          <w:bCs/>
          <w:lang w:eastAsia="en-IN"/>
        </w:rPr>
      </w:pPr>
    </w:p>
    <w:p w14:paraId="23DFE98C" w14:textId="77777777" w:rsidR="00E5109D" w:rsidRPr="009E2DFA" w:rsidRDefault="00E5109D" w:rsidP="00E5109D">
      <w:pPr>
        <w:rPr>
          <w:b/>
          <w:bCs/>
          <w:lang w:eastAsia="en-IN"/>
        </w:rPr>
      </w:pPr>
      <w:r w:rsidRPr="009E2DFA">
        <w:rPr>
          <w:b/>
          <w:bCs/>
          <w:lang w:eastAsia="en-IN"/>
        </w:rPr>
        <w:t xml:space="preserve">Received and Accepted </w:t>
      </w:r>
      <w:r w:rsidRPr="009E2DFA">
        <w:rPr>
          <w:bCs/>
          <w:lang w:eastAsia="en-IN"/>
        </w:rPr>
        <w:t xml:space="preserve">on </w:t>
      </w:r>
      <w:r w:rsidRPr="009E2DFA">
        <w:t>[●] 201</w:t>
      </w:r>
      <w:r w:rsidR="00BD43FB" w:rsidRPr="009E2DFA">
        <w:t>8</w:t>
      </w:r>
    </w:p>
    <w:p w14:paraId="600F6325" w14:textId="77777777" w:rsidR="00E5109D" w:rsidRPr="009E2DFA" w:rsidRDefault="00E5109D" w:rsidP="00E5109D">
      <w:pPr>
        <w:contextualSpacing/>
        <w:rPr>
          <w:rFonts w:eastAsia="SimSun"/>
          <w:lang w:eastAsia="zh-CN" w:bidi="he-IL"/>
        </w:rPr>
      </w:pPr>
    </w:p>
    <w:p w14:paraId="495B60A0"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Captive Energy Singapore Pte. Limited</w:t>
      </w:r>
    </w:p>
    <w:p w14:paraId="5196C054" w14:textId="77777777" w:rsidR="00E5109D" w:rsidRPr="009E2DFA" w:rsidRDefault="00E5109D" w:rsidP="00E5109D">
      <w:pPr>
        <w:rPr>
          <w:b/>
          <w:bCs/>
          <w:lang w:eastAsia="en-IN"/>
        </w:rPr>
      </w:pPr>
    </w:p>
    <w:p w14:paraId="1F5D2711"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3B074C4"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337C68E2" w14:textId="77777777" w:rsidR="00E5109D" w:rsidRPr="009E2DFA" w:rsidRDefault="00E5109D" w:rsidP="00E5109D">
      <w:pPr>
        <w:rPr>
          <w:rFonts w:eastAsia="SimSun"/>
          <w:lang w:eastAsia="zh-CN" w:bidi="he-IL"/>
        </w:rPr>
      </w:pPr>
      <w:r w:rsidRPr="009E2DFA">
        <w:rPr>
          <w:rFonts w:eastAsia="SimSun"/>
          <w:lang w:eastAsia="zh-CN" w:bidi="he-IL"/>
        </w:rPr>
        <w:lastRenderedPageBreak/>
        <w:t>Authorised Signatory</w:t>
      </w:r>
    </w:p>
    <w:p w14:paraId="46D06C3C" w14:textId="77777777" w:rsidR="00E5109D" w:rsidRPr="009E2DFA" w:rsidRDefault="00E5109D" w:rsidP="00E5109D">
      <w:pPr>
        <w:contextualSpacing/>
        <w:rPr>
          <w:rFonts w:eastAsia="SimSun"/>
          <w:lang w:eastAsia="zh-CN" w:bidi="he-IL"/>
        </w:rPr>
      </w:pPr>
    </w:p>
    <w:p w14:paraId="44D5143C" w14:textId="77777777" w:rsidR="00E5109D" w:rsidRPr="009E2DFA" w:rsidRDefault="00E5109D" w:rsidP="00E5109D">
      <w:pPr>
        <w:contextualSpacing/>
        <w:rPr>
          <w:rFonts w:eastAsia="SimSun"/>
          <w:lang w:eastAsia="zh-CN" w:bidi="he-IL"/>
        </w:rPr>
      </w:pPr>
    </w:p>
    <w:p w14:paraId="3D7624DA" w14:textId="77777777" w:rsidR="00E5109D" w:rsidRPr="009E2DFA" w:rsidRDefault="00E5109D" w:rsidP="00E5109D">
      <w:pPr>
        <w:contextualSpacing/>
      </w:pPr>
      <w:r w:rsidRPr="009E2DFA">
        <w:rPr>
          <w:rFonts w:eastAsia="SimSun"/>
          <w:lang w:eastAsia="zh-CN" w:bidi="he-IL"/>
        </w:rPr>
        <w:t xml:space="preserve">For </w:t>
      </w:r>
      <w:r w:rsidRPr="009E2DFA">
        <w:rPr>
          <w:rFonts w:eastAsia="SimSun"/>
          <w:b/>
          <w:caps/>
          <w:lang w:eastAsia="zh-CN" w:bidi="he-IL"/>
        </w:rPr>
        <w:t>Sindicatum Renewable Energy Company Pte. Limited</w:t>
      </w:r>
    </w:p>
    <w:p w14:paraId="78709DFA" w14:textId="77777777" w:rsidR="00E5109D" w:rsidRPr="009E2DFA" w:rsidRDefault="00E5109D" w:rsidP="00E5109D">
      <w:pPr>
        <w:rPr>
          <w:b/>
          <w:bCs/>
          <w:lang w:eastAsia="en-IN"/>
        </w:rPr>
      </w:pPr>
    </w:p>
    <w:p w14:paraId="13697769" w14:textId="77777777" w:rsidR="00E5109D" w:rsidRPr="009E2DFA" w:rsidRDefault="00E5109D" w:rsidP="00E5109D">
      <w:pPr>
        <w:contextualSpacing/>
        <w:rPr>
          <w:rFonts w:eastAsia="SimSun"/>
          <w:lang w:eastAsia="zh-CN" w:bidi="he-IL"/>
        </w:rPr>
      </w:pPr>
      <w:r w:rsidRPr="009E2DFA">
        <w:rPr>
          <w:rFonts w:eastAsia="SimSun"/>
          <w:lang w:eastAsia="zh-CN" w:bidi="he-IL"/>
        </w:rPr>
        <w:t>_______________________</w:t>
      </w:r>
      <w:r w:rsidRPr="009E2DFA">
        <w:rPr>
          <w:rFonts w:eastAsia="SimSun"/>
          <w:lang w:eastAsia="zh-CN" w:bidi="he-IL"/>
        </w:rPr>
        <w:tab/>
      </w:r>
      <w:r w:rsidRPr="009E2DFA">
        <w:rPr>
          <w:rFonts w:eastAsia="SimSun"/>
          <w:lang w:eastAsia="zh-CN" w:bidi="he-IL"/>
        </w:rPr>
        <w:tab/>
      </w:r>
      <w:r w:rsidRPr="009E2DFA">
        <w:rPr>
          <w:rFonts w:eastAsia="SimSun"/>
          <w:lang w:eastAsia="zh-CN" w:bidi="he-IL"/>
        </w:rPr>
        <w:tab/>
      </w:r>
    </w:p>
    <w:p w14:paraId="5016A6B9" w14:textId="77777777" w:rsidR="00E5109D" w:rsidRPr="009E2DFA" w:rsidRDefault="00E5109D" w:rsidP="00E5109D">
      <w:pPr>
        <w:contextualSpacing/>
        <w:rPr>
          <w:rFonts w:eastAsia="SimSun"/>
          <w:lang w:eastAsia="zh-CN" w:bidi="he-IL"/>
        </w:rPr>
      </w:pPr>
      <w:r w:rsidRPr="009E2DFA">
        <w:rPr>
          <w:rFonts w:eastAsia="SimSun"/>
          <w:lang w:eastAsia="zh-CN" w:bidi="he-IL"/>
        </w:rPr>
        <w:t xml:space="preserve">Mr. </w:t>
      </w:r>
      <w:r w:rsidRPr="009E2DFA">
        <w:t>[●]</w:t>
      </w:r>
    </w:p>
    <w:p w14:paraId="1006EE29" w14:textId="77777777" w:rsidR="00E5109D" w:rsidRPr="009E2DFA" w:rsidRDefault="00E5109D" w:rsidP="00E5109D">
      <w:pPr>
        <w:rPr>
          <w:rFonts w:eastAsia="SimSun"/>
          <w:lang w:eastAsia="zh-CN" w:bidi="he-IL"/>
        </w:rPr>
      </w:pPr>
      <w:r w:rsidRPr="009E2DFA">
        <w:rPr>
          <w:rFonts w:eastAsia="SimSun"/>
          <w:lang w:eastAsia="zh-CN" w:bidi="he-IL"/>
        </w:rPr>
        <w:t>Authorised Signatory</w:t>
      </w:r>
    </w:p>
    <w:p w14:paraId="74EB6465" w14:textId="77777777" w:rsidR="00E5109D" w:rsidRPr="009E2DFA" w:rsidRDefault="00E5109D" w:rsidP="00E5109D">
      <w:pPr>
        <w:spacing w:after="160" w:line="259" w:lineRule="auto"/>
        <w:jc w:val="left"/>
        <w:rPr>
          <w:rFonts w:eastAsia="MS Mincho"/>
          <w:b/>
          <w:lang w:val="en-US"/>
        </w:rPr>
      </w:pPr>
      <w:r w:rsidRPr="009E2DFA">
        <w:rPr>
          <w:rFonts w:eastAsia="MS Mincho"/>
          <w:b/>
          <w:lang w:val="en-US"/>
        </w:rPr>
        <w:br w:type="page"/>
      </w:r>
    </w:p>
    <w:p w14:paraId="05777E2A" w14:textId="77777777" w:rsidR="00E0208D" w:rsidRPr="009E2DFA" w:rsidRDefault="00E0208D">
      <w:pPr>
        <w:spacing w:after="160" w:line="259" w:lineRule="auto"/>
        <w:jc w:val="left"/>
        <w:rPr>
          <w:rFonts w:eastAsia="Times New Roman"/>
          <w:b/>
          <w:bCs/>
          <w:smallCaps/>
          <w:kern w:val="32"/>
          <w:lang w:val="en-US"/>
        </w:rPr>
      </w:pPr>
    </w:p>
    <w:p w14:paraId="542FD451" w14:textId="77777777" w:rsidR="00F313FB" w:rsidRPr="009E2DFA" w:rsidRDefault="00EF3DAB" w:rsidP="00F313FB">
      <w:pPr>
        <w:spacing w:after="0"/>
        <w:rPr>
          <w:rFonts w:eastAsia="MS Mincho"/>
          <w:lang w:val="en-US"/>
        </w:rPr>
      </w:pPr>
      <w:r w:rsidRPr="009E2DFA">
        <w:rPr>
          <w:rFonts w:eastAsia="MS Mincho"/>
          <w:b/>
          <w:lang w:val="en-US"/>
        </w:rPr>
        <w:t>IN WITNESS WHEREOF</w:t>
      </w:r>
      <w:r w:rsidRPr="009E2DFA">
        <w:rPr>
          <w:rFonts w:eastAsia="MS Mincho"/>
          <w:lang w:val="en-US"/>
        </w:rPr>
        <w:t>, the Parties have entered into this Agreement on the day and year first above written.</w:t>
      </w:r>
    </w:p>
    <w:p w14:paraId="49F11712" w14:textId="77777777" w:rsidR="00F313FB" w:rsidRPr="009E2DFA" w:rsidRDefault="00F313FB" w:rsidP="00F313FB">
      <w:pPr>
        <w:spacing w:after="0"/>
        <w:rPr>
          <w:rFonts w:eastAsia="MS Mincho"/>
          <w:lang w:val="en-US"/>
        </w:rPr>
      </w:pPr>
    </w:p>
    <w:p w14:paraId="410ED9BE" w14:textId="77777777" w:rsidR="00F313FB" w:rsidRPr="009E2DFA" w:rsidRDefault="00F313FB" w:rsidP="00F313FB">
      <w:pPr>
        <w:spacing w:after="0"/>
        <w:rPr>
          <w:rFonts w:eastAsia="MS Mincho"/>
        </w:rPr>
      </w:pPr>
    </w:p>
    <w:tbl>
      <w:tblPr>
        <w:tblW w:w="0" w:type="auto"/>
        <w:tblInd w:w="108" w:type="dxa"/>
        <w:tblLook w:val="0000" w:firstRow="0" w:lastRow="0" w:firstColumn="0" w:lastColumn="0" w:noHBand="0" w:noVBand="0"/>
      </w:tblPr>
      <w:tblGrid>
        <w:gridCol w:w="3927"/>
        <w:gridCol w:w="1210"/>
      </w:tblGrid>
      <w:tr w:rsidR="009E2DFA" w:rsidRPr="009E2DFA" w14:paraId="2C8BFEBB" w14:textId="77777777" w:rsidTr="001F2CE1">
        <w:tc>
          <w:tcPr>
            <w:tcW w:w="3927" w:type="dxa"/>
          </w:tcPr>
          <w:p w14:paraId="71C41D72"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29064A" w:rsidRPr="009E2DFA">
              <w:rPr>
                <w:rFonts w:eastAsia="Calibri"/>
                <w:bCs/>
                <w:iCs/>
                <w:highlight w:val="yellow"/>
              </w:rPr>
              <w:t>[●]</w:t>
            </w:r>
            <w:r w:rsidRPr="009E2DFA">
              <w:rPr>
                <w:rFonts w:eastAsia="MS Mincho"/>
              </w:rPr>
              <w:t xml:space="preserve">, the authorised representative of </w:t>
            </w:r>
            <w:r w:rsidR="0029064A" w:rsidRPr="009E2DFA">
              <w:rPr>
                <w:rFonts w:eastAsia="MS Mincho"/>
                <w:b/>
                <w:smallCaps/>
                <w:lang w:val="en-US"/>
              </w:rPr>
              <w:t xml:space="preserve">Sindicatum </w:t>
            </w:r>
            <w:r w:rsidRPr="009E2DFA">
              <w:rPr>
                <w:rFonts w:eastAsia="MS Mincho"/>
                <w:b/>
                <w:smallCaps/>
                <w:lang w:val="en-US"/>
              </w:rPr>
              <w:t xml:space="preserve">Solar Energy Gujarat Private Limited </w:t>
            </w:r>
            <w:r w:rsidRPr="009E2DFA">
              <w:rPr>
                <w:rFonts w:eastAsia="MS Mincho"/>
              </w:rPr>
              <w:t>the within named Party of the First Part</w:t>
            </w:r>
          </w:p>
        </w:tc>
        <w:tc>
          <w:tcPr>
            <w:tcW w:w="1210" w:type="dxa"/>
          </w:tcPr>
          <w:p w14:paraId="0BAA8CF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8ED83A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AE0FE9A"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4943EB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6372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5687AA6D" w14:textId="77777777" w:rsidTr="001F2CE1">
        <w:tc>
          <w:tcPr>
            <w:tcW w:w="3927" w:type="dxa"/>
          </w:tcPr>
          <w:p w14:paraId="11B80422" w14:textId="77777777" w:rsidR="00F313FB" w:rsidRPr="009E2DFA" w:rsidRDefault="00F313FB" w:rsidP="00B80AFC">
            <w:pPr>
              <w:keepNext/>
              <w:spacing w:before="240" w:after="60"/>
              <w:outlineLvl w:val="1"/>
              <w:rPr>
                <w:rFonts w:eastAsia="MS Mincho"/>
                <w:b/>
                <w:smallCaps/>
              </w:rPr>
            </w:pPr>
          </w:p>
        </w:tc>
        <w:tc>
          <w:tcPr>
            <w:tcW w:w="1210" w:type="dxa"/>
          </w:tcPr>
          <w:p w14:paraId="5B8348AB"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77CCFC50" w14:textId="77777777" w:rsidTr="001F2CE1">
        <w:tc>
          <w:tcPr>
            <w:tcW w:w="3927" w:type="dxa"/>
          </w:tcPr>
          <w:p w14:paraId="2DA1FD6D" w14:textId="77777777" w:rsidR="00F313FB" w:rsidRPr="009E2DFA" w:rsidRDefault="00F313FB" w:rsidP="00B80AFC">
            <w:pPr>
              <w:keepNext/>
              <w:spacing w:before="240" w:after="60"/>
              <w:ind w:left="709"/>
              <w:outlineLvl w:val="1"/>
              <w:rPr>
                <w:rFonts w:eastAsia="MS Mincho"/>
                <w:b/>
                <w:smallCaps/>
              </w:rPr>
            </w:pPr>
          </w:p>
        </w:tc>
        <w:tc>
          <w:tcPr>
            <w:tcW w:w="1210" w:type="dxa"/>
          </w:tcPr>
          <w:p w14:paraId="3A8412AB"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7E99BB83" w14:textId="77777777" w:rsidTr="001F2CE1">
        <w:tc>
          <w:tcPr>
            <w:tcW w:w="3927" w:type="dxa"/>
          </w:tcPr>
          <w:p w14:paraId="0DF8933C"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416871" w:rsidRPr="009E2DFA">
              <w:rPr>
                <w:rFonts w:eastAsia="MS Mincho"/>
              </w:rPr>
              <w:t>Ms. Aneli</w:t>
            </w:r>
            <w:r w:rsidR="00ED1612" w:rsidRPr="009E2DFA">
              <w:rPr>
                <w:rFonts w:eastAsia="MS Mincho"/>
              </w:rPr>
              <w:t>y</w:t>
            </w:r>
            <w:r w:rsidR="00416871" w:rsidRPr="009E2DFA">
              <w:rPr>
                <w:rFonts w:eastAsia="MS Mincho"/>
              </w:rPr>
              <w:t>a Erdly</w:t>
            </w:r>
            <w:r w:rsidRPr="009E2DFA">
              <w:rPr>
                <w:rFonts w:eastAsia="MS Mincho"/>
              </w:rPr>
              <w:t xml:space="preserve">, the authorised representative of </w:t>
            </w:r>
            <w:r w:rsidRPr="009E2DFA">
              <w:rPr>
                <w:rFonts w:eastAsia="MS Mincho"/>
                <w:b/>
                <w:smallCaps/>
                <w:lang w:val="en-US"/>
              </w:rPr>
              <w:t xml:space="preserve">AES Solar Energy Holdings Mauritius Private Limited </w:t>
            </w:r>
            <w:r w:rsidRPr="009E2DFA">
              <w:rPr>
                <w:rFonts w:eastAsia="MS Mincho"/>
              </w:rPr>
              <w:t>the within named Party of the Second Part</w:t>
            </w:r>
          </w:p>
        </w:tc>
        <w:tc>
          <w:tcPr>
            <w:tcW w:w="1210" w:type="dxa"/>
          </w:tcPr>
          <w:p w14:paraId="1435162D"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3A08AB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0F6B4E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3869F4B"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08179B0C" w14:textId="77777777" w:rsidTr="001F2CE1">
        <w:tc>
          <w:tcPr>
            <w:tcW w:w="3927" w:type="dxa"/>
          </w:tcPr>
          <w:p w14:paraId="6ABB846D" w14:textId="77777777" w:rsidR="00F313FB" w:rsidRPr="009E2DFA" w:rsidRDefault="00F313FB" w:rsidP="00B80AFC">
            <w:pPr>
              <w:keepNext/>
              <w:spacing w:before="240" w:after="60"/>
              <w:ind w:left="709"/>
              <w:outlineLvl w:val="1"/>
              <w:rPr>
                <w:rFonts w:eastAsia="MS Mincho"/>
                <w:b/>
                <w:smallCaps/>
              </w:rPr>
            </w:pPr>
          </w:p>
        </w:tc>
        <w:tc>
          <w:tcPr>
            <w:tcW w:w="1210" w:type="dxa"/>
          </w:tcPr>
          <w:p w14:paraId="36D442E8" w14:textId="77777777" w:rsidR="00F313FB" w:rsidRPr="009E2DFA" w:rsidRDefault="00F313FB" w:rsidP="00B80AFC">
            <w:pPr>
              <w:keepNext/>
              <w:autoSpaceDE w:val="0"/>
              <w:autoSpaceDN w:val="0"/>
              <w:adjustRightInd w:val="0"/>
              <w:spacing w:before="240" w:after="60"/>
              <w:jc w:val="center"/>
              <w:outlineLvl w:val="1"/>
              <w:rPr>
                <w:rFonts w:eastAsia="MS Mincho"/>
              </w:rPr>
            </w:pPr>
          </w:p>
        </w:tc>
      </w:tr>
      <w:tr w:rsidR="009E2DFA" w:rsidRPr="009E2DFA" w14:paraId="43A8A41D" w14:textId="77777777" w:rsidTr="001F2CE1">
        <w:tc>
          <w:tcPr>
            <w:tcW w:w="3927" w:type="dxa"/>
          </w:tcPr>
          <w:p w14:paraId="0CA3C9E5" w14:textId="77777777" w:rsidR="00F313FB" w:rsidRPr="009E2DFA" w:rsidRDefault="00F313FB" w:rsidP="00B80AFC">
            <w:pPr>
              <w:keepNext/>
              <w:spacing w:before="240" w:after="60"/>
              <w:ind w:left="709"/>
              <w:outlineLvl w:val="1"/>
              <w:rPr>
                <w:rFonts w:eastAsia="MS Mincho"/>
                <w:b/>
                <w:smallCaps/>
              </w:rPr>
            </w:pPr>
          </w:p>
        </w:tc>
        <w:tc>
          <w:tcPr>
            <w:tcW w:w="1210" w:type="dxa"/>
          </w:tcPr>
          <w:p w14:paraId="028501F4"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032FDA88" w14:textId="77777777" w:rsidTr="001F2CE1">
        <w:tc>
          <w:tcPr>
            <w:tcW w:w="3927" w:type="dxa"/>
          </w:tcPr>
          <w:p w14:paraId="37ACC867" w14:textId="77777777" w:rsidR="00F313FB" w:rsidRPr="009E2DFA" w:rsidRDefault="00EF3DAB" w:rsidP="00F313FB">
            <w:pPr>
              <w:spacing w:after="0"/>
              <w:rPr>
                <w:rFonts w:eastAsia="MS Mincho"/>
                <w:b/>
                <w:smallCaps/>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Silver Ridge Power B.V.</w:t>
            </w:r>
            <w:r w:rsidRPr="009E2DFA">
              <w:rPr>
                <w:rFonts w:eastAsia="MS Mincho"/>
              </w:rPr>
              <w:t xml:space="preserve"> the within named Party of the Third Part</w:t>
            </w:r>
          </w:p>
        </w:tc>
        <w:tc>
          <w:tcPr>
            <w:tcW w:w="1210" w:type="dxa"/>
          </w:tcPr>
          <w:p w14:paraId="7A90D60E"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170D199"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0258D76"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3BB0A828"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tc>
      </w:tr>
      <w:tr w:rsidR="009E2DFA" w:rsidRPr="009E2DFA" w14:paraId="6342E7A6" w14:textId="77777777" w:rsidTr="001F2CE1">
        <w:tc>
          <w:tcPr>
            <w:tcW w:w="3927" w:type="dxa"/>
          </w:tcPr>
          <w:p w14:paraId="5DDF46A8" w14:textId="77777777" w:rsidR="00F313FB" w:rsidRPr="009E2DFA" w:rsidRDefault="00F313FB" w:rsidP="00B80AFC">
            <w:pPr>
              <w:keepNext/>
              <w:spacing w:before="240" w:after="60"/>
              <w:ind w:left="709"/>
              <w:outlineLvl w:val="1"/>
              <w:rPr>
                <w:rFonts w:eastAsia="MS Mincho"/>
                <w:b/>
                <w:smallCaps/>
              </w:rPr>
            </w:pPr>
          </w:p>
        </w:tc>
        <w:tc>
          <w:tcPr>
            <w:tcW w:w="1210" w:type="dxa"/>
          </w:tcPr>
          <w:p w14:paraId="59A67E2A"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680BF1C2" w14:textId="77777777" w:rsidTr="001F2CE1">
        <w:tc>
          <w:tcPr>
            <w:tcW w:w="3927" w:type="dxa"/>
          </w:tcPr>
          <w:p w14:paraId="18BDB5B5" w14:textId="77777777" w:rsidR="00F313FB" w:rsidRPr="009E2DFA" w:rsidRDefault="00F313FB" w:rsidP="00B80AFC">
            <w:pPr>
              <w:keepNext/>
              <w:spacing w:before="240" w:after="60"/>
              <w:outlineLvl w:val="1"/>
              <w:rPr>
                <w:rFonts w:eastAsia="MS Mincho"/>
                <w:b/>
                <w:smallCaps/>
              </w:rPr>
            </w:pPr>
          </w:p>
        </w:tc>
        <w:tc>
          <w:tcPr>
            <w:tcW w:w="1210" w:type="dxa"/>
          </w:tcPr>
          <w:p w14:paraId="40F09188"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9E2DFA" w:rsidRPr="009E2DFA" w14:paraId="2690C3D3" w14:textId="77777777" w:rsidTr="001F2CE1">
        <w:tc>
          <w:tcPr>
            <w:tcW w:w="3927" w:type="dxa"/>
          </w:tcPr>
          <w:p w14:paraId="2D469A23" w14:textId="77777777" w:rsidR="00F313FB" w:rsidRPr="009E2DFA" w:rsidRDefault="00EF3DAB" w:rsidP="00A252EC">
            <w:pPr>
              <w:spacing w:after="0"/>
              <w:rPr>
                <w:rFonts w:eastAsia="MS Mincho"/>
              </w:rPr>
            </w:pPr>
            <w:r w:rsidRPr="009E2DFA">
              <w:rPr>
                <w:rFonts w:eastAsia="MS Mincho"/>
                <w:b/>
                <w:smallCaps/>
              </w:rPr>
              <w:t>Signed and Delivered</w:t>
            </w:r>
            <w:r w:rsidRPr="009E2DFA">
              <w:rPr>
                <w:rFonts w:eastAsia="MS Mincho"/>
              </w:rPr>
              <w:t xml:space="preserve"> by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lang w:val="en-US"/>
              </w:rPr>
              <w:t xml:space="preserve">Sindicatum Captive Energy Singapore Pte. Limited </w:t>
            </w:r>
            <w:r w:rsidRPr="009E2DFA">
              <w:rPr>
                <w:rFonts w:eastAsia="MS Mincho"/>
              </w:rPr>
              <w:t>the within named Party of the Fourth Part</w:t>
            </w:r>
          </w:p>
          <w:p w14:paraId="0893F175" w14:textId="77777777" w:rsidR="0029064A" w:rsidRPr="009E2DFA" w:rsidRDefault="0029064A" w:rsidP="00A252EC">
            <w:pPr>
              <w:spacing w:after="0"/>
              <w:rPr>
                <w:rFonts w:eastAsia="MS Mincho"/>
                <w:b/>
                <w:smallCaps/>
              </w:rPr>
            </w:pPr>
          </w:p>
          <w:p w14:paraId="2EA2C695" w14:textId="77777777" w:rsidR="0029064A" w:rsidRPr="009E2DFA" w:rsidRDefault="0029064A" w:rsidP="00A252EC">
            <w:pPr>
              <w:spacing w:after="0"/>
              <w:rPr>
                <w:rFonts w:eastAsia="MS Mincho"/>
                <w:b/>
                <w:smallCaps/>
              </w:rPr>
            </w:pPr>
          </w:p>
          <w:p w14:paraId="35A91AFF" w14:textId="77777777" w:rsidR="0029064A" w:rsidRPr="009E2DFA" w:rsidRDefault="0029064A" w:rsidP="00A252EC">
            <w:pPr>
              <w:spacing w:after="0"/>
              <w:rPr>
                <w:rFonts w:eastAsia="MS Mincho"/>
                <w:b/>
                <w:smallCaps/>
              </w:rPr>
            </w:pPr>
          </w:p>
          <w:p w14:paraId="337D6C73" w14:textId="77777777" w:rsidR="0029064A" w:rsidRPr="009E2DFA" w:rsidRDefault="0029064A" w:rsidP="00A252EC">
            <w:pPr>
              <w:spacing w:after="0"/>
              <w:rPr>
                <w:rFonts w:eastAsia="MS Mincho"/>
                <w:b/>
                <w:smallCaps/>
              </w:rPr>
            </w:pPr>
          </w:p>
        </w:tc>
        <w:tc>
          <w:tcPr>
            <w:tcW w:w="1210" w:type="dxa"/>
          </w:tcPr>
          <w:p w14:paraId="6DB63A03"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02DC74D0"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5E79FC71" w14:textId="77777777" w:rsidR="0029064A" w:rsidRPr="009E2DFA" w:rsidRDefault="0029064A" w:rsidP="00F313FB">
            <w:pPr>
              <w:autoSpaceDE w:val="0"/>
              <w:autoSpaceDN w:val="0"/>
              <w:adjustRightInd w:val="0"/>
              <w:spacing w:after="0"/>
              <w:jc w:val="right"/>
              <w:rPr>
                <w:rFonts w:eastAsia="MS Mincho"/>
              </w:rPr>
            </w:pPr>
            <w:r w:rsidRPr="009E2DFA">
              <w:rPr>
                <w:rFonts w:eastAsia="MS Mincho"/>
              </w:rPr>
              <w:t>)</w:t>
            </w:r>
          </w:p>
          <w:p w14:paraId="08D673B1"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2621025A" w14:textId="77777777" w:rsidR="00F313FB" w:rsidRPr="009E2DFA" w:rsidRDefault="00F313FB" w:rsidP="00B80AFC">
            <w:pPr>
              <w:keepNext/>
              <w:autoSpaceDE w:val="0"/>
              <w:autoSpaceDN w:val="0"/>
              <w:adjustRightInd w:val="0"/>
              <w:spacing w:before="240" w:after="60"/>
              <w:jc w:val="right"/>
              <w:outlineLvl w:val="1"/>
              <w:rPr>
                <w:rFonts w:eastAsia="MS Mincho"/>
              </w:rPr>
            </w:pPr>
          </w:p>
          <w:p w14:paraId="5B64013F" w14:textId="77777777" w:rsidR="00F313FB" w:rsidRPr="009E2DFA" w:rsidRDefault="00F313FB" w:rsidP="00B80AFC">
            <w:pPr>
              <w:keepNext/>
              <w:autoSpaceDE w:val="0"/>
              <w:autoSpaceDN w:val="0"/>
              <w:adjustRightInd w:val="0"/>
              <w:spacing w:before="240" w:after="60"/>
              <w:jc w:val="right"/>
              <w:outlineLvl w:val="1"/>
              <w:rPr>
                <w:rFonts w:eastAsia="MS Mincho"/>
              </w:rPr>
            </w:pPr>
          </w:p>
        </w:tc>
      </w:tr>
      <w:tr w:rsidR="00F313FB" w:rsidRPr="009E2DFA" w14:paraId="4247CE96" w14:textId="77777777" w:rsidTr="001F2CE1">
        <w:tc>
          <w:tcPr>
            <w:tcW w:w="3927" w:type="dxa"/>
          </w:tcPr>
          <w:p w14:paraId="1AB54BBF" w14:textId="77777777" w:rsidR="00F313FB" w:rsidRPr="009E2DFA" w:rsidRDefault="00EF3DAB" w:rsidP="00A252EC">
            <w:pPr>
              <w:spacing w:after="0"/>
              <w:rPr>
                <w:rFonts w:eastAsia="MS Mincho"/>
                <w:b/>
                <w:smallCaps/>
              </w:rPr>
            </w:pPr>
            <w:r w:rsidRPr="009E2DFA">
              <w:rPr>
                <w:rFonts w:eastAsia="MS Mincho"/>
                <w:b/>
                <w:smallCaps/>
              </w:rPr>
              <w:t xml:space="preserve">Signed and Delivered </w:t>
            </w:r>
            <w:r w:rsidRPr="009E2DFA">
              <w:rPr>
                <w:rFonts w:eastAsia="MS Mincho"/>
              </w:rPr>
              <w:t xml:space="preserve">by </w:t>
            </w:r>
            <w:r w:rsidR="00D0168E" w:rsidRPr="009E2DFA">
              <w:rPr>
                <w:rFonts w:eastAsia="MS Mincho"/>
              </w:rPr>
              <w:t xml:space="preserve">Mr. </w:t>
            </w:r>
            <w:r w:rsidR="00D0168E" w:rsidRPr="009E2DFA">
              <w:rPr>
                <w:rFonts w:eastAsia="Calibri"/>
                <w:bCs/>
                <w:iCs/>
                <w:highlight w:val="yellow"/>
              </w:rPr>
              <w:t>[●]</w:t>
            </w:r>
            <w:r w:rsidRPr="009E2DFA">
              <w:rPr>
                <w:rFonts w:eastAsia="MS Mincho"/>
              </w:rPr>
              <w:t xml:space="preserve">, the authorised representative of </w:t>
            </w:r>
            <w:r w:rsidRPr="009E2DFA">
              <w:rPr>
                <w:rFonts w:eastAsia="MS Mincho"/>
                <w:b/>
                <w:smallCaps/>
              </w:rPr>
              <w:t xml:space="preserve">Sindicatum Renewable Energy Company Pte. Limited </w:t>
            </w:r>
            <w:r w:rsidRPr="009E2DFA">
              <w:rPr>
                <w:rFonts w:eastAsia="MS Mincho"/>
              </w:rPr>
              <w:t>the within named Party of the Fifth Part</w:t>
            </w:r>
          </w:p>
        </w:tc>
        <w:tc>
          <w:tcPr>
            <w:tcW w:w="1210" w:type="dxa"/>
          </w:tcPr>
          <w:p w14:paraId="3827ACEA"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65214E45" w14:textId="77777777" w:rsidR="00F313FB" w:rsidRPr="009E2DFA" w:rsidRDefault="00EF3DAB" w:rsidP="00F313FB">
            <w:pPr>
              <w:autoSpaceDE w:val="0"/>
              <w:autoSpaceDN w:val="0"/>
              <w:adjustRightInd w:val="0"/>
              <w:spacing w:after="0"/>
              <w:jc w:val="right"/>
              <w:rPr>
                <w:rFonts w:eastAsia="MS Mincho"/>
              </w:rPr>
            </w:pPr>
            <w:r w:rsidRPr="009E2DFA">
              <w:rPr>
                <w:rFonts w:eastAsia="MS Mincho"/>
              </w:rPr>
              <w:t>)</w:t>
            </w:r>
          </w:p>
          <w:p w14:paraId="49C48EEC" w14:textId="77777777" w:rsidR="0029064A" w:rsidRPr="009E2DFA" w:rsidRDefault="00EF3DAB" w:rsidP="00F313FB">
            <w:pPr>
              <w:autoSpaceDE w:val="0"/>
              <w:autoSpaceDN w:val="0"/>
              <w:adjustRightInd w:val="0"/>
              <w:spacing w:after="0"/>
              <w:jc w:val="right"/>
              <w:rPr>
                <w:rFonts w:eastAsia="MS Mincho"/>
              </w:rPr>
            </w:pPr>
            <w:r w:rsidRPr="009E2DFA">
              <w:rPr>
                <w:rFonts w:eastAsia="MS Mincho"/>
              </w:rPr>
              <w:t>)</w:t>
            </w:r>
          </w:p>
          <w:p w14:paraId="14ABD61E" w14:textId="77777777" w:rsidR="00F313FB" w:rsidRPr="009E2DFA" w:rsidRDefault="0029064A" w:rsidP="00F313FB">
            <w:pPr>
              <w:autoSpaceDE w:val="0"/>
              <w:autoSpaceDN w:val="0"/>
              <w:adjustRightInd w:val="0"/>
              <w:spacing w:after="0"/>
              <w:jc w:val="right"/>
              <w:rPr>
                <w:rFonts w:eastAsia="MS Mincho"/>
              </w:rPr>
            </w:pPr>
            <w:r w:rsidRPr="009E2DFA">
              <w:rPr>
                <w:rFonts w:eastAsia="MS Mincho"/>
              </w:rPr>
              <w:t>)</w:t>
            </w:r>
          </w:p>
          <w:p w14:paraId="1F420355" w14:textId="77777777" w:rsidR="00F313FB" w:rsidRPr="009E2DFA" w:rsidRDefault="00F313FB" w:rsidP="00F313FB">
            <w:pPr>
              <w:keepNext/>
              <w:autoSpaceDE w:val="0"/>
              <w:autoSpaceDN w:val="0"/>
              <w:adjustRightInd w:val="0"/>
              <w:spacing w:before="240" w:after="60"/>
              <w:jc w:val="right"/>
              <w:outlineLvl w:val="1"/>
              <w:rPr>
                <w:rFonts w:eastAsia="MS Mincho"/>
              </w:rPr>
            </w:pPr>
          </w:p>
          <w:p w14:paraId="4286A3D4" w14:textId="77777777" w:rsidR="00F313FB" w:rsidRPr="009E2DFA" w:rsidRDefault="00F313FB" w:rsidP="00F313FB">
            <w:pPr>
              <w:keepNext/>
              <w:autoSpaceDE w:val="0"/>
              <w:autoSpaceDN w:val="0"/>
              <w:adjustRightInd w:val="0"/>
              <w:spacing w:before="240" w:after="60"/>
              <w:jc w:val="right"/>
              <w:outlineLvl w:val="1"/>
              <w:rPr>
                <w:rFonts w:eastAsia="MS Mincho"/>
              </w:rPr>
            </w:pPr>
          </w:p>
        </w:tc>
      </w:tr>
    </w:tbl>
    <w:p w14:paraId="57CD30C6" w14:textId="77777777" w:rsidR="00FA0092" w:rsidRPr="009E2DFA" w:rsidRDefault="00FA0092">
      <w:pPr>
        <w:pStyle w:val="Heading2"/>
        <w:numPr>
          <w:ilvl w:val="0"/>
          <w:numId w:val="0"/>
        </w:numPr>
        <w:spacing w:after="0"/>
        <w:contextualSpacing/>
      </w:pPr>
    </w:p>
    <w:sectPr w:rsidR="00FA0092" w:rsidRPr="009E2DFA" w:rsidSect="00CD42B6">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SNR" w:date="2018-08-22T14:49:00Z" w:initials="DSNR">
    <w:p w14:paraId="07AF180A" w14:textId="6B2D0F14" w:rsidR="00060462" w:rsidRDefault="00060462">
      <w:pPr>
        <w:pStyle w:val="CommentText"/>
      </w:pPr>
      <w:r>
        <w:rPr>
          <w:rStyle w:val="CommentReference"/>
        </w:rPr>
        <w:annotationRef/>
      </w:r>
      <w:r w:rsidR="00A55DE6">
        <w:t xml:space="preserve">DSNR Comment: </w:t>
      </w:r>
      <w:r>
        <w:t>@Sindicatum: To be confirmed.</w:t>
      </w:r>
    </w:p>
  </w:comment>
  <w:comment w:id="2" w:author="DSNR" w:date="2018-08-22T14:50:00Z" w:initials="DSNR">
    <w:p w14:paraId="6339E736" w14:textId="6DCD30A7" w:rsidR="00060462" w:rsidRDefault="00060462" w:rsidP="00060462">
      <w:pPr>
        <w:pStyle w:val="CommentText"/>
      </w:pPr>
      <w:r>
        <w:rPr>
          <w:rStyle w:val="CommentReference"/>
        </w:rPr>
        <w:annotationRef/>
      </w:r>
      <w:r w:rsidR="00A55DE6">
        <w:t xml:space="preserve">DSNR Comment: </w:t>
      </w:r>
      <w:r>
        <w:t>@Sindicatum: To be confirmed.</w:t>
      </w:r>
    </w:p>
    <w:p w14:paraId="3F67E992" w14:textId="77777777" w:rsidR="00060462" w:rsidRDefault="00060462">
      <w:pPr>
        <w:pStyle w:val="CommentText"/>
      </w:pPr>
    </w:p>
  </w:comment>
  <w:comment w:id="3" w:author="sushmit mishra" w:date="2018-08-22T12:32:00Z" w:initials="DSNR">
    <w:p w14:paraId="10784F8C" w14:textId="77777777" w:rsidR="005C3C15" w:rsidRDefault="005C3C15">
      <w:pPr>
        <w:pStyle w:val="CommentText"/>
      </w:pPr>
      <w:r>
        <w:rPr>
          <w:rStyle w:val="CommentReference"/>
        </w:rPr>
        <w:annotationRef/>
      </w:r>
      <w:r>
        <w:rPr>
          <w:rStyle w:val="CommentReference"/>
        </w:rPr>
        <w:t>DSNR Comment: Share Pledge Deed does not exist. Seller No. 1 has not pledged the shares held by it.</w:t>
      </w:r>
    </w:p>
  </w:comment>
  <w:comment w:id="4" w:author="sushmit mishra" w:date="2018-08-22T12:53:00Z" w:initials="DSNR">
    <w:p w14:paraId="7290689A" w14:textId="77777777" w:rsidR="005C3C15" w:rsidRDefault="005C3C15">
      <w:pPr>
        <w:pStyle w:val="CommentText"/>
      </w:pPr>
      <w:r>
        <w:rPr>
          <w:rStyle w:val="CommentReference"/>
        </w:rPr>
        <w:annotationRef/>
      </w:r>
      <w:r>
        <w:t>DSNR Comment: @Sindicatum: Parties to mention a long stop date herein.</w:t>
      </w:r>
    </w:p>
  </w:comment>
  <w:comment w:id="5" w:author="sushmit mishra" w:date="2018-08-22T12:54:00Z" w:initials="DSNR">
    <w:p w14:paraId="2909C55F" w14:textId="77777777" w:rsidR="005C3C15" w:rsidRPr="002E3EC5" w:rsidRDefault="005C3C15">
      <w:pPr>
        <w:pStyle w:val="CommentText"/>
      </w:pPr>
      <w:r>
        <w:rPr>
          <w:rStyle w:val="CommentReference"/>
        </w:rPr>
        <w:annotationRef/>
      </w:r>
      <w:r>
        <w:t xml:space="preserve">DSNR Comment: </w:t>
      </w:r>
      <w:r w:rsidRPr="002E3EC5">
        <w:t>There is currently no understanding amongst the Parties in this regard. The language of the Clause must be maintained as earlier except for the date which needs to be mentioned in light of the fact that the previously mentioned date has elapsed.</w:t>
      </w:r>
    </w:p>
  </w:comment>
  <w:comment w:id="6" w:author="sushmit mishra" w:date="2018-08-22T13:01:00Z" w:initials="DSNR">
    <w:p w14:paraId="76E596DD" w14:textId="77777777" w:rsidR="005C3C15" w:rsidRDefault="005C3C15">
      <w:pPr>
        <w:pStyle w:val="CommentText"/>
      </w:pPr>
      <w:r>
        <w:rPr>
          <w:rStyle w:val="CommentReference"/>
        </w:rPr>
        <w:annotationRef/>
      </w:r>
      <w:r>
        <w:t xml:space="preserve">DSNR Comment: The understanding amongst the Parties is waiving of indemnity only in relation to the IT Notice and Tax Demand FY 13-14. </w:t>
      </w:r>
    </w:p>
  </w:comment>
  <w:comment w:id="7" w:author="sushmit mishra" w:date="2018-08-22T13:05:00Z" w:initials="DSNR">
    <w:p w14:paraId="60D995D1" w14:textId="77777777" w:rsidR="005C3C15" w:rsidRDefault="005C3C15">
      <w:pPr>
        <w:pStyle w:val="CommentText"/>
      </w:pPr>
      <w:r>
        <w:rPr>
          <w:rStyle w:val="CommentReference"/>
        </w:rPr>
        <w:annotationRef/>
      </w:r>
      <w:r>
        <w:t>DSNR Comment: The understanding amongst the Parties regarding the Subsidiary is waiving of indemnity only in relation to the Subsidiary Tax Demand FY 13-14.</w:t>
      </w:r>
    </w:p>
  </w:comment>
  <w:comment w:id="8" w:author="sushmit mishra" w:date="2018-08-22T13:13:00Z" w:initials="DSNR">
    <w:p w14:paraId="165564BF" w14:textId="77777777" w:rsidR="005C3C15" w:rsidRDefault="005C3C15">
      <w:pPr>
        <w:pStyle w:val="CommentText"/>
      </w:pPr>
      <w:r>
        <w:rPr>
          <w:rStyle w:val="CommentReference"/>
        </w:rPr>
        <w:annotationRef/>
      </w:r>
      <w:r>
        <w:t>DSNR Comment: There is no understanding amongst the Parties in this regard. The understanding amongst the Parties is waiving of indemnity only in relation to the IT Notice and Tax Demand FY 13-14.</w:t>
      </w:r>
    </w:p>
  </w:comment>
  <w:comment w:id="9" w:author="sushmit mishra" w:date="2018-08-22T13:56:00Z" w:initials="DSNR">
    <w:p w14:paraId="6506A37D" w14:textId="77777777" w:rsidR="005C3C15" w:rsidRDefault="005C3C15" w:rsidP="00A02B23">
      <w:pPr>
        <w:pStyle w:val="CommentText"/>
      </w:pPr>
      <w:r>
        <w:rPr>
          <w:rStyle w:val="CommentReference"/>
        </w:rPr>
        <w:annotationRef/>
      </w:r>
      <w:r>
        <w:t xml:space="preserve">DSNR Comment: </w:t>
      </w:r>
      <w:r w:rsidR="009F77A5">
        <w:t xml:space="preserve">There is no understanding amongst the Parties in this regard. </w:t>
      </w:r>
      <w:r>
        <w:t xml:space="preserve">The understanding amongst the Parties is waiving of indemnity only in relation to the IT Notice and Tax Demand FY 13-14. </w:t>
      </w:r>
    </w:p>
    <w:p w14:paraId="4ABAE3C7" w14:textId="77777777" w:rsidR="005C3C15" w:rsidRDefault="005C3C15">
      <w:pPr>
        <w:pStyle w:val="CommentText"/>
      </w:pPr>
    </w:p>
  </w:comment>
  <w:comment w:id="10" w:author="sushmit mishra" w:date="2018-08-22T13:56:00Z" w:initials="DSNR">
    <w:p w14:paraId="7EC11C4F" w14:textId="77777777" w:rsidR="005C3C15" w:rsidRDefault="005C3C15" w:rsidP="00A02B23">
      <w:pPr>
        <w:pStyle w:val="CommentText"/>
      </w:pPr>
      <w:r>
        <w:rPr>
          <w:rStyle w:val="CommentReference"/>
        </w:rPr>
        <w:annotationRef/>
      </w:r>
      <w:r>
        <w:t>DSNR Comment:</w:t>
      </w:r>
      <w:r w:rsidR="009F77A5">
        <w:t xml:space="preserve"> There is no understanding amongst the Parties in this regard.</w:t>
      </w:r>
      <w:r>
        <w:t xml:space="preserve"> The understanding amongst the Parties regarding the Subsidiary is waiving of indemnity only in relation to the Subsidiary Tax Demand FY 13-14.</w:t>
      </w:r>
    </w:p>
    <w:p w14:paraId="51680CCB" w14:textId="77777777" w:rsidR="005C3C15" w:rsidRDefault="005C3C15">
      <w:pPr>
        <w:pStyle w:val="CommentText"/>
      </w:pPr>
    </w:p>
  </w:comment>
  <w:comment w:id="11" w:author="sushmit mishra" w:date="2018-08-22T13:58:00Z" w:initials="DSNR">
    <w:p w14:paraId="1FBF9899" w14:textId="77777777" w:rsidR="009F77A5" w:rsidRDefault="009F77A5">
      <w:pPr>
        <w:pStyle w:val="CommentText"/>
      </w:pPr>
      <w:r>
        <w:rPr>
          <w:rStyle w:val="CommentReference"/>
        </w:rPr>
        <w:annotationRef/>
      </w:r>
      <w:r>
        <w:t>DSNR Comment: There is no understanding amongst the Parties in this regard.</w:t>
      </w:r>
    </w:p>
  </w:comment>
  <w:comment w:id="16" w:author="DSNR" w:date="2018-08-22T13:59:00Z" w:initials="DSNR">
    <w:p w14:paraId="144DD8B0" w14:textId="77777777" w:rsidR="005C3C15" w:rsidRDefault="005C3C15">
      <w:pPr>
        <w:pStyle w:val="CommentText"/>
      </w:pPr>
      <w:r w:rsidRPr="002E3EC5">
        <w:rPr>
          <w:rStyle w:val="CommentReference"/>
        </w:rPr>
        <w:annotationRef/>
      </w:r>
      <w:r>
        <w:t xml:space="preserve">DSNR Comment: </w:t>
      </w:r>
      <w:r w:rsidR="009F77A5">
        <w:t>The l</w:t>
      </w:r>
      <w:r>
        <w:t>oan from IDFC no longer exists and there has been no pledge of shares by Seller No.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F180A" w15:done="0"/>
  <w15:commentEx w15:paraId="3F67E992" w15:done="0"/>
  <w15:commentEx w15:paraId="10784F8C" w15:done="0"/>
  <w15:commentEx w15:paraId="7290689A" w15:done="0"/>
  <w15:commentEx w15:paraId="2909C55F" w15:done="0"/>
  <w15:commentEx w15:paraId="76E596DD" w15:done="0"/>
  <w15:commentEx w15:paraId="60D995D1" w15:done="0"/>
  <w15:commentEx w15:paraId="165564BF" w15:done="0"/>
  <w15:commentEx w15:paraId="4ABAE3C7" w15:done="0"/>
  <w15:commentEx w15:paraId="51680CCB" w15:done="0"/>
  <w15:commentEx w15:paraId="1FBF9899" w15:done="0"/>
  <w15:commentEx w15:paraId="144DD8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AF180A" w16cid:durableId="1F27F691"/>
  <w16cid:commentId w16cid:paraId="3F67E992" w16cid:durableId="1F27F6AE"/>
  <w16cid:commentId w16cid:paraId="10784F8C" w16cid:durableId="1F27F49C"/>
  <w16cid:commentId w16cid:paraId="7290689A" w16cid:durableId="1F27F49D"/>
  <w16cid:commentId w16cid:paraId="76E596DD" w16cid:durableId="1F27F49F"/>
  <w16cid:commentId w16cid:paraId="60D995D1" w16cid:durableId="1F27F4A0"/>
  <w16cid:commentId w16cid:paraId="1FBF9899" w16cid:durableId="1F27F4A4"/>
  <w16cid:commentId w16cid:paraId="144DD8B0" w16cid:durableId="1F27F4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0FE8D" w14:textId="77777777" w:rsidR="00EF32E7" w:rsidRDefault="00EF32E7" w:rsidP="009A2B04">
      <w:r>
        <w:separator/>
      </w:r>
    </w:p>
  </w:endnote>
  <w:endnote w:type="continuationSeparator" w:id="0">
    <w:p w14:paraId="4729FAD2" w14:textId="77777777" w:rsidR="00EF32E7" w:rsidRDefault="00EF32E7" w:rsidP="009A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66309335"/>
      <w:docPartObj>
        <w:docPartGallery w:val="Page Numbers (Bottom of Page)"/>
        <w:docPartUnique/>
      </w:docPartObj>
    </w:sdtPr>
    <w:sdtEndPr>
      <w:rPr>
        <w:noProof/>
      </w:rPr>
    </w:sdtEndPr>
    <w:sdtContent>
      <w:p w14:paraId="667BABC4" w14:textId="77777777" w:rsidR="005C3C15" w:rsidRPr="001F2CE1" w:rsidRDefault="005C3C15">
        <w:pPr>
          <w:pStyle w:val="Footer"/>
          <w:jc w:val="center"/>
          <w:rPr>
            <w:sz w:val="20"/>
            <w:szCs w:val="20"/>
          </w:rPr>
        </w:pPr>
        <w:r w:rsidRPr="001F2CE1">
          <w:rPr>
            <w:sz w:val="20"/>
            <w:szCs w:val="20"/>
          </w:rPr>
          <w:fldChar w:fldCharType="begin"/>
        </w:r>
        <w:r w:rsidRPr="001F2CE1">
          <w:rPr>
            <w:sz w:val="20"/>
            <w:szCs w:val="20"/>
          </w:rPr>
          <w:instrText xml:space="preserve"> PAGE   \* MERGEFORMAT </w:instrText>
        </w:r>
        <w:r w:rsidRPr="001F2CE1">
          <w:rPr>
            <w:sz w:val="20"/>
            <w:szCs w:val="20"/>
          </w:rPr>
          <w:fldChar w:fldCharType="separate"/>
        </w:r>
        <w:r w:rsidR="00E0334D">
          <w:rPr>
            <w:noProof/>
            <w:sz w:val="20"/>
            <w:szCs w:val="20"/>
          </w:rPr>
          <w:t>4</w:t>
        </w:r>
        <w:r w:rsidRPr="001F2CE1">
          <w:rPr>
            <w:noProof/>
            <w:sz w:val="20"/>
            <w:szCs w:val="20"/>
          </w:rPr>
          <w:fldChar w:fldCharType="end"/>
        </w:r>
      </w:p>
    </w:sdtContent>
  </w:sdt>
  <w:p w14:paraId="31796B13" w14:textId="77777777" w:rsidR="005C3C15" w:rsidRPr="001F2CE1" w:rsidRDefault="005C3C15" w:rsidP="009A2B04">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460A7" w14:textId="77777777" w:rsidR="00EF32E7" w:rsidRDefault="00EF32E7" w:rsidP="009A2B04">
      <w:r>
        <w:separator/>
      </w:r>
    </w:p>
  </w:footnote>
  <w:footnote w:type="continuationSeparator" w:id="0">
    <w:p w14:paraId="7D03E7DB" w14:textId="77777777" w:rsidR="00EF32E7" w:rsidRDefault="00EF32E7" w:rsidP="009A2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80CB6" w14:textId="77777777" w:rsidR="001B3862" w:rsidRPr="00B43D5D" w:rsidRDefault="001B3862" w:rsidP="001B3862">
    <w:pPr>
      <w:pStyle w:val="Header1"/>
      <w:jc w:val="right"/>
      <w:rPr>
        <w:lang w:val="en-US"/>
      </w:rPr>
    </w:pPr>
    <w:r w:rsidRPr="00B43D5D">
      <w:rPr>
        <w:lang w:val="en-US"/>
      </w:rPr>
      <w:t>Strictly Privileged &amp; Confidential</w:t>
    </w:r>
  </w:p>
  <w:p w14:paraId="1A8C895F" w14:textId="77777777" w:rsidR="001B3862" w:rsidRPr="00B43D5D" w:rsidRDefault="001B3862" w:rsidP="001B3862">
    <w:pPr>
      <w:pStyle w:val="Header1"/>
      <w:jc w:val="right"/>
      <w:rPr>
        <w:lang w:val="en-US"/>
      </w:rPr>
    </w:pPr>
    <w:r>
      <w:rPr>
        <w:lang w:val="en-US"/>
      </w:rPr>
      <w:t xml:space="preserve">DSNR Legal </w:t>
    </w:r>
  </w:p>
  <w:p w14:paraId="1C7EC087" w14:textId="77777777" w:rsidR="001B3862" w:rsidRDefault="001B3862" w:rsidP="001B3862">
    <w:pPr>
      <w:pStyle w:val="Header1"/>
      <w:jc w:val="right"/>
      <w:rPr>
        <w:lang w:val="en-US"/>
      </w:rPr>
    </w:pPr>
    <w:r>
      <w:rPr>
        <w:lang w:val="en-US"/>
      </w:rPr>
      <w:t xml:space="preserve">22 August </w:t>
    </w:r>
    <w:r w:rsidRPr="00B43D5D">
      <w:rPr>
        <w:lang w:val="en-US"/>
      </w:rPr>
      <w:t>2018</w:t>
    </w:r>
  </w:p>
  <w:p w14:paraId="45ACCBAA" w14:textId="77777777" w:rsidR="005C3C15" w:rsidRPr="00B43D5D" w:rsidRDefault="005C3C15" w:rsidP="007E7510">
    <w:pPr>
      <w:pStyle w:val="Header1"/>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410"/>
    <w:multiLevelType w:val="hybridMultilevel"/>
    <w:tmpl w:val="39B8C054"/>
    <w:lvl w:ilvl="0" w:tplc="9836E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BE220F"/>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044528"/>
    <w:multiLevelType w:val="hybridMultilevel"/>
    <w:tmpl w:val="C986AAD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814CF7"/>
    <w:multiLevelType w:val="hybridMultilevel"/>
    <w:tmpl w:val="1722B96A"/>
    <w:lvl w:ilvl="0" w:tplc="8C82CFA4">
      <w:start w:val="1"/>
      <w:numFmt w:val="upperLetter"/>
      <w:pStyle w:val="Recit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A35BF0"/>
    <w:multiLevelType w:val="hybridMultilevel"/>
    <w:tmpl w:val="9CC0FC7E"/>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EB6FD1"/>
    <w:multiLevelType w:val="multilevel"/>
    <w:tmpl w:val="661465D2"/>
    <w:lvl w:ilvl="0">
      <w:start w:val="7"/>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val="0"/>
        <w:i w:val="0"/>
        <w:sz w:val="22"/>
      </w:rPr>
    </w:lvl>
    <w:lvl w:ilvl="2">
      <w:start w:val="1"/>
      <w:numFmt w:val="decimal"/>
      <w:isLgl/>
      <w:lvlText w:val="%1.%2.%3"/>
      <w:lvlJc w:val="left"/>
      <w:pPr>
        <w:ind w:left="720" w:hanging="720"/>
      </w:pPr>
      <w:rPr>
        <w:rFonts w:hint="default"/>
        <w:b w:val="0"/>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5CB4BC2"/>
    <w:multiLevelType w:val="multilevel"/>
    <w:tmpl w:val="08F84C4A"/>
    <w:lvl w:ilvl="0">
      <w:start w:val="13"/>
      <w:numFmt w:val="decimal"/>
      <w:lvlText w:val="%1"/>
      <w:lvlJc w:val="left"/>
      <w:pPr>
        <w:ind w:left="420" w:hanging="420"/>
      </w:pPr>
      <w:rPr>
        <w:rFonts w:eastAsia="PMingLiU" w:hint="default"/>
      </w:rPr>
    </w:lvl>
    <w:lvl w:ilvl="1">
      <w:start w:val="1"/>
      <w:numFmt w:val="decimal"/>
      <w:lvlText w:val="%1.%2"/>
      <w:lvlJc w:val="left"/>
      <w:pPr>
        <w:ind w:left="420" w:hanging="42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440" w:hanging="1440"/>
      </w:pPr>
      <w:rPr>
        <w:rFonts w:eastAsia="PMingLiU" w:hint="default"/>
      </w:rPr>
    </w:lvl>
  </w:abstractNum>
  <w:abstractNum w:abstractNumId="7">
    <w:nsid w:val="187C141F"/>
    <w:multiLevelType w:val="hybridMultilevel"/>
    <w:tmpl w:val="DF241E22"/>
    <w:lvl w:ilvl="0" w:tplc="4CB426E2">
      <w:start w:val="1"/>
      <w:numFmt w:val="decimal"/>
      <w:lvlText w:val="5.3.%1"/>
      <w:lvlJc w:val="left"/>
      <w:pPr>
        <w:ind w:left="720" w:hanging="360"/>
      </w:pPr>
      <w:rPr>
        <w:rFonts w:hint="default"/>
      </w:rPr>
    </w:lvl>
    <w:lvl w:ilvl="1" w:tplc="91E6B45C">
      <w:start w:val="1"/>
      <w:numFmt w:val="lowerRoman"/>
      <w:lvlText w:val="(%2)"/>
      <w:lvlJc w:val="left"/>
      <w:pPr>
        <w:ind w:left="1800" w:hanging="720"/>
      </w:pPr>
      <w:rPr>
        <w:rFonts w:hint="default"/>
        <w:w w:val="0"/>
      </w:rPr>
    </w:lvl>
    <w:lvl w:ilvl="2" w:tplc="4CB426E2">
      <w:start w:val="1"/>
      <w:numFmt w:val="decimal"/>
      <w:lvlText w:val="5.3.%3"/>
      <w:lvlJc w:val="left"/>
      <w:pPr>
        <w:ind w:left="2160" w:hanging="180"/>
      </w:pPr>
      <w:rPr>
        <w:rFonts w:hint="default"/>
      </w:rPr>
    </w:lvl>
    <w:lvl w:ilvl="3" w:tplc="60169456">
      <w:start w:val="1"/>
      <w:numFmt w:val="lowerLetter"/>
      <w:lvlText w:val="(%4)"/>
      <w:lvlJc w:val="left"/>
      <w:pPr>
        <w:ind w:left="10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25000"/>
    <w:multiLevelType w:val="hybridMultilevel"/>
    <w:tmpl w:val="79C6123A"/>
    <w:lvl w:ilvl="0" w:tplc="71C623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9196DAF"/>
    <w:multiLevelType w:val="hybridMultilevel"/>
    <w:tmpl w:val="6DC0BB8A"/>
    <w:lvl w:ilvl="0" w:tplc="D410E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015D1"/>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56F57"/>
    <w:multiLevelType w:val="hybridMultilevel"/>
    <w:tmpl w:val="660AF14C"/>
    <w:lvl w:ilvl="0" w:tplc="76CAA512">
      <w:start w:val="1"/>
      <w:numFmt w:val="lowerLetter"/>
      <w:lvlText w:val="(%1)"/>
      <w:lvlJc w:val="left"/>
      <w:pPr>
        <w:tabs>
          <w:tab w:val="num" w:pos="1440"/>
        </w:tabs>
        <w:ind w:left="1440" w:hanging="720"/>
      </w:pPr>
      <w:rPr>
        <w:rFonts w:hint="default"/>
      </w:rPr>
    </w:lvl>
    <w:lvl w:ilvl="1" w:tplc="809C56E4">
      <w:start w:val="1"/>
      <w:numFmt w:val="lowerLetter"/>
      <w:lvlText w:val="(%2)"/>
      <w:lvlJc w:val="left"/>
      <w:pPr>
        <w:ind w:left="1800" w:hanging="360"/>
      </w:pPr>
      <w:rPr>
        <w:rFonts w:hint="default"/>
        <w:b w:val="0"/>
        <w:i w:val="0"/>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F2304FA"/>
    <w:multiLevelType w:val="multilevel"/>
    <w:tmpl w:val="BC14FA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val="0"/>
        <w:i w:val="0"/>
        <w:sz w:val="22"/>
        <w:szCs w:val="22"/>
      </w:rPr>
    </w:lvl>
    <w:lvl w:ilvl="2">
      <w:start w:val="1"/>
      <w:numFmt w:val="decimal"/>
      <w:isLgl/>
      <w:lvlText w:val="%1.%2.%3"/>
      <w:lvlJc w:val="left"/>
      <w:pPr>
        <w:ind w:left="1571" w:hanging="720"/>
      </w:pPr>
      <w:rPr>
        <w:rFonts w:ascii="Times New Roman" w:hAnsi="Times New Roman" w:cs="Times New Roman" w:hint="default"/>
        <w:b w:val="0"/>
        <w:i w:val="0"/>
      </w:rPr>
    </w:lvl>
    <w:lvl w:ilvl="3">
      <w:start w:val="1"/>
      <w:numFmt w:val="decimal"/>
      <w:isLgl/>
      <w:lvlText w:val="%1.%2.%3.%4"/>
      <w:lvlJc w:val="left"/>
      <w:pPr>
        <w:ind w:left="1080" w:hanging="720"/>
      </w:pPr>
      <w:rPr>
        <w:rFonts w:hint="default"/>
      </w:rPr>
    </w:lvl>
    <w:lvl w:ilvl="4">
      <w:start w:val="1"/>
      <w:numFmt w:val="decimal"/>
      <w:pStyle w:val="AOAltHead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8D161DB"/>
    <w:multiLevelType w:val="multilevel"/>
    <w:tmpl w:val="3C9ED8AA"/>
    <w:lvl w:ilvl="0">
      <w:start w:val="1"/>
      <w:numFmt w:val="decimal"/>
      <w:lvlText w:val="%1."/>
      <w:lvlJc w:val="left"/>
      <w:pPr>
        <w:ind w:left="709" w:hanging="70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lvlText w:val="%1.%2"/>
      <w:lvlJc w:val="left"/>
      <w:pPr>
        <w:ind w:left="709" w:hanging="709"/>
      </w:pPr>
      <w:rPr>
        <w:rFonts w:hint="default"/>
        <w:b w:val="0"/>
        <w:i w:val="0"/>
      </w:rPr>
    </w:lvl>
    <w:lvl w:ilvl="2">
      <w:start w:val="1"/>
      <w:numFmt w:val="decimal"/>
      <w:pStyle w:val="Heading3"/>
      <w:isLgl/>
      <w:lvlText w:val="%1.%2.%3"/>
      <w:lvlJc w:val="left"/>
      <w:pPr>
        <w:ind w:left="709" w:hanging="709"/>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3">
      <w:start w:val="1"/>
      <w:numFmt w:val="lowerLetter"/>
      <w:pStyle w:val="Heading4"/>
      <w:lvlText w:val="(%4)"/>
      <w:lvlJc w:val="left"/>
      <w:pPr>
        <w:ind w:left="1418" w:hanging="709"/>
      </w:pPr>
      <w:rPr>
        <w:rFonts w:ascii="Times New Roman" w:hAnsi="Times New Roman" w:cs="Times New Roman" w:hint="default"/>
        <w:b w:val="0"/>
        <w:bCs w:val="0"/>
        <w:i/>
        <w:iCs w:val="0"/>
        <w:caps w:val="0"/>
        <w:smallCaps w:val="0"/>
        <w:strike w:val="0"/>
        <w:dstrike w:val="0"/>
        <w:noProof w:val="0"/>
        <w:vanish w:val="0"/>
        <w:color w:val="000000"/>
        <w:spacing w:val="0"/>
        <w:kern w:val="0"/>
        <w:position w:val="0"/>
        <w:sz w:val="22"/>
        <w:u w:val="none"/>
        <w:effect w:val="none"/>
        <w:vertAlign w:val="baseline"/>
        <w:em w:val="none"/>
        <w:specVanish w:val="0"/>
      </w:rPr>
    </w:lvl>
    <w:lvl w:ilvl="4">
      <w:start w:val="1"/>
      <w:numFmt w:val="lowerRoman"/>
      <w:pStyle w:val="Heading5"/>
      <w:lvlText w:val="(%5)"/>
      <w:lvlJc w:val="left"/>
      <w:pPr>
        <w:ind w:left="2126" w:hanging="708"/>
      </w:pPr>
      <w:rPr>
        <w:rFonts w:hint="default"/>
      </w:rPr>
    </w:lvl>
    <w:lvl w:ilvl="5">
      <w:start w:val="1"/>
      <w:numFmt w:val="decimal"/>
      <w:isLgl/>
      <w:lvlText w:val="%1.%2.%3.%4.%5.%6"/>
      <w:lvlJc w:val="left"/>
      <w:pPr>
        <w:ind w:left="709" w:hanging="709"/>
      </w:pPr>
      <w:rPr>
        <w:rFonts w:hint="default"/>
      </w:rPr>
    </w:lvl>
    <w:lvl w:ilvl="6">
      <w:start w:val="1"/>
      <w:numFmt w:val="decimal"/>
      <w:isLgl/>
      <w:lvlText w:val="%1.%2.%3.%4.%5.%6.%7"/>
      <w:lvlJc w:val="left"/>
      <w:pPr>
        <w:ind w:left="709" w:hanging="709"/>
      </w:pPr>
      <w:rPr>
        <w:rFonts w:hint="default"/>
      </w:rPr>
    </w:lvl>
    <w:lvl w:ilvl="7">
      <w:start w:val="1"/>
      <w:numFmt w:val="decimal"/>
      <w:isLgl/>
      <w:lvlText w:val="%1.%2.%3.%4.%5.%6.%7.%8"/>
      <w:lvlJc w:val="left"/>
      <w:pPr>
        <w:ind w:left="709" w:hanging="709"/>
      </w:pPr>
      <w:rPr>
        <w:rFonts w:hint="default"/>
      </w:rPr>
    </w:lvl>
    <w:lvl w:ilvl="8">
      <w:start w:val="1"/>
      <w:numFmt w:val="decimal"/>
      <w:isLgl/>
      <w:lvlText w:val="%1.%2.%3.%4.%5.%6.%7.%8.%9"/>
      <w:lvlJc w:val="left"/>
      <w:pPr>
        <w:ind w:left="709" w:hanging="709"/>
      </w:pPr>
      <w:rPr>
        <w:rFonts w:hint="default"/>
      </w:rPr>
    </w:lvl>
  </w:abstractNum>
  <w:abstractNum w:abstractNumId="14">
    <w:nsid w:val="39B93CCD"/>
    <w:multiLevelType w:val="multilevel"/>
    <w:tmpl w:val="0AA01F04"/>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F61A8E"/>
    <w:multiLevelType w:val="hybridMultilevel"/>
    <w:tmpl w:val="BA2CD8F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46524D3"/>
    <w:multiLevelType w:val="multilevel"/>
    <w:tmpl w:val="34A4DBEE"/>
    <w:lvl w:ilvl="0">
      <w:start w:val="1"/>
      <w:numFmt w:val="decimal"/>
      <w:lvlText w:val="%1."/>
      <w:lvlJc w:val="left"/>
      <w:pPr>
        <w:tabs>
          <w:tab w:val="num" w:pos="1440"/>
        </w:tabs>
        <w:ind w:left="1440" w:hanging="720"/>
      </w:pPr>
      <w:rPr>
        <w:rFonts w:hint="default"/>
        <w:b w:val="0"/>
      </w:rPr>
    </w:lvl>
    <w:lvl w:ilvl="1">
      <w:start w:val="1"/>
      <w:numFmt w:val="decimal"/>
      <w:lvlText w:val="%1.%2"/>
      <w:lvlJc w:val="left"/>
      <w:pPr>
        <w:tabs>
          <w:tab w:val="num" w:pos="1440"/>
        </w:tabs>
        <w:ind w:left="1440" w:hanging="720"/>
      </w:pPr>
      <w:rPr>
        <w:rFonts w:hint="default"/>
        <w:b w:val="0"/>
        <w:i w:val="0"/>
      </w:rPr>
    </w:lvl>
    <w:lvl w:ilvl="2">
      <w:start w:val="1"/>
      <w:numFmt w:val="lowerRoman"/>
      <w:lvlText w:val="(%3)"/>
      <w:lvlJc w:val="left"/>
      <w:pPr>
        <w:tabs>
          <w:tab w:val="num" w:pos="2160"/>
        </w:tabs>
        <w:ind w:left="2160" w:hanging="720"/>
      </w:pPr>
      <w:rPr>
        <w:rFonts w:hint="default"/>
        <w:b w:val="0"/>
      </w:rPr>
    </w:lvl>
    <w:lvl w:ilvl="3">
      <w:start w:val="1"/>
      <w:numFmt w:val="lowerLetter"/>
      <w:lvlText w:val="(%4)"/>
      <w:lvlJc w:val="left"/>
      <w:pPr>
        <w:tabs>
          <w:tab w:val="num" w:pos="2160"/>
        </w:tabs>
        <w:ind w:left="2160" w:hanging="720"/>
      </w:pPr>
      <w:rPr>
        <w:rFonts w:hint="default"/>
        <w:b w:val="0"/>
      </w:rPr>
    </w:lvl>
    <w:lvl w:ilvl="4">
      <w:start w:val="1"/>
      <w:numFmt w:val="upperLetter"/>
      <w:lvlText w:val="(%5)"/>
      <w:lvlJc w:val="left"/>
      <w:pPr>
        <w:tabs>
          <w:tab w:val="num" w:pos="3600"/>
        </w:tabs>
        <w:ind w:left="3600" w:hanging="720"/>
      </w:pPr>
      <w:rPr>
        <w:rFonts w:hint="default"/>
        <w:b w:val="0"/>
      </w:rPr>
    </w:lvl>
    <w:lvl w:ilvl="5">
      <w:start w:val="1"/>
      <w:numFmt w:val="decimal"/>
      <w:lvlText w:val="(%6)"/>
      <w:lvlJc w:val="left"/>
      <w:pPr>
        <w:tabs>
          <w:tab w:val="num" w:pos="4320"/>
        </w:tabs>
        <w:ind w:left="4320" w:hanging="72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7">
    <w:nsid w:val="4BA54B58"/>
    <w:multiLevelType w:val="hybridMultilevel"/>
    <w:tmpl w:val="463265D8"/>
    <w:lvl w:ilvl="0" w:tplc="0409000F">
      <w:start w:val="1"/>
      <w:numFmt w:val="decimal"/>
      <w:lvlText w:val="%1."/>
      <w:lvlJc w:val="left"/>
      <w:pPr>
        <w:ind w:left="401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4C6B5A92"/>
    <w:multiLevelType w:val="hybridMultilevel"/>
    <w:tmpl w:val="E16EF73A"/>
    <w:lvl w:ilvl="0" w:tplc="F82C7A40">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4B6FFC"/>
    <w:multiLevelType w:val="hybridMultilevel"/>
    <w:tmpl w:val="B12463C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B053F0"/>
    <w:multiLevelType w:val="hybridMultilevel"/>
    <w:tmpl w:val="5D2AA5CA"/>
    <w:lvl w:ilvl="0" w:tplc="B46C2CC8">
      <w:start w:val="1"/>
      <w:numFmt w:val="lowerLetter"/>
      <w:lvlText w:val="(%1)"/>
      <w:lvlJc w:val="left"/>
      <w:pPr>
        <w:ind w:left="1440" w:hanging="360"/>
      </w:pPr>
      <w:rPr>
        <w:rFonts w:hint="default"/>
        <w:b w:val="0"/>
        <w:i w:val="0"/>
        <w:caps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4066BD"/>
    <w:multiLevelType w:val="hybridMultilevel"/>
    <w:tmpl w:val="3862745A"/>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BA1D57"/>
    <w:multiLevelType w:val="hybridMultilevel"/>
    <w:tmpl w:val="B3900BBC"/>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CF4D55"/>
    <w:multiLevelType w:val="hybridMultilevel"/>
    <w:tmpl w:val="177C6EFE"/>
    <w:lvl w:ilvl="0" w:tplc="A634C608">
      <w:start w:val="1"/>
      <w:numFmt w:val="upperLetter"/>
      <w:lvlText w:val="%1."/>
      <w:lvlJc w:val="left"/>
      <w:pPr>
        <w:ind w:left="731" w:hanging="360"/>
      </w:pPr>
      <w:rPr>
        <w:b/>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24">
    <w:nsid w:val="5F6F64FA"/>
    <w:multiLevelType w:val="hybridMultilevel"/>
    <w:tmpl w:val="36085EE6"/>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9A6F58"/>
    <w:multiLevelType w:val="hybridMultilevel"/>
    <w:tmpl w:val="80DCE490"/>
    <w:lvl w:ilvl="0" w:tplc="B1BAB336">
      <w:start w:val="1"/>
      <w:numFmt w:val="lowerLetter"/>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6E937D6"/>
    <w:multiLevelType w:val="hybridMultilevel"/>
    <w:tmpl w:val="A4DC2676"/>
    <w:lvl w:ilvl="0" w:tplc="FFFFFFFF">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8E7451B"/>
    <w:multiLevelType w:val="hybridMultilevel"/>
    <w:tmpl w:val="1D129016"/>
    <w:lvl w:ilvl="0" w:tplc="80164C86">
      <w:start w:val="1"/>
      <w:numFmt w:val="lowerRoman"/>
      <w:lvlText w:val="%1."/>
      <w:lvlJc w:val="right"/>
      <w:pPr>
        <w:ind w:left="1429" w:hanging="360"/>
      </w:p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8">
    <w:nsid w:val="6C013597"/>
    <w:multiLevelType w:val="hybridMultilevel"/>
    <w:tmpl w:val="EC563FCC"/>
    <w:lvl w:ilvl="0" w:tplc="E9143530">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F4204"/>
    <w:multiLevelType w:val="hybridMultilevel"/>
    <w:tmpl w:val="B7049104"/>
    <w:lvl w:ilvl="0" w:tplc="7BCA8414">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C1078"/>
    <w:multiLevelType w:val="hybridMultilevel"/>
    <w:tmpl w:val="051A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67D6317"/>
    <w:multiLevelType w:val="hybridMultilevel"/>
    <w:tmpl w:val="8196D5B6"/>
    <w:lvl w:ilvl="0" w:tplc="C3F2A89A">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1B1427"/>
    <w:multiLevelType w:val="hybridMultilevel"/>
    <w:tmpl w:val="8B9A0354"/>
    <w:lvl w:ilvl="0" w:tplc="D410E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3"/>
  </w:num>
  <w:num w:numId="8">
    <w:abstractNumId w:val="27"/>
  </w:num>
  <w:num w:numId="9">
    <w:abstractNumId w:val="9"/>
  </w:num>
  <w:num w:numId="10">
    <w:abstractNumId w:val="0"/>
  </w:num>
  <w:num w:numId="11">
    <w:abstractNumId w:val="13"/>
  </w:num>
  <w:num w:numId="12">
    <w:abstractNumId w:val="31"/>
  </w:num>
  <w:num w:numId="13">
    <w:abstractNumId w:val="11"/>
  </w:num>
  <w:num w:numId="14">
    <w:abstractNumId w:val="29"/>
  </w:num>
  <w:num w:numId="15">
    <w:abstractNumId w:val="19"/>
  </w:num>
  <w:num w:numId="16">
    <w:abstractNumId w:val="13"/>
  </w:num>
  <w:num w:numId="17">
    <w:abstractNumId w:val="13"/>
  </w:num>
  <w:num w:numId="18">
    <w:abstractNumId w:val="13"/>
  </w:num>
  <w:num w:numId="19">
    <w:abstractNumId w:val="13"/>
  </w:num>
  <w:num w:numId="20">
    <w:abstractNumId w:val="28"/>
  </w:num>
  <w:num w:numId="21">
    <w:abstractNumId w:val="13"/>
  </w:num>
  <w:num w:numId="22">
    <w:abstractNumId w:val="7"/>
  </w:num>
  <w:num w:numId="23">
    <w:abstractNumId w:val="13"/>
  </w:num>
  <w:num w:numId="24">
    <w:abstractNumId w:val="14"/>
  </w:num>
  <w:num w:numId="25">
    <w:abstractNumId w:val="30"/>
  </w:num>
  <w:num w:numId="26">
    <w:abstractNumId w:val="1"/>
  </w:num>
  <w:num w:numId="27">
    <w:abstractNumId w:val="13"/>
  </w:num>
  <w:num w:numId="28">
    <w:abstractNumId w:val="12"/>
  </w:num>
  <w:num w:numId="29">
    <w:abstractNumId w:val="13"/>
  </w:num>
  <w:num w:numId="30">
    <w:abstractNumId w:val="13"/>
  </w:num>
  <w:num w:numId="31">
    <w:abstractNumId w:val="13"/>
  </w:num>
  <w:num w:numId="32">
    <w:abstractNumId w:val="13"/>
  </w:num>
  <w:num w:numId="33">
    <w:abstractNumId w:val="13"/>
  </w:num>
  <w:num w:numId="34">
    <w:abstractNumId w:val="17"/>
  </w:num>
  <w:num w:numId="35">
    <w:abstractNumId w:val="10"/>
  </w:num>
  <w:num w:numId="36">
    <w:abstractNumId w:val="13"/>
  </w:num>
  <w:num w:numId="37">
    <w:abstractNumId w:val="13"/>
  </w:num>
  <w:num w:numId="38">
    <w:abstractNumId w:val="13"/>
  </w:num>
  <w:num w:numId="39">
    <w:abstractNumId w:val="13"/>
  </w:num>
  <w:num w:numId="40">
    <w:abstractNumId w:val="18"/>
  </w:num>
  <w:num w:numId="41">
    <w:abstractNumId w:val="20"/>
  </w:num>
  <w:num w:numId="42">
    <w:abstractNumId w:val="25"/>
  </w:num>
  <w:num w:numId="43">
    <w:abstractNumId w:val="4"/>
  </w:num>
  <w:num w:numId="44">
    <w:abstractNumId w:val="24"/>
  </w:num>
  <w:num w:numId="45">
    <w:abstractNumId w:val="2"/>
  </w:num>
  <w:num w:numId="46">
    <w:abstractNumId w:val="22"/>
  </w:num>
  <w:num w:numId="47">
    <w:abstractNumId w:val="21"/>
  </w:num>
  <w:num w:numId="48">
    <w:abstractNumId w:val="15"/>
  </w:num>
  <w:num w:numId="49">
    <w:abstractNumId w:val="16"/>
  </w:num>
  <w:num w:numId="50">
    <w:abstractNumId w:val="6"/>
  </w:num>
  <w:num w:numId="51">
    <w:abstractNumId w:val="5"/>
  </w:num>
  <w:num w:numId="52">
    <w:abstractNumId w:val="13"/>
  </w:num>
  <w:num w:numId="53">
    <w:abstractNumId w:val="13"/>
  </w:num>
  <w:num w:numId="54">
    <w:abstractNumId w:val="13"/>
  </w:num>
  <w:num w:numId="55">
    <w:abstractNumId w:val="8"/>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 w:numId="58">
    <w:abstractNumId w:val="13"/>
  </w:num>
  <w:num w:numId="59">
    <w:abstractNumId w:val="13"/>
  </w:num>
  <w:num w:numId="60">
    <w:abstractNumId w:val="23"/>
  </w:num>
  <w:num w:numId="61">
    <w:abstractNumId w:val="3"/>
  </w:num>
  <w:num w:numId="62">
    <w:abstractNumId w:val="3"/>
  </w:num>
  <w:num w:numId="63">
    <w:abstractNumId w:val="13"/>
  </w:num>
  <w:num w:numId="64">
    <w:abstractNumId w:val="3"/>
  </w:num>
  <w:num w:numId="65">
    <w:abstractNumId w:val="13"/>
  </w:num>
  <w:num w:numId="66">
    <w:abstractNumId w:val="13"/>
  </w:num>
  <w:num w:numId="67">
    <w:abstractNumId w:val="13"/>
  </w:num>
  <w:num w:numId="68">
    <w:abstractNumId w:val="13"/>
  </w:num>
  <w:num w:numId="69">
    <w:abstractNumId w:val="3"/>
  </w:num>
  <w:num w:numId="70">
    <w:abstractNumId w:val="3"/>
  </w:num>
  <w:num w:numId="71">
    <w:abstractNumId w:val="3"/>
  </w:num>
  <w:num w:numId="72">
    <w:abstractNumId w:val="13"/>
  </w:num>
  <w:num w:numId="73">
    <w:abstractNumId w:val="13"/>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NR">
    <w15:presenceInfo w15:providerId="None" w15:userId="DS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B8"/>
    <w:rsid w:val="000003FE"/>
    <w:rsid w:val="000013F9"/>
    <w:rsid w:val="00003047"/>
    <w:rsid w:val="000043CB"/>
    <w:rsid w:val="00004F78"/>
    <w:rsid w:val="00005EB0"/>
    <w:rsid w:val="000074AA"/>
    <w:rsid w:val="00010585"/>
    <w:rsid w:val="00011CEB"/>
    <w:rsid w:val="00012C2D"/>
    <w:rsid w:val="00013804"/>
    <w:rsid w:val="00014D1F"/>
    <w:rsid w:val="000156D6"/>
    <w:rsid w:val="00016565"/>
    <w:rsid w:val="000200D0"/>
    <w:rsid w:val="0002092C"/>
    <w:rsid w:val="00021CFA"/>
    <w:rsid w:val="00022812"/>
    <w:rsid w:val="000238CD"/>
    <w:rsid w:val="00024102"/>
    <w:rsid w:val="00024F01"/>
    <w:rsid w:val="00026796"/>
    <w:rsid w:val="00030D57"/>
    <w:rsid w:val="00032D53"/>
    <w:rsid w:val="00032F5A"/>
    <w:rsid w:val="00033023"/>
    <w:rsid w:val="00033515"/>
    <w:rsid w:val="00040F16"/>
    <w:rsid w:val="00041454"/>
    <w:rsid w:val="00042D2A"/>
    <w:rsid w:val="00043627"/>
    <w:rsid w:val="00046A61"/>
    <w:rsid w:val="00050950"/>
    <w:rsid w:val="00052F95"/>
    <w:rsid w:val="00054886"/>
    <w:rsid w:val="00055B5F"/>
    <w:rsid w:val="00055D3E"/>
    <w:rsid w:val="0005639A"/>
    <w:rsid w:val="00060462"/>
    <w:rsid w:val="00063539"/>
    <w:rsid w:val="00063F18"/>
    <w:rsid w:val="00063FB2"/>
    <w:rsid w:val="000652B4"/>
    <w:rsid w:val="000666F2"/>
    <w:rsid w:val="0006682A"/>
    <w:rsid w:val="0006686B"/>
    <w:rsid w:val="00070993"/>
    <w:rsid w:val="00070FAE"/>
    <w:rsid w:val="00073588"/>
    <w:rsid w:val="00076121"/>
    <w:rsid w:val="000801F7"/>
    <w:rsid w:val="00082422"/>
    <w:rsid w:val="00082423"/>
    <w:rsid w:val="0008243C"/>
    <w:rsid w:val="00083500"/>
    <w:rsid w:val="00090D04"/>
    <w:rsid w:val="00091BB6"/>
    <w:rsid w:val="00092A36"/>
    <w:rsid w:val="000934D3"/>
    <w:rsid w:val="00093A24"/>
    <w:rsid w:val="0009429A"/>
    <w:rsid w:val="00095D3E"/>
    <w:rsid w:val="000A4654"/>
    <w:rsid w:val="000A50EB"/>
    <w:rsid w:val="000A701B"/>
    <w:rsid w:val="000B6C93"/>
    <w:rsid w:val="000C10CB"/>
    <w:rsid w:val="000C1D19"/>
    <w:rsid w:val="000D021D"/>
    <w:rsid w:val="000D0D72"/>
    <w:rsid w:val="000D2060"/>
    <w:rsid w:val="000D26D9"/>
    <w:rsid w:val="000D3A40"/>
    <w:rsid w:val="000D41E0"/>
    <w:rsid w:val="000D5452"/>
    <w:rsid w:val="000D7C42"/>
    <w:rsid w:val="000E0D6B"/>
    <w:rsid w:val="000E2C6C"/>
    <w:rsid w:val="000E4757"/>
    <w:rsid w:val="000E4ECE"/>
    <w:rsid w:val="000E5710"/>
    <w:rsid w:val="000E58E8"/>
    <w:rsid w:val="000E649A"/>
    <w:rsid w:val="000E64E8"/>
    <w:rsid w:val="000E65EE"/>
    <w:rsid w:val="000E6D51"/>
    <w:rsid w:val="000E7062"/>
    <w:rsid w:val="000F02C8"/>
    <w:rsid w:val="000F3E04"/>
    <w:rsid w:val="000F48AC"/>
    <w:rsid w:val="000F5649"/>
    <w:rsid w:val="000F5ABB"/>
    <w:rsid w:val="001032BF"/>
    <w:rsid w:val="00103E8B"/>
    <w:rsid w:val="00103EEF"/>
    <w:rsid w:val="00104E83"/>
    <w:rsid w:val="00106B4A"/>
    <w:rsid w:val="0010704C"/>
    <w:rsid w:val="001072B7"/>
    <w:rsid w:val="00107D86"/>
    <w:rsid w:val="00110BE8"/>
    <w:rsid w:val="0011332D"/>
    <w:rsid w:val="00114FEB"/>
    <w:rsid w:val="00115A48"/>
    <w:rsid w:val="00115FB7"/>
    <w:rsid w:val="00116C86"/>
    <w:rsid w:val="0011756E"/>
    <w:rsid w:val="00121366"/>
    <w:rsid w:val="00123445"/>
    <w:rsid w:val="0012347B"/>
    <w:rsid w:val="001244AC"/>
    <w:rsid w:val="00124943"/>
    <w:rsid w:val="001255A9"/>
    <w:rsid w:val="00133D17"/>
    <w:rsid w:val="001342F1"/>
    <w:rsid w:val="001344D2"/>
    <w:rsid w:val="00134529"/>
    <w:rsid w:val="001369E4"/>
    <w:rsid w:val="00142F84"/>
    <w:rsid w:val="001472E9"/>
    <w:rsid w:val="00147302"/>
    <w:rsid w:val="001507F7"/>
    <w:rsid w:val="00150DB6"/>
    <w:rsid w:val="00150E38"/>
    <w:rsid w:val="00152033"/>
    <w:rsid w:val="001535A1"/>
    <w:rsid w:val="0015385B"/>
    <w:rsid w:val="00161FBB"/>
    <w:rsid w:val="00162ACF"/>
    <w:rsid w:val="001639D4"/>
    <w:rsid w:val="001640E5"/>
    <w:rsid w:val="0016444E"/>
    <w:rsid w:val="001653BC"/>
    <w:rsid w:val="00165865"/>
    <w:rsid w:val="00166336"/>
    <w:rsid w:val="00166569"/>
    <w:rsid w:val="001673BD"/>
    <w:rsid w:val="001673CE"/>
    <w:rsid w:val="001676D5"/>
    <w:rsid w:val="00170D28"/>
    <w:rsid w:val="00175655"/>
    <w:rsid w:val="00177045"/>
    <w:rsid w:val="0018198D"/>
    <w:rsid w:val="0018290F"/>
    <w:rsid w:val="00183EBA"/>
    <w:rsid w:val="00186FEE"/>
    <w:rsid w:val="00190A64"/>
    <w:rsid w:val="001919A0"/>
    <w:rsid w:val="00192201"/>
    <w:rsid w:val="00192B96"/>
    <w:rsid w:val="00192BE6"/>
    <w:rsid w:val="00193391"/>
    <w:rsid w:val="0019548A"/>
    <w:rsid w:val="00197BB9"/>
    <w:rsid w:val="001A0F3F"/>
    <w:rsid w:val="001A191A"/>
    <w:rsid w:val="001A33EC"/>
    <w:rsid w:val="001A3526"/>
    <w:rsid w:val="001A46F7"/>
    <w:rsid w:val="001A56E2"/>
    <w:rsid w:val="001A75B3"/>
    <w:rsid w:val="001B07A4"/>
    <w:rsid w:val="001B08DF"/>
    <w:rsid w:val="001B0977"/>
    <w:rsid w:val="001B0D89"/>
    <w:rsid w:val="001B1DD3"/>
    <w:rsid w:val="001B3459"/>
    <w:rsid w:val="001B3787"/>
    <w:rsid w:val="001B3862"/>
    <w:rsid w:val="001B46EB"/>
    <w:rsid w:val="001B4AF3"/>
    <w:rsid w:val="001B64A1"/>
    <w:rsid w:val="001C793D"/>
    <w:rsid w:val="001D00C5"/>
    <w:rsid w:val="001D05B0"/>
    <w:rsid w:val="001D12EF"/>
    <w:rsid w:val="001D258C"/>
    <w:rsid w:val="001D3C6F"/>
    <w:rsid w:val="001D5CDD"/>
    <w:rsid w:val="001D6443"/>
    <w:rsid w:val="001D6F8B"/>
    <w:rsid w:val="001D7488"/>
    <w:rsid w:val="001D7DB6"/>
    <w:rsid w:val="001E092D"/>
    <w:rsid w:val="001E1706"/>
    <w:rsid w:val="001E292A"/>
    <w:rsid w:val="001E2B4A"/>
    <w:rsid w:val="001E3E37"/>
    <w:rsid w:val="001E4580"/>
    <w:rsid w:val="001E5353"/>
    <w:rsid w:val="001E53EE"/>
    <w:rsid w:val="001E548E"/>
    <w:rsid w:val="001F0817"/>
    <w:rsid w:val="001F0CEA"/>
    <w:rsid w:val="001F1B29"/>
    <w:rsid w:val="001F2CE1"/>
    <w:rsid w:val="001F2F31"/>
    <w:rsid w:val="001F3856"/>
    <w:rsid w:val="001F3CE7"/>
    <w:rsid w:val="001F5EFC"/>
    <w:rsid w:val="001F724B"/>
    <w:rsid w:val="0020225E"/>
    <w:rsid w:val="00202760"/>
    <w:rsid w:val="0020528B"/>
    <w:rsid w:val="00205E86"/>
    <w:rsid w:val="002106F1"/>
    <w:rsid w:val="0021171B"/>
    <w:rsid w:val="002145C8"/>
    <w:rsid w:val="002178F7"/>
    <w:rsid w:val="00217F44"/>
    <w:rsid w:val="00221EDB"/>
    <w:rsid w:val="002236E0"/>
    <w:rsid w:val="002251BF"/>
    <w:rsid w:val="00226371"/>
    <w:rsid w:val="00226902"/>
    <w:rsid w:val="0022690F"/>
    <w:rsid w:val="00227967"/>
    <w:rsid w:val="00230841"/>
    <w:rsid w:val="00230B91"/>
    <w:rsid w:val="0023234A"/>
    <w:rsid w:val="00232E75"/>
    <w:rsid w:val="00233B09"/>
    <w:rsid w:val="00234399"/>
    <w:rsid w:val="002403F7"/>
    <w:rsid w:val="00240996"/>
    <w:rsid w:val="00241A46"/>
    <w:rsid w:val="00246841"/>
    <w:rsid w:val="00250142"/>
    <w:rsid w:val="00250841"/>
    <w:rsid w:val="002518C8"/>
    <w:rsid w:val="00252759"/>
    <w:rsid w:val="0025334F"/>
    <w:rsid w:val="00253927"/>
    <w:rsid w:val="002542ED"/>
    <w:rsid w:val="0025449B"/>
    <w:rsid w:val="00255715"/>
    <w:rsid w:val="002559C1"/>
    <w:rsid w:val="00256B37"/>
    <w:rsid w:val="002606AE"/>
    <w:rsid w:val="0026085B"/>
    <w:rsid w:val="00260D95"/>
    <w:rsid w:val="00261796"/>
    <w:rsid w:val="00262110"/>
    <w:rsid w:val="00262124"/>
    <w:rsid w:val="002665A7"/>
    <w:rsid w:val="00267EE8"/>
    <w:rsid w:val="002702EF"/>
    <w:rsid w:val="00271357"/>
    <w:rsid w:val="00272E0E"/>
    <w:rsid w:val="00273974"/>
    <w:rsid w:val="00275017"/>
    <w:rsid w:val="002750A3"/>
    <w:rsid w:val="00276DB8"/>
    <w:rsid w:val="0028321C"/>
    <w:rsid w:val="00283346"/>
    <w:rsid w:val="0028501E"/>
    <w:rsid w:val="0028558A"/>
    <w:rsid w:val="002863A1"/>
    <w:rsid w:val="00286A46"/>
    <w:rsid w:val="00286E72"/>
    <w:rsid w:val="0029064A"/>
    <w:rsid w:val="00290E6B"/>
    <w:rsid w:val="00292307"/>
    <w:rsid w:val="0029460F"/>
    <w:rsid w:val="00295C8A"/>
    <w:rsid w:val="002973E8"/>
    <w:rsid w:val="002A0B5E"/>
    <w:rsid w:val="002A309E"/>
    <w:rsid w:val="002A572E"/>
    <w:rsid w:val="002A6B78"/>
    <w:rsid w:val="002B04F2"/>
    <w:rsid w:val="002B0D26"/>
    <w:rsid w:val="002B1EED"/>
    <w:rsid w:val="002B2B75"/>
    <w:rsid w:val="002B36A5"/>
    <w:rsid w:val="002B777B"/>
    <w:rsid w:val="002C0CDF"/>
    <w:rsid w:val="002C1DAD"/>
    <w:rsid w:val="002C223E"/>
    <w:rsid w:val="002C256C"/>
    <w:rsid w:val="002C27F8"/>
    <w:rsid w:val="002C422D"/>
    <w:rsid w:val="002C5278"/>
    <w:rsid w:val="002C5BBB"/>
    <w:rsid w:val="002D1233"/>
    <w:rsid w:val="002D209B"/>
    <w:rsid w:val="002D2ABD"/>
    <w:rsid w:val="002D35FA"/>
    <w:rsid w:val="002D3EA8"/>
    <w:rsid w:val="002D42D0"/>
    <w:rsid w:val="002D4541"/>
    <w:rsid w:val="002D466F"/>
    <w:rsid w:val="002D4A8C"/>
    <w:rsid w:val="002D533C"/>
    <w:rsid w:val="002D6337"/>
    <w:rsid w:val="002E0ECF"/>
    <w:rsid w:val="002E12A6"/>
    <w:rsid w:val="002E2392"/>
    <w:rsid w:val="002E2A6A"/>
    <w:rsid w:val="002E37A8"/>
    <w:rsid w:val="002E3EC5"/>
    <w:rsid w:val="002E5650"/>
    <w:rsid w:val="002E6422"/>
    <w:rsid w:val="002E654F"/>
    <w:rsid w:val="002F1C3F"/>
    <w:rsid w:val="002F2D90"/>
    <w:rsid w:val="002F37A5"/>
    <w:rsid w:val="002F6969"/>
    <w:rsid w:val="003025ED"/>
    <w:rsid w:val="0030260B"/>
    <w:rsid w:val="00306704"/>
    <w:rsid w:val="00310861"/>
    <w:rsid w:val="003110A8"/>
    <w:rsid w:val="00313731"/>
    <w:rsid w:val="00321B7F"/>
    <w:rsid w:val="003220B1"/>
    <w:rsid w:val="00323993"/>
    <w:rsid w:val="003251D9"/>
    <w:rsid w:val="003278BA"/>
    <w:rsid w:val="00327C6D"/>
    <w:rsid w:val="00331BBA"/>
    <w:rsid w:val="00334AB4"/>
    <w:rsid w:val="00335F26"/>
    <w:rsid w:val="00336394"/>
    <w:rsid w:val="003369AA"/>
    <w:rsid w:val="00341453"/>
    <w:rsid w:val="00345B3E"/>
    <w:rsid w:val="00347457"/>
    <w:rsid w:val="00350A17"/>
    <w:rsid w:val="00353CCA"/>
    <w:rsid w:val="003556CC"/>
    <w:rsid w:val="00357E05"/>
    <w:rsid w:val="00361524"/>
    <w:rsid w:val="00361C4D"/>
    <w:rsid w:val="00361E13"/>
    <w:rsid w:val="00364075"/>
    <w:rsid w:val="00364C7A"/>
    <w:rsid w:val="00370BE5"/>
    <w:rsid w:val="00371950"/>
    <w:rsid w:val="003728C8"/>
    <w:rsid w:val="00373722"/>
    <w:rsid w:val="003739C8"/>
    <w:rsid w:val="00375247"/>
    <w:rsid w:val="003771BB"/>
    <w:rsid w:val="003816AE"/>
    <w:rsid w:val="00382612"/>
    <w:rsid w:val="003834EC"/>
    <w:rsid w:val="003842E8"/>
    <w:rsid w:val="00384962"/>
    <w:rsid w:val="00387390"/>
    <w:rsid w:val="00390BDC"/>
    <w:rsid w:val="00392F6B"/>
    <w:rsid w:val="00393C6F"/>
    <w:rsid w:val="00396065"/>
    <w:rsid w:val="0039679D"/>
    <w:rsid w:val="00396EE0"/>
    <w:rsid w:val="00396FB3"/>
    <w:rsid w:val="003A07B6"/>
    <w:rsid w:val="003A39ED"/>
    <w:rsid w:val="003A3D26"/>
    <w:rsid w:val="003B0B4B"/>
    <w:rsid w:val="003B1879"/>
    <w:rsid w:val="003B4FA0"/>
    <w:rsid w:val="003B5D6E"/>
    <w:rsid w:val="003C0BFE"/>
    <w:rsid w:val="003C1E10"/>
    <w:rsid w:val="003C1E7E"/>
    <w:rsid w:val="003C2085"/>
    <w:rsid w:val="003C2628"/>
    <w:rsid w:val="003C27CC"/>
    <w:rsid w:val="003C2A59"/>
    <w:rsid w:val="003C2AC4"/>
    <w:rsid w:val="003C3253"/>
    <w:rsid w:val="003C3FBE"/>
    <w:rsid w:val="003C5664"/>
    <w:rsid w:val="003C56A3"/>
    <w:rsid w:val="003C5F09"/>
    <w:rsid w:val="003C70B8"/>
    <w:rsid w:val="003D10E7"/>
    <w:rsid w:val="003D152C"/>
    <w:rsid w:val="003D4ADB"/>
    <w:rsid w:val="003D6C56"/>
    <w:rsid w:val="003E17B1"/>
    <w:rsid w:val="003E20F5"/>
    <w:rsid w:val="003E3518"/>
    <w:rsid w:val="003E3B6E"/>
    <w:rsid w:val="003E5A40"/>
    <w:rsid w:val="003E7CB4"/>
    <w:rsid w:val="003E7D8A"/>
    <w:rsid w:val="003F3681"/>
    <w:rsid w:val="003F3A0B"/>
    <w:rsid w:val="003F4041"/>
    <w:rsid w:val="003F4543"/>
    <w:rsid w:val="003F6567"/>
    <w:rsid w:val="003F6F7C"/>
    <w:rsid w:val="00401390"/>
    <w:rsid w:val="00401F70"/>
    <w:rsid w:val="00402081"/>
    <w:rsid w:val="004023B8"/>
    <w:rsid w:val="0040262A"/>
    <w:rsid w:val="004027AB"/>
    <w:rsid w:val="0040407A"/>
    <w:rsid w:val="004072F4"/>
    <w:rsid w:val="00410AEE"/>
    <w:rsid w:val="00410C42"/>
    <w:rsid w:val="00412EA0"/>
    <w:rsid w:val="00412EC8"/>
    <w:rsid w:val="00416871"/>
    <w:rsid w:val="00424E4E"/>
    <w:rsid w:val="00425FEB"/>
    <w:rsid w:val="004269DB"/>
    <w:rsid w:val="00431ABA"/>
    <w:rsid w:val="004327FB"/>
    <w:rsid w:val="00435755"/>
    <w:rsid w:val="004402F5"/>
    <w:rsid w:val="0044065C"/>
    <w:rsid w:val="00441728"/>
    <w:rsid w:val="00444D00"/>
    <w:rsid w:val="00445D5B"/>
    <w:rsid w:val="0045021A"/>
    <w:rsid w:val="004519B6"/>
    <w:rsid w:val="00453070"/>
    <w:rsid w:val="004530CC"/>
    <w:rsid w:val="00453B50"/>
    <w:rsid w:val="00454A94"/>
    <w:rsid w:val="00456883"/>
    <w:rsid w:val="00457A39"/>
    <w:rsid w:val="00460472"/>
    <w:rsid w:val="004606F0"/>
    <w:rsid w:val="004608DC"/>
    <w:rsid w:val="004609C7"/>
    <w:rsid w:val="00462010"/>
    <w:rsid w:val="0046272A"/>
    <w:rsid w:val="00463695"/>
    <w:rsid w:val="004646D2"/>
    <w:rsid w:val="00465A59"/>
    <w:rsid w:val="00466CC5"/>
    <w:rsid w:val="0046762D"/>
    <w:rsid w:val="00474D03"/>
    <w:rsid w:val="00476A21"/>
    <w:rsid w:val="00477DCC"/>
    <w:rsid w:val="004821B5"/>
    <w:rsid w:val="00487D38"/>
    <w:rsid w:val="004929B3"/>
    <w:rsid w:val="00493AE1"/>
    <w:rsid w:val="00494174"/>
    <w:rsid w:val="00494978"/>
    <w:rsid w:val="004965F8"/>
    <w:rsid w:val="004A1621"/>
    <w:rsid w:val="004A2A39"/>
    <w:rsid w:val="004A42F1"/>
    <w:rsid w:val="004B0A8A"/>
    <w:rsid w:val="004B11FA"/>
    <w:rsid w:val="004B34A8"/>
    <w:rsid w:val="004B3D45"/>
    <w:rsid w:val="004B62D2"/>
    <w:rsid w:val="004B768E"/>
    <w:rsid w:val="004B7B6F"/>
    <w:rsid w:val="004C52B6"/>
    <w:rsid w:val="004D0565"/>
    <w:rsid w:val="004D10CB"/>
    <w:rsid w:val="004D2AFB"/>
    <w:rsid w:val="004D42A9"/>
    <w:rsid w:val="004D53D1"/>
    <w:rsid w:val="004D5FA1"/>
    <w:rsid w:val="004D70DE"/>
    <w:rsid w:val="004D786B"/>
    <w:rsid w:val="004D78AA"/>
    <w:rsid w:val="004E0A0C"/>
    <w:rsid w:val="004E110E"/>
    <w:rsid w:val="004E1661"/>
    <w:rsid w:val="004E1B5A"/>
    <w:rsid w:val="004E3B4C"/>
    <w:rsid w:val="004E5BC3"/>
    <w:rsid w:val="004E6B4A"/>
    <w:rsid w:val="004E7617"/>
    <w:rsid w:val="004F1B88"/>
    <w:rsid w:val="004F2814"/>
    <w:rsid w:val="004F3334"/>
    <w:rsid w:val="004F5E9F"/>
    <w:rsid w:val="004F79BE"/>
    <w:rsid w:val="00500439"/>
    <w:rsid w:val="00501E9F"/>
    <w:rsid w:val="00502455"/>
    <w:rsid w:val="00505EDC"/>
    <w:rsid w:val="005062A0"/>
    <w:rsid w:val="00510EF1"/>
    <w:rsid w:val="00513C53"/>
    <w:rsid w:val="0051409D"/>
    <w:rsid w:val="00516FF6"/>
    <w:rsid w:val="005214CC"/>
    <w:rsid w:val="00521590"/>
    <w:rsid w:val="00521F46"/>
    <w:rsid w:val="00523546"/>
    <w:rsid w:val="00523D93"/>
    <w:rsid w:val="00525C3F"/>
    <w:rsid w:val="00525FDE"/>
    <w:rsid w:val="00526AE6"/>
    <w:rsid w:val="005306D8"/>
    <w:rsid w:val="00532DCF"/>
    <w:rsid w:val="00534121"/>
    <w:rsid w:val="00535EED"/>
    <w:rsid w:val="005405D8"/>
    <w:rsid w:val="00545278"/>
    <w:rsid w:val="0054652D"/>
    <w:rsid w:val="005505B4"/>
    <w:rsid w:val="00550721"/>
    <w:rsid w:val="00553727"/>
    <w:rsid w:val="005539B2"/>
    <w:rsid w:val="005570BF"/>
    <w:rsid w:val="00557CAD"/>
    <w:rsid w:val="0056439D"/>
    <w:rsid w:val="00565436"/>
    <w:rsid w:val="005675F2"/>
    <w:rsid w:val="005702A5"/>
    <w:rsid w:val="00570652"/>
    <w:rsid w:val="0057197F"/>
    <w:rsid w:val="00573BC4"/>
    <w:rsid w:val="00573C63"/>
    <w:rsid w:val="00573E85"/>
    <w:rsid w:val="00574E16"/>
    <w:rsid w:val="00581BCD"/>
    <w:rsid w:val="00581DA2"/>
    <w:rsid w:val="00582DCC"/>
    <w:rsid w:val="005836C4"/>
    <w:rsid w:val="00585D58"/>
    <w:rsid w:val="00586105"/>
    <w:rsid w:val="00587E82"/>
    <w:rsid w:val="005935FE"/>
    <w:rsid w:val="00594095"/>
    <w:rsid w:val="005944CB"/>
    <w:rsid w:val="0059556B"/>
    <w:rsid w:val="005956A5"/>
    <w:rsid w:val="00596838"/>
    <w:rsid w:val="005A1C0E"/>
    <w:rsid w:val="005A209B"/>
    <w:rsid w:val="005A62F3"/>
    <w:rsid w:val="005A7566"/>
    <w:rsid w:val="005B0310"/>
    <w:rsid w:val="005B06A3"/>
    <w:rsid w:val="005B2927"/>
    <w:rsid w:val="005B2E27"/>
    <w:rsid w:val="005B31B6"/>
    <w:rsid w:val="005B4D76"/>
    <w:rsid w:val="005B5136"/>
    <w:rsid w:val="005B58DD"/>
    <w:rsid w:val="005B5918"/>
    <w:rsid w:val="005C1AA2"/>
    <w:rsid w:val="005C2C30"/>
    <w:rsid w:val="005C3C15"/>
    <w:rsid w:val="005C7415"/>
    <w:rsid w:val="005C7A22"/>
    <w:rsid w:val="005D2AD2"/>
    <w:rsid w:val="005D5A44"/>
    <w:rsid w:val="005E52E4"/>
    <w:rsid w:val="005E7575"/>
    <w:rsid w:val="005F0ECB"/>
    <w:rsid w:val="005F1587"/>
    <w:rsid w:val="005F2C57"/>
    <w:rsid w:val="005F3C8A"/>
    <w:rsid w:val="005F58FD"/>
    <w:rsid w:val="005F5B3C"/>
    <w:rsid w:val="0060041A"/>
    <w:rsid w:val="00602127"/>
    <w:rsid w:val="00602635"/>
    <w:rsid w:val="00604BAF"/>
    <w:rsid w:val="00605A82"/>
    <w:rsid w:val="00605DB4"/>
    <w:rsid w:val="00607C9D"/>
    <w:rsid w:val="00607FDC"/>
    <w:rsid w:val="00610490"/>
    <w:rsid w:val="00615818"/>
    <w:rsid w:val="00617312"/>
    <w:rsid w:val="00622EE0"/>
    <w:rsid w:val="006239DC"/>
    <w:rsid w:val="0062405F"/>
    <w:rsid w:val="006258D2"/>
    <w:rsid w:val="00626FDA"/>
    <w:rsid w:val="00627693"/>
    <w:rsid w:val="006319D3"/>
    <w:rsid w:val="006332E7"/>
    <w:rsid w:val="00636C13"/>
    <w:rsid w:val="00637670"/>
    <w:rsid w:val="00640DE0"/>
    <w:rsid w:val="0065025B"/>
    <w:rsid w:val="00651193"/>
    <w:rsid w:val="00654F1C"/>
    <w:rsid w:val="00655323"/>
    <w:rsid w:val="00656458"/>
    <w:rsid w:val="006615A9"/>
    <w:rsid w:val="0066448C"/>
    <w:rsid w:val="00665DE2"/>
    <w:rsid w:val="00667B61"/>
    <w:rsid w:val="0067189B"/>
    <w:rsid w:val="006740CE"/>
    <w:rsid w:val="0068092F"/>
    <w:rsid w:val="00680B08"/>
    <w:rsid w:val="0068163F"/>
    <w:rsid w:val="0068370D"/>
    <w:rsid w:val="0068404C"/>
    <w:rsid w:val="00684589"/>
    <w:rsid w:val="00684F64"/>
    <w:rsid w:val="00685749"/>
    <w:rsid w:val="0068588B"/>
    <w:rsid w:val="00685E16"/>
    <w:rsid w:val="006949B5"/>
    <w:rsid w:val="00694BA5"/>
    <w:rsid w:val="00694DCE"/>
    <w:rsid w:val="00695C03"/>
    <w:rsid w:val="006A0456"/>
    <w:rsid w:val="006A2CE9"/>
    <w:rsid w:val="006A5359"/>
    <w:rsid w:val="006A6068"/>
    <w:rsid w:val="006A611A"/>
    <w:rsid w:val="006A75CE"/>
    <w:rsid w:val="006A7757"/>
    <w:rsid w:val="006B2013"/>
    <w:rsid w:val="006B42F9"/>
    <w:rsid w:val="006C11F0"/>
    <w:rsid w:val="006C41F4"/>
    <w:rsid w:val="006C5DCB"/>
    <w:rsid w:val="006C6433"/>
    <w:rsid w:val="006D6CAD"/>
    <w:rsid w:val="006E13A0"/>
    <w:rsid w:val="006E1856"/>
    <w:rsid w:val="006E1BF4"/>
    <w:rsid w:val="006E274B"/>
    <w:rsid w:val="006E7FA1"/>
    <w:rsid w:val="006F2AAF"/>
    <w:rsid w:val="006F4674"/>
    <w:rsid w:val="006F53B5"/>
    <w:rsid w:val="006F756C"/>
    <w:rsid w:val="00700500"/>
    <w:rsid w:val="00704503"/>
    <w:rsid w:val="00706351"/>
    <w:rsid w:val="00710D7A"/>
    <w:rsid w:val="00710E97"/>
    <w:rsid w:val="00710F44"/>
    <w:rsid w:val="00711C47"/>
    <w:rsid w:val="0071364D"/>
    <w:rsid w:val="00714E87"/>
    <w:rsid w:val="007150B6"/>
    <w:rsid w:val="007166F2"/>
    <w:rsid w:val="00716EE6"/>
    <w:rsid w:val="007200F4"/>
    <w:rsid w:val="00721538"/>
    <w:rsid w:val="00721E4C"/>
    <w:rsid w:val="00722745"/>
    <w:rsid w:val="00722910"/>
    <w:rsid w:val="00722DD5"/>
    <w:rsid w:val="00727248"/>
    <w:rsid w:val="00731F78"/>
    <w:rsid w:val="007320E4"/>
    <w:rsid w:val="00733B18"/>
    <w:rsid w:val="0073545A"/>
    <w:rsid w:val="007360E6"/>
    <w:rsid w:val="007400AF"/>
    <w:rsid w:val="0074091C"/>
    <w:rsid w:val="00740C32"/>
    <w:rsid w:val="00741C66"/>
    <w:rsid w:val="00742970"/>
    <w:rsid w:val="00745130"/>
    <w:rsid w:val="007454BF"/>
    <w:rsid w:val="00745DA0"/>
    <w:rsid w:val="00746F28"/>
    <w:rsid w:val="007472F9"/>
    <w:rsid w:val="00747867"/>
    <w:rsid w:val="007530CE"/>
    <w:rsid w:val="00754642"/>
    <w:rsid w:val="00755C60"/>
    <w:rsid w:val="00756444"/>
    <w:rsid w:val="00757516"/>
    <w:rsid w:val="00757557"/>
    <w:rsid w:val="007575B2"/>
    <w:rsid w:val="00757CF5"/>
    <w:rsid w:val="007610DE"/>
    <w:rsid w:val="00765003"/>
    <w:rsid w:val="007665C7"/>
    <w:rsid w:val="00766D1B"/>
    <w:rsid w:val="00772937"/>
    <w:rsid w:val="00775F92"/>
    <w:rsid w:val="007779AD"/>
    <w:rsid w:val="007804B4"/>
    <w:rsid w:val="0078167A"/>
    <w:rsid w:val="0078267E"/>
    <w:rsid w:val="007870FF"/>
    <w:rsid w:val="007930A6"/>
    <w:rsid w:val="007964C3"/>
    <w:rsid w:val="00796F61"/>
    <w:rsid w:val="007973F9"/>
    <w:rsid w:val="007A18E5"/>
    <w:rsid w:val="007A6FA9"/>
    <w:rsid w:val="007B030E"/>
    <w:rsid w:val="007B1107"/>
    <w:rsid w:val="007B18ED"/>
    <w:rsid w:val="007B22BC"/>
    <w:rsid w:val="007C32DB"/>
    <w:rsid w:val="007C6505"/>
    <w:rsid w:val="007D0385"/>
    <w:rsid w:val="007D05D2"/>
    <w:rsid w:val="007D16BA"/>
    <w:rsid w:val="007D20F5"/>
    <w:rsid w:val="007D379F"/>
    <w:rsid w:val="007D429D"/>
    <w:rsid w:val="007D7E80"/>
    <w:rsid w:val="007E1031"/>
    <w:rsid w:val="007E115F"/>
    <w:rsid w:val="007E13AF"/>
    <w:rsid w:val="007E30E7"/>
    <w:rsid w:val="007E5330"/>
    <w:rsid w:val="007E6D44"/>
    <w:rsid w:val="007E71DA"/>
    <w:rsid w:val="007E7510"/>
    <w:rsid w:val="007E764B"/>
    <w:rsid w:val="007F0EF3"/>
    <w:rsid w:val="007F14BF"/>
    <w:rsid w:val="007F1E27"/>
    <w:rsid w:val="007F1EE7"/>
    <w:rsid w:val="007F3C2A"/>
    <w:rsid w:val="007F4A5B"/>
    <w:rsid w:val="007F4ACC"/>
    <w:rsid w:val="007F674F"/>
    <w:rsid w:val="007F71CB"/>
    <w:rsid w:val="007F747B"/>
    <w:rsid w:val="007F7D2D"/>
    <w:rsid w:val="00801D10"/>
    <w:rsid w:val="00801E75"/>
    <w:rsid w:val="00804884"/>
    <w:rsid w:val="0080555B"/>
    <w:rsid w:val="0080618D"/>
    <w:rsid w:val="008068DA"/>
    <w:rsid w:val="0081001A"/>
    <w:rsid w:val="00810CD5"/>
    <w:rsid w:val="008127CC"/>
    <w:rsid w:val="00815E13"/>
    <w:rsid w:val="00817369"/>
    <w:rsid w:val="00817602"/>
    <w:rsid w:val="00817674"/>
    <w:rsid w:val="00817791"/>
    <w:rsid w:val="00817FF0"/>
    <w:rsid w:val="00820129"/>
    <w:rsid w:val="00820500"/>
    <w:rsid w:val="00823796"/>
    <w:rsid w:val="00823E1E"/>
    <w:rsid w:val="0082467D"/>
    <w:rsid w:val="00825EA8"/>
    <w:rsid w:val="008265B0"/>
    <w:rsid w:val="00830557"/>
    <w:rsid w:val="00831387"/>
    <w:rsid w:val="00832802"/>
    <w:rsid w:val="00832E80"/>
    <w:rsid w:val="008343C1"/>
    <w:rsid w:val="00840809"/>
    <w:rsid w:val="008446BE"/>
    <w:rsid w:val="00845658"/>
    <w:rsid w:val="00847B1B"/>
    <w:rsid w:val="00847B96"/>
    <w:rsid w:val="00847D99"/>
    <w:rsid w:val="00851306"/>
    <w:rsid w:val="008519ED"/>
    <w:rsid w:val="00851D49"/>
    <w:rsid w:val="00851FE4"/>
    <w:rsid w:val="00852A93"/>
    <w:rsid w:val="0085564B"/>
    <w:rsid w:val="008558CA"/>
    <w:rsid w:val="00855F41"/>
    <w:rsid w:val="008574F3"/>
    <w:rsid w:val="008608B6"/>
    <w:rsid w:val="0086372C"/>
    <w:rsid w:val="00863FB3"/>
    <w:rsid w:val="00864BFA"/>
    <w:rsid w:val="00871182"/>
    <w:rsid w:val="008760E4"/>
    <w:rsid w:val="00877B52"/>
    <w:rsid w:val="00880387"/>
    <w:rsid w:val="00883BE0"/>
    <w:rsid w:val="008844FE"/>
    <w:rsid w:val="00886907"/>
    <w:rsid w:val="00887114"/>
    <w:rsid w:val="008905A3"/>
    <w:rsid w:val="00891CC4"/>
    <w:rsid w:val="00892507"/>
    <w:rsid w:val="00893A6D"/>
    <w:rsid w:val="00896CAA"/>
    <w:rsid w:val="008A277E"/>
    <w:rsid w:val="008A7FAD"/>
    <w:rsid w:val="008B0F03"/>
    <w:rsid w:val="008B23B7"/>
    <w:rsid w:val="008B4375"/>
    <w:rsid w:val="008B5EDB"/>
    <w:rsid w:val="008B7C48"/>
    <w:rsid w:val="008C19A2"/>
    <w:rsid w:val="008C240D"/>
    <w:rsid w:val="008C3AD5"/>
    <w:rsid w:val="008C4831"/>
    <w:rsid w:val="008C669E"/>
    <w:rsid w:val="008C7539"/>
    <w:rsid w:val="008D11A3"/>
    <w:rsid w:val="008D17B8"/>
    <w:rsid w:val="008D1E0D"/>
    <w:rsid w:val="008D243A"/>
    <w:rsid w:val="008D3FA8"/>
    <w:rsid w:val="008D5FCB"/>
    <w:rsid w:val="008D6D78"/>
    <w:rsid w:val="008D7611"/>
    <w:rsid w:val="008D7785"/>
    <w:rsid w:val="008E0A39"/>
    <w:rsid w:val="008E583A"/>
    <w:rsid w:val="008E7622"/>
    <w:rsid w:val="008E7B48"/>
    <w:rsid w:val="008F03BF"/>
    <w:rsid w:val="008F0EDC"/>
    <w:rsid w:val="008F2F54"/>
    <w:rsid w:val="008F40A1"/>
    <w:rsid w:val="008F65A3"/>
    <w:rsid w:val="00900454"/>
    <w:rsid w:val="00905762"/>
    <w:rsid w:val="00905CEE"/>
    <w:rsid w:val="00906302"/>
    <w:rsid w:val="009068DA"/>
    <w:rsid w:val="00907208"/>
    <w:rsid w:val="009113FD"/>
    <w:rsid w:val="00916520"/>
    <w:rsid w:val="00920677"/>
    <w:rsid w:val="009217C5"/>
    <w:rsid w:val="00921994"/>
    <w:rsid w:val="00923468"/>
    <w:rsid w:val="009239C3"/>
    <w:rsid w:val="00923AEB"/>
    <w:rsid w:val="00926338"/>
    <w:rsid w:val="009266E7"/>
    <w:rsid w:val="00931B07"/>
    <w:rsid w:val="009349F9"/>
    <w:rsid w:val="00935A55"/>
    <w:rsid w:val="00935C56"/>
    <w:rsid w:val="00936ADB"/>
    <w:rsid w:val="00940004"/>
    <w:rsid w:val="0094060F"/>
    <w:rsid w:val="009457BF"/>
    <w:rsid w:val="009538DF"/>
    <w:rsid w:val="009547CF"/>
    <w:rsid w:val="00955989"/>
    <w:rsid w:val="00960F31"/>
    <w:rsid w:val="0096284D"/>
    <w:rsid w:val="009652FB"/>
    <w:rsid w:val="009665D1"/>
    <w:rsid w:val="00967F8F"/>
    <w:rsid w:val="0097125A"/>
    <w:rsid w:val="00972DC9"/>
    <w:rsid w:val="009734D8"/>
    <w:rsid w:val="00974362"/>
    <w:rsid w:val="00974CCD"/>
    <w:rsid w:val="00974CF9"/>
    <w:rsid w:val="0097529F"/>
    <w:rsid w:val="00976A9C"/>
    <w:rsid w:val="00977230"/>
    <w:rsid w:val="009802C3"/>
    <w:rsid w:val="00981DF8"/>
    <w:rsid w:val="00984126"/>
    <w:rsid w:val="009847B0"/>
    <w:rsid w:val="00985953"/>
    <w:rsid w:val="00985D0E"/>
    <w:rsid w:val="0098610E"/>
    <w:rsid w:val="00986204"/>
    <w:rsid w:val="00987D8D"/>
    <w:rsid w:val="009921AF"/>
    <w:rsid w:val="00997A06"/>
    <w:rsid w:val="009A069A"/>
    <w:rsid w:val="009A12E2"/>
    <w:rsid w:val="009A1C51"/>
    <w:rsid w:val="009A2037"/>
    <w:rsid w:val="009A2B04"/>
    <w:rsid w:val="009A3244"/>
    <w:rsid w:val="009A3593"/>
    <w:rsid w:val="009A38F3"/>
    <w:rsid w:val="009A67DC"/>
    <w:rsid w:val="009A7593"/>
    <w:rsid w:val="009B24CB"/>
    <w:rsid w:val="009B363E"/>
    <w:rsid w:val="009B4335"/>
    <w:rsid w:val="009B4BDA"/>
    <w:rsid w:val="009B4D03"/>
    <w:rsid w:val="009B63A3"/>
    <w:rsid w:val="009C00AE"/>
    <w:rsid w:val="009C0119"/>
    <w:rsid w:val="009C0C79"/>
    <w:rsid w:val="009C49D8"/>
    <w:rsid w:val="009C6963"/>
    <w:rsid w:val="009C79DC"/>
    <w:rsid w:val="009D5647"/>
    <w:rsid w:val="009D775E"/>
    <w:rsid w:val="009E1A23"/>
    <w:rsid w:val="009E2DFA"/>
    <w:rsid w:val="009E3D1C"/>
    <w:rsid w:val="009E512E"/>
    <w:rsid w:val="009E518D"/>
    <w:rsid w:val="009E7902"/>
    <w:rsid w:val="009E7EAC"/>
    <w:rsid w:val="009F0C07"/>
    <w:rsid w:val="009F1D21"/>
    <w:rsid w:val="009F2124"/>
    <w:rsid w:val="009F4A71"/>
    <w:rsid w:val="009F4CAF"/>
    <w:rsid w:val="009F6272"/>
    <w:rsid w:val="009F656C"/>
    <w:rsid w:val="009F7395"/>
    <w:rsid w:val="009F77A5"/>
    <w:rsid w:val="00A007BA"/>
    <w:rsid w:val="00A00C6D"/>
    <w:rsid w:val="00A02B23"/>
    <w:rsid w:val="00A04189"/>
    <w:rsid w:val="00A052EC"/>
    <w:rsid w:val="00A114EF"/>
    <w:rsid w:val="00A11986"/>
    <w:rsid w:val="00A12BBF"/>
    <w:rsid w:val="00A1314C"/>
    <w:rsid w:val="00A16B12"/>
    <w:rsid w:val="00A16C9E"/>
    <w:rsid w:val="00A21A4E"/>
    <w:rsid w:val="00A23FDA"/>
    <w:rsid w:val="00A24380"/>
    <w:rsid w:val="00A252EC"/>
    <w:rsid w:val="00A300E1"/>
    <w:rsid w:val="00A3058F"/>
    <w:rsid w:val="00A323B7"/>
    <w:rsid w:val="00A371F0"/>
    <w:rsid w:val="00A4039C"/>
    <w:rsid w:val="00A40850"/>
    <w:rsid w:val="00A416FB"/>
    <w:rsid w:val="00A41C1F"/>
    <w:rsid w:val="00A42314"/>
    <w:rsid w:val="00A44A41"/>
    <w:rsid w:val="00A4759A"/>
    <w:rsid w:val="00A511E2"/>
    <w:rsid w:val="00A548F9"/>
    <w:rsid w:val="00A55DE6"/>
    <w:rsid w:val="00A5695D"/>
    <w:rsid w:val="00A605A1"/>
    <w:rsid w:val="00A61441"/>
    <w:rsid w:val="00A6171F"/>
    <w:rsid w:val="00A619E5"/>
    <w:rsid w:val="00A61A54"/>
    <w:rsid w:val="00A62C2B"/>
    <w:rsid w:val="00A66A1E"/>
    <w:rsid w:val="00A743D8"/>
    <w:rsid w:val="00A8180C"/>
    <w:rsid w:val="00A81BDF"/>
    <w:rsid w:val="00A8286A"/>
    <w:rsid w:val="00A865A0"/>
    <w:rsid w:val="00A876DD"/>
    <w:rsid w:val="00A87CD1"/>
    <w:rsid w:val="00A9225C"/>
    <w:rsid w:val="00A9361F"/>
    <w:rsid w:val="00A9548E"/>
    <w:rsid w:val="00A9695D"/>
    <w:rsid w:val="00A96D0A"/>
    <w:rsid w:val="00AA03D4"/>
    <w:rsid w:val="00AA201E"/>
    <w:rsid w:val="00AA4D9F"/>
    <w:rsid w:val="00AA5673"/>
    <w:rsid w:val="00AB14C9"/>
    <w:rsid w:val="00AB1856"/>
    <w:rsid w:val="00AB1EF0"/>
    <w:rsid w:val="00AB268B"/>
    <w:rsid w:val="00AB4181"/>
    <w:rsid w:val="00AB485D"/>
    <w:rsid w:val="00AB579D"/>
    <w:rsid w:val="00AB5949"/>
    <w:rsid w:val="00AB5F7B"/>
    <w:rsid w:val="00AB665A"/>
    <w:rsid w:val="00AB7003"/>
    <w:rsid w:val="00AC0F91"/>
    <w:rsid w:val="00AC2DE8"/>
    <w:rsid w:val="00AC339E"/>
    <w:rsid w:val="00AC3FD1"/>
    <w:rsid w:val="00AC42FE"/>
    <w:rsid w:val="00AC4D85"/>
    <w:rsid w:val="00AC65A0"/>
    <w:rsid w:val="00AD02FB"/>
    <w:rsid w:val="00AD38B7"/>
    <w:rsid w:val="00AD42F2"/>
    <w:rsid w:val="00AD56D9"/>
    <w:rsid w:val="00AE1085"/>
    <w:rsid w:val="00AE15A1"/>
    <w:rsid w:val="00AE38FE"/>
    <w:rsid w:val="00AE41F7"/>
    <w:rsid w:val="00AE712F"/>
    <w:rsid w:val="00AE7A5E"/>
    <w:rsid w:val="00AF493B"/>
    <w:rsid w:val="00AF4AA4"/>
    <w:rsid w:val="00AF4ED3"/>
    <w:rsid w:val="00AF50B8"/>
    <w:rsid w:val="00AF5862"/>
    <w:rsid w:val="00AF7063"/>
    <w:rsid w:val="00AF7309"/>
    <w:rsid w:val="00AF77DB"/>
    <w:rsid w:val="00B007DC"/>
    <w:rsid w:val="00B00B12"/>
    <w:rsid w:val="00B015B4"/>
    <w:rsid w:val="00B02117"/>
    <w:rsid w:val="00B0232D"/>
    <w:rsid w:val="00B041D0"/>
    <w:rsid w:val="00B06451"/>
    <w:rsid w:val="00B07338"/>
    <w:rsid w:val="00B104D9"/>
    <w:rsid w:val="00B14C3B"/>
    <w:rsid w:val="00B1503D"/>
    <w:rsid w:val="00B22317"/>
    <w:rsid w:val="00B22B24"/>
    <w:rsid w:val="00B24685"/>
    <w:rsid w:val="00B24A70"/>
    <w:rsid w:val="00B24A8D"/>
    <w:rsid w:val="00B24DCB"/>
    <w:rsid w:val="00B33040"/>
    <w:rsid w:val="00B33E41"/>
    <w:rsid w:val="00B36661"/>
    <w:rsid w:val="00B36F4F"/>
    <w:rsid w:val="00B37795"/>
    <w:rsid w:val="00B40978"/>
    <w:rsid w:val="00B4250F"/>
    <w:rsid w:val="00B45CCE"/>
    <w:rsid w:val="00B470BC"/>
    <w:rsid w:val="00B470F8"/>
    <w:rsid w:val="00B47F35"/>
    <w:rsid w:val="00B51BEF"/>
    <w:rsid w:val="00B52A45"/>
    <w:rsid w:val="00B52AF0"/>
    <w:rsid w:val="00B53635"/>
    <w:rsid w:val="00B54109"/>
    <w:rsid w:val="00B54408"/>
    <w:rsid w:val="00B55C04"/>
    <w:rsid w:val="00B60B19"/>
    <w:rsid w:val="00B65C98"/>
    <w:rsid w:val="00B667A7"/>
    <w:rsid w:val="00B67CAC"/>
    <w:rsid w:val="00B7152C"/>
    <w:rsid w:val="00B7411F"/>
    <w:rsid w:val="00B74553"/>
    <w:rsid w:val="00B75361"/>
    <w:rsid w:val="00B75CDC"/>
    <w:rsid w:val="00B80AFC"/>
    <w:rsid w:val="00B80EA0"/>
    <w:rsid w:val="00B8206E"/>
    <w:rsid w:val="00B83496"/>
    <w:rsid w:val="00B8528B"/>
    <w:rsid w:val="00B92F67"/>
    <w:rsid w:val="00B9399C"/>
    <w:rsid w:val="00B95745"/>
    <w:rsid w:val="00B95EDD"/>
    <w:rsid w:val="00BA0598"/>
    <w:rsid w:val="00BA1C7A"/>
    <w:rsid w:val="00BA2B3A"/>
    <w:rsid w:val="00BA348D"/>
    <w:rsid w:val="00BA3EE8"/>
    <w:rsid w:val="00BA6435"/>
    <w:rsid w:val="00BA65F3"/>
    <w:rsid w:val="00BA7071"/>
    <w:rsid w:val="00BB03C8"/>
    <w:rsid w:val="00BB1248"/>
    <w:rsid w:val="00BB50F8"/>
    <w:rsid w:val="00BC05D6"/>
    <w:rsid w:val="00BC151C"/>
    <w:rsid w:val="00BC5BE4"/>
    <w:rsid w:val="00BC5DC4"/>
    <w:rsid w:val="00BD0B64"/>
    <w:rsid w:val="00BD3612"/>
    <w:rsid w:val="00BD3EB5"/>
    <w:rsid w:val="00BD43FB"/>
    <w:rsid w:val="00BD47DD"/>
    <w:rsid w:val="00BD4960"/>
    <w:rsid w:val="00BD5274"/>
    <w:rsid w:val="00BD5D36"/>
    <w:rsid w:val="00BD6DC6"/>
    <w:rsid w:val="00BD76AB"/>
    <w:rsid w:val="00BE0050"/>
    <w:rsid w:val="00BE0909"/>
    <w:rsid w:val="00BE380B"/>
    <w:rsid w:val="00BE671E"/>
    <w:rsid w:val="00BE7863"/>
    <w:rsid w:val="00BF061F"/>
    <w:rsid w:val="00BF136E"/>
    <w:rsid w:val="00BF628C"/>
    <w:rsid w:val="00BF6BF6"/>
    <w:rsid w:val="00C01451"/>
    <w:rsid w:val="00C0150D"/>
    <w:rsid w:val="00C01537"/>
    <w:rsid w:val="00C01FF0"/>
    <w:rsid w:val="00C02F36"/>
    <w:rsid w:val="00C0446F"/>
    <w:rsid w:val="00C06BE5"/>
    <w:rsid w:val="00C072C2"/>
    <w:rsid w:val="00C11246"/>
    <w:rsid w:val="00C11AF2"/>
    <w:rsid w:val="00C15441"/>
    <w:rsid w:val="00C16EAD"/>
    <w:rsid w:val="00C17C3B"/>
    <w:rsid w:val="00C22377"/>
    <w:rsid w:val="00C23195"/>
    <w:rsid w:val="00C23C35"/>
    <w:rsid w:val="00C23E65"/>
    <w:rsid w:val="00C24156"/>
    <w:rsid w:val="00C24960"/>
    <w:rsid w:val="00C279BE"/>
    <w:rsid w:val="00C3019A"/>
    <w:rsid w:val="00C303DC"/>
    <w:rsid w:val="00C309A5"/>
    <w:rsid w:val="00C30DEF"/>
    <w:rsid w:val="00C33AC8"/>
    <w:rsid w:val="00C35F85"/>
    <w:rsid w:val="00C3704C"/>
    <w:rsid w:val="00C4072B"/>
    <w:rsid w:val="00C420B8"/>
    <w:rsid w:val="00C446D3"/>
    <w:rsid w:val="00C46686"/>
    <w:rsid w:val="00C50825"/>
    <w:rsid w:val="00C50A4C"/>
    <w:rsid w:val="00C5345A"/>
    <w:rsid w:val="00C538FA"/>
    <w:rsid w:val="00C53B72"/>
    <w:rsid w:val="00C54450"/>
    <w:rsid w:val="00C54608"/>
    <w:rsid w:val="00C553D8"/>
    <w:rsid w:val="00C57455"/>
    <w:rsid w:val="00C57B15"/>
    <w:rsid w:val="00C57CF5"/>
    <w:rsid w:val="00C60077"/>
    <w:rsid w:val="00C65CAA"/>
    <w:rsid w:val="00C66CA7"/>
    <w:rsid w:val="00C71496"/>
    <w:rsid w:val="00C71D53"/>
    <w:rsid w:val="00C727D8"/>
    <w:rsid w:val="00C72FEE"/>
    <w:rsid w:val="00C74804"/>
    <w:rsid w:val="00C74A91"/>
    <w:rsid w:val="00C764AC"/>
    <w:rsid w:val="00C76515"/>
    <w:rsid w:val="00C770A4"/>
    <w:rsid w:val="00C8194A"/>
    <w:rsid w:val="00C8260C"/>
    <w:rsid w:val="00C83E2E"/>
    <w:rsid w:val="00C83FC5"/>
    <w:rsid w:val="00C85D6A"/>
    <w:rsid w:val="00C86AA7"/>
    <w:rsid w:val="00C86F0A"/>
    <w:rsid w:val="00C90227"/>
    <w:rsid w:val="00C92EF4"/>
    <w:rsid w:val="00C968ED"/>
    <w:rsid w:val="00C96CF2"/>
    <w:rsid w:val="00C97213"/>
    <w:rsid w:val="00CA361D"/>
    <w:rsid w:val="00CA3916"/>
    <w:rsid w:val="00CA3DF0"/>
    <w:rsid w:val="00CA5DEC"/>
    <w:rsid w:val="00CA6CDD"/>
    <w:rsid w:val="00CA7102"/>
    <w:rsid w:val="00CA7167"/>
    <w:rsid w:val="00CB0010"/>
    <w:rsid w:val="00CB008D"/>
    <w:rsid w:val="00CB074F"/>
    <w:rsid w:val="00CB76DB"/>
    <w:rsid w:val="00CC0A18"/>
    <w:rsid w:val="00CC0B96"/>
    <w:rsid w:val="00CC3155"/>
    <w:rsid w:val="00CC3519"/>
    <w:rsid w:val="00CC4007"/>
    <w:rsid w:val="00CC453B"/>
    <w:rsid w:val="00CC4B08"/>
    <w:rsid w:val="00CC6036"/>
    <w:rsid w:val="00CC61B1"/>
    <w:rsid w:val="00CC6A4C"/>
    <w:rsid w:val="00CD051A"/>
    <w:rsid w:val="00CD0D5E"/>
    <w:rsid w:val="00CD110E"/>
    <w:rsid w:val="00CD235B"/>
    <w:rsid w:val="00CD29EF"/>
    <w:rsid w:val="00CD42B6"/>
    <w:rsid w:val="00CD4EE9"/>
    <w:rsid w:val="00CE1780"/>
    <w:rsid w:val="00CE1D5F"/>
    <w:rsid w:val="00CE2271"/>
    <w:rsid w:val="00CE266C"/>
    <w:rsid w:val="00CE5357"/>
    <w:rsid w:val="00CE56A9"/>
    <w:rsid w:val="00CE65C7"/>
    <w:rsid w:val="00CF00B6"/>
    <w:rsid w:val="00CF0EA7"/>
    <w:rsid w:val="00CF36B5"/>
    <w:rsid w:val="00CF41A1"/>
    <w:rsid w:val="00CF4858"/>
    <w:rsid w:val="00CF7EF7"/>
    <w:rsid w:val="00D0168E"/>
    <w:rsid w:val="00D02FFA"/>
    <w:rsid w:val="00D03673"/>
    <w:rsid w:val="00D03A95"/>
    <w:rsid w:val="00D04D50"/>
    <w:rsid w:val="00D0575A"/>
    <w:rsid w:val="00D0609A"/>
    <w:rsid w:val="00D0629E"/>
    <w:rsid w:val="00D06D62"/>
    <w:rsid w:val="00D07FE3"/>
    <w:rsid w:val="00D12A6F"/>
    <w:rsid w:val="00D13EB0"/>
    <w:rsid w:val="00D1697D"/>
    <w:rsid w:val="00D16DA1"/>
    <w:rsid w:val="00D175F4"/>
    <w:rsid w:val="00D205B6"/>
    <w:rsid w:val="00D21776"/>
    <w:rsid w:val="00D25E23"/>
    <w:rsid w:val="00D32FC2"/>
    <w:rsid w:val="00D3371F"/>
    <w:rsid w:val="00D34F38"/>
    <w:rsid w:val="00D35BB1"/>
    <w:rsid w:val="00D41D40"/>
    <w:rsid w:val="00D42C4A"/>
    <w:rsid w:val="00D437A2"/>
    <w:rsid w:val="00D43A04"/>
    <w:rsid w:val="00D43E01"/>
    <w:rsid w:val="00D50697"/>
    <w:rsid w:val="00D509CF"/>
    <w:rsid w:val="00D51486"/>
    <w:rsid w:val="00D60793"/>
    <w:rsid w:val="00D63D57"/>
    <w:rsid w:val="00D655F0"/>
    <w:rsid w:val="00D66BEB"/>
    <w:rsid w:val="00D6702C"/>
    <w:rsid w:val="00D7075A"/>
    <w:rsid w:val="00D74990"/>
    <w:rsid w:val="00D8352B"/>
    <w:rsid w:val="00D8777F"/>
    <w:rsid w:val="00D9092A"/>
    <w:rsid w:val="00D90F65"/>
    <w:rsid w:val="00D9151B"/>
    <w:rsid w:val="00D91E86"/>
    <w:rsid w:val="00D928D9"/>
    <w:rsid w:val="00D92D3F"/>
    <w:rsid w:val="00DA2B85"/>
    <w:rsid w:val="00DA2CF1"/>
    <w:rsid w:val="00DA6E09"/>
    <w:rsid w:val="00DA745A"/>
    <w:rsid w:val="00DA76BF"/>
    <w:rsid w:val="00DB07A1"/>
    <w:rsid w:val="00DB2FF9"/>
    <w:rsid w:val="00DB57A4"/>
    <w:rsid w:val="00DB711E"/>
    <w:rsid w:val="00DC01C6"/>
    <w:rsid w:val="00DC206C"/>
    <w:rsid w:val="00DC3948"/>
    <w:rsid w:val="00DC44F9"/>
    <w:rsid w:val="00DC5D22"/>
    <w:rsid w:val="00DC6860"/>
    <w:rsid w:val="00DD0955"/>
    <w:rsid w:val="00DD2B4E"/>
    <w:rsid w:val="00DD5027"/>
    <w:rsid w:val="00DD7299"/>
    <w:rsid w:val="00DE2A5A"/>
    <w:rsid w:val="00DE566F"/>
    <w:rsid w:val="00DE6B06"/>
    <w:rsid w:val="00DF0DF5"/>
    <w:rsid w:val="00DF1703"/>
    <w:rsid w:val="00DF1A8E"/>
    <w:rsid w:val="00DF4BB1"/>
    <w:rsid w:val="00DF51BC"/>
    <w:rsid w:val="00E00640"/>
    <w:rsid w:val="00E0208D"/>
    <w:rsid w:val="00E02956"/>
    <w:rsid w:val="00E0334D"/>
    <w:rsid w:val="00E0554A"/>
    <w:rsid w:val="00E06F74"/>
    <w:rsid w:val="00E0725E"/>
    <w:rsid w:val="00E1567C"/>
    <w:rsid w:val="00E16186"/>
    <w:rsid w:val="00E1732E"/>
    <w:rsid w:val="00E201A4"/>
    <w:rsid w:val="00E20B1E"/>
    <w:rsid w:val="00E22459"/>
    <w:rsid w:val="00E25B5A"/>
    <w:rsid w:val="00E300B8"/>
    <w:rsid w:val="00E326B3"/>
    <w:rsid w:val="00E34F49"/>
    <w:rsid w:val="00E34F78"/>
    <w:rsid w:val="00E36743"/>
    <w:rsid w:val="00E36B41"/>
    <w:rsid w:val="00E40CFF"/>
    <w:rsid w:val="00E40E18"/>
    <w:rsid w:val="00E42394"/>
    <w:rsid w:val="00E4320B"/>
    <w:rsid w:val="00E43814"/>
    <w:rsid w:val="00E44102"/>
    <w:rsid w:val="00E455EF"/>
    <w:rsid w:val="00E4563B"/>
    <w:rsid w:val="00E45D54"/>
    <w:rsid w:val="00E470DF"/>
    <w:rsid w:val="00E4787D"/>
    <w:rsid w:val="00E47DB1"/>
    <w:rsid w:val="00E50ED1"/>
    <w:rsid w:val="00E5109D"/>
    <w:rsid w:val="00E515B8"/>
    <w:rsid w:val="00E524B3"/>
    <w:rsid w:val="00E535B3"/>
    <w:rsid w:val="00E53C1C"/>
    <w:rsid w:val="00E54AAC"/>
    <w:rsid w:val="00E54CF2"/>
    <w:rsid w:val="00E5533C"/>
    <w:rsid w:val="00E55EFC"/>
    <w:rsid w:val="00E61FCA"/>
    <w:rsid w:val="00E63EC2"/>
    <w:rsid w:val="00E643E9"/>
    <w:rsid w:val="00E64E77"/>
    <w:rsid w:val="00E66C4E"/>
    <w:rsid w:val="00E66D2F"/>
    <w:rsid w:val="00E679DD"/>
    <w:rsid w:val="00E725B2"/>
    <w:rsid w:val="00E72A4E"/>
    <w:rsid w:val="00E72AAD"/>
    <w:rsid w:val="00E72CD3"/>
    <w:rsid w:val="00E73FDC"/>
    <w:rsid w:val="00E75831"/>
    <w:rsid w:val="00E76388"/>
    <w:rsid w:val="00E76D34"/>
    <w:rsid w:val="00E77ECF"/>
    <w:rsid w:val="00E81B62"/>
    <w:rsid w:val="00E83057"/>
    <w:rsid w:val="00E836BD"/>
    <w:rsid w:val="00E844B5"/>
    <w:rsid w:val="00E84E63"/>
    <w:rsid w:val="00E86522"/>
    <w:rsid w:val="00E86A3C"/>
    <w:rsid w:val="00E8762A"/>
    <w:rsid w:val="00E87CEA"/>
    <w:rsid w:val="00E90A79"/>
    <w:rsid w:val="00E91688"/>
    <w:rsid w:val="00E918D0"/>
    <w:rsid w:val="00E9375B"/>
    <w:rsid w:val="00EA019E"/>
    <w:rsid w:val="00EA142C"/>
    <w:rsid w:val="00EA1C88"/>
    <w:rsid w:val="00EA3F8D"/>
    <w:rsid w:val="00EA78D1"/>
    <w:rsid w:val="00EB04F5"/>
    <w:rsid w:val="00EB068B"/>
    <w:rsid w:val="00EB0966"/>
    <w:rsid w:val="00EB0CB5"/>
    <w:rsid w:val="00EB0EB0"/>
    <w:rsid w:val="00EB1CE4"/>
    <w:rsid w:val="00EB2342"/>
    <w:rsid w:val="00EB2856"/>
    <w:rsid w:val="00EB3C5E"/>
    <w:rsid w:val="00EB435C"/>
    <w:rsid w:val="00EB4B29"/>
    <w:rsid w:val="00EB62A6"/>
    <w:rsid w:val="00EB7045"/>
    <w:rsid w:val="00EB7563"/>
    <w:rsid w:val="00EC2090"/>
    <w:rsid w:val="00EC2FE7"/>
    <w:rsid w:val="00EC3592"/>
    <w:rsid w:val="00EC50C7"/>
    <w:rsid w:val="00EC52BB"/>
    <w:rsid w:val="00ED1612"/>
    <w:rsid w:val="00ED425A"/>
    <w:rsid w:val="00ED44EC"/>
    <w:rsid w:val="00EE030C"/>
    <w:rsid w:val="00EE15D6"/>
    <w:rsid w:val="00EE1A60"/>
    <w:rsid w:val="00EE200D"/>
    <w:rsid w:val="00EE463C"/>
    <w:rsid w:val="00EE4715"/>
    <w:rsid w:val="00EE78AD"/>
    <w:rsid w:val="00EF23A2"/>
    <w:rsid w:val="00EF2753"/>
    <w:rsid w:val="00EF2AAA"/>
    <w:rsid w:val="00EF32E7"/>
    <w:rsid w:val="00EF3DAB"/>
    <w:rsid w:val="00EF4396"/>
    <w:rsid w:val="00EF6B90"/>
    <w:rsid w:val="00EF7478"/>
    <w:rsid w:val="00EF74A0"/>
    <w:rsid w:val="00F00F27"/>
    <w:rsid w:val="00F013E3"/>
    <w:rsid w:val="00F0149B"/>
    <w:rsid w:val="00F014B9"/>
    <w:rsid w:val="00F01614"/>
    <w:rsid w:val="00F01B21"/>
    <w:rsid w:val="00F036C1"/>
    <w:rsid w:val="00F0527D"/>
    <w:rsid w:val="00F06D1C"/>
    <w:rsid w:val="00F074F6"/>
    <w:rsid w:val="00F102F4"/>
    <w:rsid w:val="00F12F6C"/>
    <w:rsid w:val="00F135CB"/>
    <w:rsid w:val="00F135DE"/>
    <w:rsid w:val="00F14B2C"/>
    <w:rsid w:val="00F14D6C"/>
    <w:rsid w:val="00F14D8F"/>
    <w:rsid w:val="00F177B9"/>
    <w:rsid w:val="00F2007B"/>
    <w:rsid w:val="00F23084"/>
    <w:rsid w:val="00F25224"/>
    <w:rsid w:val="00F25C06"/>
    <w:rsid w:val="00F26D9F"/>
    <w:rsid w:val="00F30648"/>
    <w:rsid w:val="00F313FB"/>
    <w:rsid w:val="00F322C6"/>
    <w:rsid w:val="00F32C7B"/>
    <w:rsid w:val="00F33702"/>
    <w:rsid w:val="00F3441F"/>
    <w:rsid w:val="00F34BDB"/>
    <w:rsid w:val="00F4020D"/>
    <w:rsid w:val="00F40A3A"/>
    <w:rsid w:val="00F41E83"/>
    <w:rsid w:val="00F4237C"/>
    <w:rsid w:val="00F42F05"/>
    <w:rsid w:val="00F4339C"/>
    <w:rsid w:val="00F438CE"/>
    <w:rsid w:val="00F43B5F"/>
    <w:rsid w:val="00F44F12"/>
    <w:rsid w:val="00F462C9"/>
    <w:rsid w:val="00F46707"/>
    <w:rsid w:val="00F52AF3"/>
    <w:rsid w:val="00F54B63"/>
    <w:rsid w:val="00F56345"/>
    <w:rsid w:val="00F56A8D"/>
    <w:rsid w:val="00F57D6D"/>
    <w:rsid w:val="00F613A7"/>
    <w:rsid w:val="00F62378"/>
    <w:rsid w:val="00F623C6"/>
    <w:rsid w:val="00F62FE9"/>
    <w:rsid w:val="00F631E8"/>
    <w:rsid w:val="00F64745"/>
    <w:rsid w:val="00F65ABC"/>
    <w:rsid w:val="00F66D14"/>
    <w:rsid w:val="00F671E3"/>
    <w:rsid w:val="00F67CC6"/>
    <w:rsid w:val="00F728AF"/>
    <w:rsid w:val="00F73373"/>
    <w:rsid w:val="00F748A8"/>
    <w:rsid w:val="00F7518A"/>
    <w:rsid w:val="00F76106"/>
    <w:rsid w:val="00F7630D"/>
    <w:rsid w:val="00F76697"/>
    <w:rsid w:val="00F81295"/>
    <w:rsid w:val="00F8337F"/>
    <w:rsid w:val="00F83B5B"/>
    <w:rsid w:val="00F84B4F"/>
    <w:rsid w:val="00F84F1F"/>
    <w:rsid w:val="00F867AB"/>
    <w:rsid w:val="00F872AA"/>
    <w:rsid w:val="00F9073B"/>
    <w:rsid w:val="00F90840"/>
    <w:rsid w:val="00F90C1C"/>
    <w:rsid w:val="00F9145E"/>
    <w:rsid w:val="00F92A30"/>
    <w:rsid w:val="00F92C36"/>
    <w:rsid w:val="00F935C1"/>
    <w:rsid w:val="00F95D0C"/>
    <w:rsid w:val="00F96B90"/>
    <w:rsid w:val="00F97A56"/>
    <w:rsid w:val="00FA0092"/>
    <w:rsid w:val="00FA195D"/>
    <w:rsid w:val="00FA3ACE"/>
    <w:rsid w:val="00FA4873"/>
    <w:rsid w:val="00FA4F85"/>
    <w:rsid w:val="00FA57B8"/>
    <w:rsid w:val="00FB08F2"/>
    <w:rsid w:val="00FB13EB"/>
    <w:rsid w:val="00FB1506"/>
    <w:rsid w:val="00FB19F0"/>
    <w:rsid w:val="00FB2496"/>
    <w:rsid w:val="00FB5141"/>
    <w:rsid w:val="00FB6CC2"/>
    <w:rsid w:val="00FC1A1A"/>
    <w:rsid w:val="00FC247A"/>
    <w:rsid w:val="00FC2848"/>
    <w:rsid w:val="00FC33CD"/>
    <w:rsid w:val="00FC3633"/>
    <w:rsid w:val="00FC409C"/>
    <w:rsid w:val="00FC44C1"/>
    <w:rsid w:val="00FC4A7B"/>
    <w:rsid w:val="00FC4F4A"/>
    <w:rsid w:val="00FC4FA1"/>
    <w:rsid w:val="00FC7213"/>
    <w:rsid w:val="00FC76B5"/>
    <w:rsid w:val="00FD0047"/>
    <w:rsid w:val="00FD0D97"/>
    <w:rsid w:val="00FD1F71"/>
    <w:rsid w:val="00FD45AD"/>
    <w:rsid w:val="00FD77AD"/>
    <w:rsid w:val="00FD7A27"/>
    <w:rsid w:val="00FE13E3"/>
    <w:rsid w:val="00FE2A34"/>
    <w:rsid w:val="00FE2FD6"/>
    <w:rsid w:val="00FE6948"/>
    <w:rsid w:val="00FE69B9"/>
    <w:rsid w:val="00FE7FB5"/>
    <w:rsid w:val="00FF344C"/>
    <w:rsid w:val="00FF350E"/>
    <w:rsid w:val="00FF5244"/>
    <w:rsid w:val="00FF59AC"/>
    <w:rsid w:val="00FF63E7"/>
    <w:rsid w:val="00FF6A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4C66"/>
  <w15:docId w15:val="{FBE7051C-2572-4554-8152-42944E5C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qFormat/>
    <w:rsid w:val="00C0150D"/>
    <w:pPr>
      <w:spacing w:after="240" w:line="240" w:lineRule="auto"/>
      <w:jc w:val="both"/>
    </w:pPr>
    <w:rPr>
      <w:rFonts w:ascii="Times New Roman" w:hAnsi="Times New Roman" w:cs="Times New Roman"/>
    </w:rPr>
  </w:style>
  <w:style w:type="paragraph" w:styleId="Heading1">
    <w:name w:val="heading 1"/>
    <w:basedOn w:val="ListParagraph"/>
    <w:link w:val="Heading1Char"/>
    <w:autoRedefine/>
    <w:uiPriority w:val="9"/>
    <w:qFormat/>
    <w:rsid w:val="00F44F12"/>
    <w:pPr>
      <w:spacing w:after="0"/>
      <w:ind w:hanging="709"/>
      <w:contextualSpacing w:val="0"/>
      <w:jc w:val="center"/>
      <w:outlineLvl w:val="0"/>
    </w:pPr>
    <w:rPr>
      <w:smallCaps/>
    </w:rPr>
  </w:style>
  <w:style w:type="paragraph" w:styleId="Heading2">
    <w:name w:val="heading 2"/>
    <w:basedOn w:val="ListParagraph"/>
    <w:link w:val="Heading2Char"/>
    <w:uiPriority w:val="9"/>
    <w:unhideWhenUsed/>
    <w:qFormat/>
    <w:rsid w:val="00093A24"/>
    <w:pPr>
      <w:numPr>
        <w:ilvl w:val="1"/>
        <w:numId w:val="6"/>
      </w:numPr>
      <w:contextualSpacing w:val="0"/>
      <w:outlineLvl w:val="1"/>
    </w:pPr>
  </w:style>
  <w:style w:type="paragraph" w:styleId="Heading3">
    <w:name w:val="heading 3"/>
    <w:basedOn w:val="Normal"/>
    <w:link w:val="Heading3Char"/>
    <w:uiPriority w:val="9"/>
    <w:unhideWhenUsed/>
    <w:qFormat/>
    <w:rsid w:val="003C2628"/>
    <w:pPr>
      <w:numPr>
        <w:ilvl w:val="2"/>
        <w:numId w:val="6"/>
      </w:numPr>
      <w:outlineLvl w:val="2"/>
    </w:pPr>
    <w:rPr>
      <w:rFonts w:eastAsiaTheme="majorEastAsia"/>
      <w:szCs w:val="24"/>
    </w:rPr>
  </w:style>
  <w:style w:type="paragraph" w:styleId="Heading4">
    <w:name w:val="heading 4"/>
    <w:basedOn w:val="Heading3"/>
    <w:link w:val="Heading4Char"/>
    <w:uiPriority w:val="9"/>
    <w:unhideWhenUsed/>
    <w:qFormat/>
    <w:rsid w:val="00E72CD3"/>
    <w:pPr>
      <w:numPr>
        <w:ilvl w:val="3"/>
      </w:numPr>
      <w:outlineLvl w:val="3"/>
    </w:pPr>
  </w:style>
  <w:style w:type="paragraph" w:styleId="Heading5">
    <w:name w:val="heading 5"/>
    <w:link w:val="Heading5Char"/>
    <w:autoRedefine/>
    <w:uiPriority w:val="9"/>
    <w:unhideWhenUsed/>
    <w:qFormat/>
    <w:rsid w:val="003C2628"/>
    <w:pPr>
      <w:numPr>
        <w:ilvl w:val="4"/>
        <w:numId w:val="6"/>
      </w:numPr>
      <w:spacing w:after="240" w:line="240" w:lineRule="auto"/>
      <w:ind w:left="2127" w:hanging="709"/>
      <w:outlineLvl w:val="4"/>
    </w:pPr>
    <w:rPr>
      <w:rFonts w:ascii="Times New Roman" w:eastAsiaTheme="majorEastAsia" w:hAnsi="Times New Roman"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12"/>
    <w:rPr>
      <w:rFonts w:ascii="Times New Roman" w:hAnsi="Times New Roman" w:cs="Times New Roman"/>
      <w:smallCaps/>
    </w:rPr>
  </w:style>
  <w:style w:type="paragraph" w:styleId="ListParagraph">
    <w:name w:val="List Paragraph"/>
    <w:basedOn w:val="Normal"/>
    <w:link w:val="ListParagraphChar"/>
    <w:uiPriority w:val="99"/>
    <w:qFormat/>
    <w:rsid w:val="00610490"/>
    <w:pPr>
      <w:ind w:left="709"/>
      <w:contextualSpacing/>
    </w:pPr>
  </w:style>
  <w:style w:type="character" w:customStyle="1" w:styleId="Heading2Char">
    <w:name w:val="Heading 2 Char"/>
    <w:basedOn w:val="DefaultParagraphFont"/>
    <w:link w:val="Heading2"/>
    <w:uiPriority w:val="9"/>
    <w:rsid w:val="00093A24"/>
    <w:rPr>
      <w:rFonts w:ascii="Times New Roman" w:hAnsi="Times New Roman" w:cs="Times New Roman"/>
    </w:rPr>
  </w:style>
  <w:style w:type="character" w:customStyle="1" w:styleId="Heading4Char">
    <w:name w:val="Heading 4 Char"/>
    <w:basedOn w:val="DefaultParagraphFont"/>
    <w:link w:val="Heading4"/>
    <w:uiPriority w:val="9"/>
    <w:rsid w:val="00E72CD3"/>
    <w:rPr>
      <w:rFonts w:ascii="Times New Roman" w:eastAsiaTheme="majorEastAsia" w:hAnsi="Times New Roman" w:cs="Times New Roman"/>
      <w:szCs w:val="24"/>
    </w:rPr>
  </w:style>
  <w:style w:type="character" w:customStyle="1" w:styleId="Heading3Char">
    <w:name w:val="Heading 3 Char"/>
    <w:basedOn w:val="DefaultParagraphFont"/>
    <w:link w:val="Heading3"/>
    <w:uiPriority w:val="9"/>
    <w:rsid w:val="003C2628"/>
    <w:rPr>
      <w:rFonts w:ascii="Times New Roman" w:eastAsiaTheme="majorEastAsia" w:hAnsi="Times New Roman" w:cs="Times New Roman"/>
      <w:szCs w:val="24"/>
    </w:rPr>
  </w:style>
  <w:style w:type="paragraph" w:styleId="Header">
    <w:name w:val="header"/>
    <w:basedOn w:val="Normal"/>
    <w:link w:val="HeaderChar"/>
    <w:uiPriority w:val="99"/>
    <w:unhideWhenUsed/>
    <w:rsid w:val="007A6FA9"/>
    <w:pPr>
      <w:tabs>
        <w:tab w:val="center" w:pos="4513"/>
        <w:tab w:val="right" w:pos="9026"/>
      </w:tabs>
    </w:pPr>
  </w:style>
  <w:style w:type="character" w:customStyle="1" w:styleId="HeaderChar">
    <w:name w:val="Header Char"/>
    <w:basedOn w:val="DefaultParagraphFont"/>
    <w:link w:val="Header"/>
    <w:uiPriority w:val="99"/>
    <w:rsid w:val="007A6FA9"/>
    <w:rPr>
      <w:rFonts w:ascii="Times New Roman" w:hAnsi="Times New Roman" w:cs="Times New Roman"/>
    </w:rPr>
  </w:style>
  <w:style w:type="paragraph" w:styleId="Footer">
    <w:name w:val="footer"/>
    <w:basedOn w:val="Normal"/>
    <w:link w:val="FooterChar"/>
    <w:uiPriority w:val="99"/>
    <w:unhideWhenUsed/>
    <w:rsid w:val="007A6FA9"/>
    <w:pPr>
      <w:tabs>
        <w:tab w:val="center" w:pos="4513"/>
        <w:tab w:val="right" w:pos="9026"/>
      </w:tabs>
    </w:pPr>
  </w:style>
  <w:style w:type="character" w:customStyle="1" w:styleId="FooterChar">
    <w:name w:val="Footer Char"/>
    <w:basedOn w:val="DefaultParagraphFont"/>
    <w:link w:val="Footer"/>
    <w:uiPriority w:val="99"/>
    <w:rsid w:val="007A6FA9"/>
    <w:rPr>
      <w:rFonts w:ascii="Times New Roman" w:hAnsi="Times New Roman" w:cs="Times New Roman"/>
    </w:rPr>
  </w:style>
  <w:style w:type="paragraph" w:customStyle="1" w:styleId="Recital">
    <w:name w:val="Recital"/>
    <w:basedOn w:val="Heading1"/>
    <w:link w:val="RecitalChar"/>
    <w:qFormat/>
    <w:rsid w:val="00054886"/>
    <w:pPr>
      <w:numPr>
        <w:numId w:val="7"/>
      </w:numPr>
    </w:pPr>
    <w:rPr>
      <w:b/>
      <w:smallCaps w:val="0"/>
    </w:rPr>
  </w:style>
  <w:style w:type="character" w:customStyle="1" w:styleId="ListParagraphChar">
    <w:name w:val="List Paragraph Char"/>
    <w:basedOn w:val="DefaultParagraphFont"/>
    <w:link w:val="ListParagraph"/>
    <w:uiPriority w:val="99"/>
    <w:rsid w:val="00E83057"/>
    <w:rPr>
      <w:rFonts w:ascii="Times New Roman" w:hAnsi="Times New Roman" w:cs="Times New Roman"/>
    </w:rPr>
  </w:style>
  <w:style w:type="character" w:customStyle="1" w:styleId="RecitalChar">
    <w:name w:val="Recital Char"/>
    <w:basedOn w:val="ListParagraphChar"/>
    <w:link w:val="Recital"/>
    <w:rsid w:val="00054886"/>
    <w:rPr>
      <w:rFonts w:ascii="Times New Roman" w:hAnsi="Times New Roman" w:cs="Times New Roman"/>
    </w:rPr>
  </w:style>
  <w:style w:type="paragraph" w:styleId="NoSpacing">
    <w:name w:val="No Spacing"/>
    <w:uiPriority w:val="10"/>
    <w:qFormat/>
    <w:rsid w:val="00CE266C"/>
    <w:pPr>
      <w:spacing w:after="0" w:line="240" w:lineRule="auto"/>
      <w:jc w:val="both"/>
    </w:pPr>
    <w:rPr>
      <w:rFonts w:ascii="Times New Roman" w:hAnsi="Times New Roman" w:cs="Times New Roman"/>
    </w:rPr>
  </w:style>
  <w:style w:type="character" w:customStyle="1" w:styleId="Heading5Char">
    <w:name w:val="Heading 5 Char"/>
    <w:basedOn w:val="DefaultParagraphFont"/>
    <w:link w:val="Heading5"/>
    <w:uiPriority w:val="9"/>
    <w:rsid w:val="003C2628"/>
    <w:rPr>
      <w:rFonts w:ascii="Times New Roman" w:eastAsiaTheme="majorEastAsia" w:hAnsi="Times New Roman" w:cstheme="majorBidi"/>
    </w:rPr>
  </w:style>
  <w:style w:type="paragraph" w:customStyle="1" w:styleId="Whereas">
    <w:name w:val="Whereas"/>
    <w:basedOn w:val="Normal"/>
    <w:link w:val="WhereasChar"/>
    <w:uiPriority w:val="10"/>
    <w:qFormat/>
    <w:rsid w:val="002A0B5E"/>
    <w:rPr>
      <w:b/>
      <w:smallCaps/>
    </w:rPr>
  </w:style>
  <w:style w:type="paragraph" w:customStyle="1" w:styleId="Header1">
    <w:name w:val="Header1"/>
    <w:basedOn w:val="Normal"/>
    <w:link w:val="Header1Char"/>
    <w:uiPriority w:val="10"/>
    <w:qFormat/>
    <w:rsid w:val="00E75831"/>
    <w:pPr>
      <w:spacing w:after="0"/>
    </w:pPr>
    <w:rPr>
      <w:i/>
    </w:rPr>
  </w:style>
  <w:style w:type="character" w:customStyle="1" w:styleId="WhereasChar">
    <w:name w:val="Whereas Char"/>
    <w:basedOn w:val="DefaultParagraphFont"/>
    <w:link w:val="Whereas"/>
    <w:uiPriority w:val="10"/>
    <w:rsid w:val="00DE566F"/>
    <w:rPr>
      <w:rFonts w:ascii="Times New Roman" w:hAnsi="Times New Roman" w:cs="Times New Roman"/>
      <w:b/>
      <w:smallCaps/>
    </w:rPr>
  </w:style>
  <w:style w:type="character" w:customStyle="1" w:styleId="Header1Char">
    <w:name w:val="Header1 Char"/>
    <w:basedOn w:val="DefaultParagraphFont"/>
    <w:link w:val="Header1"/>
    <w:uiPriority w:val="10"/>
    <w:rsid w:val="00C0150D"/>
    <w:rPr>
      <w:rFonts w:ascii="Times New Roman" w:hAnsi="Times New Roman" w:cs="Times New Roman"/>
      <w:i/>
    </w:rPr>
  </w:style>
  <w:style w:type="paragraph" w:customStyle="1" w:styleId="FWBL2">
    <w:name w:val="FWB_L2"/>
    <w:basedOn w:val="Normal"/>
    <w:rsid w:val="004327FB"/>
    <w:rPr>
      <w:rFonts w:eastAsia="Times New Roman"/>
      <w:sz w:val="24"/>
      <w:szCs w:val="20"/>
      <w:lang w:val="en-US"/>
    </w:rPr>
  </w:style>
  <w:style w:type="paragraph" w:customStyle="1" w:styleId="fwbl20">
    <w:name w:val="fwbl2"/>
    <w:basedOn w:val="Normal"/>
    <w:rsid w:val="004327FB"/>
    <w:pPr>
      <w:spacing w:before="100" w:beforeAutospacing="1" w:after="100" w:afterAutospacing="1"/>
      <w:jc w:val="left"/>
    </w:pPr>
    <w:rPr>
      <w:rFonts w:eastAsia="Times New Roman"/>
      <w:sz w:val="24"/>
      <w:szCs w:val="24"/>
      <w:lang w:val="en-US"/>
    </w:rPr>
  </w:style>
  <w:style w:type="paragraph" w:styleId="FootnoteText">
    <w:name w:val="footnote text"/>
    <w:basedOn w:val="Normal"/>
    <w:link w:val="FootnoteTextChar"/>
    <w:uiPriority w:val="99"/>
    <w:unhideWhenUsed/>
    <w:rsid w:val="00D9092A"/>
    <w:pPr>
      <w:spacing w:after="0"/>
      <w:jc w:val="left"/>
    </w:pPr>
    <w:rPr>
      <w:rFonts w:ascii="Calibri" w:eastAsia="MS Mincho" w:hAnsi="Calibri"/>
      <w:sz w:val="20"/>
      <w:szCs w:val="20"/>
      <w:lang w:val="en-US"/>
    </w:rPr>
  </w:style>
  <w:style w:type="character" w:customStyle="1" w:styleId="FootnoteTextChar">
    <w:name w:val="Footnote Text Char"/>
    <w:basedOn w:val="DefaultParagraphFont"/>
    <w:link w:val="FootnoteText"/>
    <w:uiPriority w:val="99"/>
    <w:rsid w:val="00D9092A"/>
    <w:rPr>
      <w:rFonts w:ascii="Calibri" w:eastAsia="MS Mincho" w:hAnsi="Calibri" w:cs="Times New Roman"/>
      <w:sz w:val="20"/>
      <w:szCs w:val="20"/>
      <w:lang w:val="en-US"/>
    </w:rPr>
  </w:style>
  <w:style w:type="character" w:styleId="FootnoteReference">
    <w:name w:val="footnote reference"/>
    <w:uiPriority w:val="99"/>
    <w:unhideWhenUsed/>
    <w:rsid w:val="00D9092A"/>
    <w:rPr>
      <w:vertAlign w:val="superscript"/>
    </w:rPr>
  </w:style>
  <w:style w:type="table" w:styleId="TableGrid">
    <w:name w:val="Table Grid"/>
    <w:basedOn w:val="TableNormal"/>
    <w:uiPriority w:val="39"/>
    <w:rsid w:val="00020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OAltHead5">
    <w:name w:val="AOAltHead5"/>
    <w:basedOn w:val="Normal"/>
    <w:next w:val="Normal"/>
    <w:rsid w:val="00935C56"/>
    <w:pPr>
      <w:numPr>
        <w:ilvl w:val="4"/>
        <w:numId w:val="28"/>
      </w:numPr>
      <w:spacing w:before="240" w:after="0" w:line="260" w:lineRule="atLeast"/>
      <w:outlineLvl w:val="4"/>
    </w:pPr>
    <w:rPr>
      <w:rFonts w:eastAsia="SimSun"/>
      <w:lang w:val="en-GB"/>
    </w:rPr>
  </w:style>
  <w:style w:type="paragraph" w:styleId="BalloonText">
    <w:name w:val="Balloon Text"/>
    <w:basedOn w:val="Normal"/>
    <w:link w:val="BalloonTextChar"/>
    <w:uiPriority w:val="99"/>
    <w:semiHidden/>
    <w:unhideWhenUsed/>
    <w:rsid w:val="00855F4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41"/>
    <w:rPr>
      <w:rFonts w:ascii="Segoe UI" w:hAnsi="Segoe UI" w:cs="Segoe UI"/>
      <w:sz w:val="18"/>
      <w:szCs w:val="18"/>
    </w:rPr>
  </w:style>
  <w:style w:type="character" w:styleId="CommentReference">
    <w:name w:val="annotation reference"/>
    <w:basedOn w:val="DefaultParagraphFont"/>
    <w:uiPriority w:val="99"/>
    <w:semiHidden/>
    <w:unhideWhenUsed/>
    <w:rsid w:val="0044065C"/>
    <w:rPr>
      <w:sz w:val="16"/>
      <w:szCs w:val="16"/>
    </w:rPr>
  </w:style>
  <w:style w:type="paragraph" w:styleId="CommentText">
    <w:name w:val="annotation text"/>
    <w:basedOn w:val="Normal"/>
    <w:link w:val="CommentTextChar"/>
    <w:uiPriority w:val="99"/>
    <w:semiHidden/>
    <w:unhideWhenUsed/>
    <w:rsid w:val="0044065C"/>
    <w:rPr>
      <w:sz w:val="20"/>
      <w:szCs w:val="20"/>
    </w:rPr>
  </w:style>
  <w:style w:type="character" w:customStyle="1" w:styleId="CommentTextChar">
    <w:name w:val="Comment Text Char"/>
    <w:basedOn w:val="DefaultParagraphFont"/>
    <w:link w:val="CommentText"/>
    <w:uiPriority w:val="99"/>
    <w:semiHidden/>
    <w:rsid w:val="0044065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065C"/>
    <w:rPr>
      <w:b/>
      <w:bCs/>
    </w:rPr>
  </w:style>
  <w:style w:type="character" w:customStyle="1" w:styleId="CommentSubjectChar">
    <w:name w:val="Comment Subject Char"/>
    <w:basedOn w:val="CommentTextChar"/>
    <w:link w:val="CommentSubject"/>
    <w:uiPriority w:val="99"/>
    <w:semiHidden/>
    <w:rsid w:val="0044065C"/>
    <w:rPr>
      <w:rFonts w:ascii="Times New Roman" w:hAnsi="Times New Roman" w:cs="Times New Roman"/>
      <w:b/>
      <w:bCs/>
      <w:sz w:val="20"/>
      <w:szCs w:val="20"/>
    </w:rPr>
  </w:style>
  <w:style w:type="paragraph" w:styleId="Revision">
    <w:name w:val="Revision"/>
    <w:hidden/>
    <w:uiPriority w:val="99"/>
    <w:semiHidden/>
    <w:rsid w:val="007973F9"/>
    <w:pPr>
      <w:spacing w:after="0" w:line="240" w:lineRule="auto"/>
    </w:pPr>
    <w:rPr>
      <w:rFonts w:ascii="Times New Roman" w:hAnsi="Times New Roman" w:cs="Times New Roman"/>
    </w:rPr>
  </w:style>
  <w:style w:type="paragraph" w:customStyle="1" w:styleId="Default">
    <w:name w:val="Default"/>
    <w:rsid w:val="00AC4D8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4146">
      <w:bodyDiv w:val="1"/>
      <w:marLeft w:val="0"/>
      <w:marRight w:val="0"/>
      <w:marTop w:val="0"/>
      <w:marBottom w:val="0"/>
      <w:divBdr>
        <w:top w:val="none" w:sz="0" w:space="0" w:color="auto"/>
        <w:left w:val="none" w:sz="0" w:space="0" w:color="auto"/>
        <w:bottom w:val="none" w:sz="0" w:space="0" w:color="auto"/>
        <w:right w:val="none" w:sz="0" w:space="0" w:color="auto"/>
      </w:divBdr>
    </w:div>
    <w:div w:id="566888110">
      <w:bodyDiv w:val="1"/>
      <w:marLeft w:val="0"/>
      <w:marRight w:val="0"/>
      <w:marTop w:val="0"/>
      <w:marBottom w:val="0"/>
      <w:divBdr>
        <w:top w:val="none" w:sz="0" w:space="0" w:color="auto"/>
        <w:left w:val="none" w:sz="0" w:space="0" w:color="auto"/>
        <w:bottom w:val="none" w:sz="0" w:space="0" w:color="auto"/>
        <w:right w:val="none" w:sz="0" w:space="0" w:color="auto"/>
      </w:divBdr>
    </w:div>
    <w:div w:id="712655645">
      <w:bodyDiv w:val="1"/>
      <w:marLeft w:val="0"/>
      <w:marRight w:val="0"/>
      <w:marTop w:val="0"/>
      <w:marBottom w:val="0"/>
      <w:divBdr>
        <w:top w:val="none" w:sz="0" w:space="0" w:color="auto"/>
        <w:left w:val="none" w:sz="0" w:space="0" w:color="auto"/>
        <w:bottom w:val="none" w:sz="0" w:space="0" w:color="auto"/>
        <w:right w:val="none" w:sz="0" w:space="0" w:color="auto"/>
      </w:divBdr>
    </w:div>
    <w:div w:id="1632324807">
      <w:bodyDiv w:val="1"/>
      <w:marLeft w:val="0"/>
      <w:marRight w:val="0"/>
      <w:marTop w:val="0"/>
      <w:marBottom w:val="0"/>
      <w:divBdr>
        <w:top w:val="none" w:sz="0" w:space="0" w:color="auto"/>
        <w:left w:val="none" w:sz="0" w:space="0" w:color="auto"/>
        <w:bottom w:val="none" w:sz="0" w:space="0" w:color="auto"/>
        <w:right w:val="none" w:sz="0" w:space="0" w:color="auto"/>
      </w:divBdr>
    </w:div>
    <w:div w:id="1653438766">
      <w:bodyDiv w:val="1"/>
      <w:marLeft w:val="0"/>
      <w:marRight w:val="0"/>
      <w:marTop w:val="0"/>
      <w:marBottom w:val="0"/>
      <w:divBdr>
        <w:top w:val="none" w:sz="0" w:space="0" w:color="auto"/>
        <w:left w:val="none" w:sz="0" w:space="0" w:color="auto"/>
        <w:bottom w:val="none" w:sz="0" w:space="0" w:color="auto"/>
        <w:right w:val="none" w:sz="0" w:space="0" w:color="auto"/>
      </w:divBdr>
    </w:div>
    <w:div w:id="1835875993">
      <w:bodyDiv w:val="1"/>
      <w:marLeft w:val="0"/>
      <w:marRight w:val="0"/>
      <w:marTop w:val="0"/>
      <w:marBottom w:val="0"/>
      <w:divBdr>
        <w:top w:val="none" w:sz="0" w:space="0" w:color="auto"/>
        <w:left w:val="none" w:sz="0" w:space="0" w:color="auto"/>
        <w:bottom w:val="none" w:sz="0" w:space="0" w:color="auto"/>
        <w:right w:val="none" w:sz="0" w:space="0" w:color="auto"/>
      </w:divBdr>
    </w:div>
    <w:div w:id="19623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ai%20&amp;%20Diwanji\AppData\Local\Microsoft\Windows\Temporary%20Internet%20Files\Content.Outlook\KPY04VH1\Template%20Rahul%207%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EDD2C-9FE9-4AD7-A02E-92B26F766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Rahul 7 (002)</Template>
  <TotalTime>32</TotalTime>
  <Pages>14</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24276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&amp; Diwanji</dc:creator>
  <cp:lastModifiedBy>pranav kanchan</cp:lastModifiedBy>
  <cp:revision>5</cp:revision>
  <cp:lastPrinted>2018-07-25T18:04:00Z</cp:lastPrinted>
  <dcterms:created xsi:type="dcterms:W3CDTF">2018-08-22T11:38:00Z</dcterms:created>
  <dcterms:modified xsi:type="dcterms:W3CDTF">2018-08-23T11:43:00Z</dcterms:modified>
</cp:coreProperties>
</file>